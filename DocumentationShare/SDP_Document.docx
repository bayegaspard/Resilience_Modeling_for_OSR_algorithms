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7776" w14:textId="716C949D" w:rsidR="0083350B" w:rsidRDefault="0083350B">
      <w:pPr>
        <w:pStyle w:val="Title"/>
        <w:jc w:val="right"/>
      </w:pPr>
      <w:r>
        <w:fldChar w:fldCharType="begin"/>
      </w:r>
      <w:r>
        <w:instrText xml:space="preserve"> SUBJECT  \* MERGEFORMAT </w:instrText>
      </w:r>
      <w:r>
        <w:fldChar w:fldCharType="separate"/>
      </w:r>
      <w:r w:rsidR="003A2756">
        <w:t>Implementation of an Open-World Recognition-capable Network Intrusion Detection System</w:t>
      </w:r>
      <w:r>
        <w:fldChar w:fldCharType="end"/>
      </w:r>
    </w:p>
    <w:p w14:paraId="4618029D" w14:textId="77777777" w:rsidR="0083350B" w:rsidRDefault="0083350B">
      <w:pPr>
        <w:pStyle w:val="Title"/>
        <w:jc w:val="right"/>
      </w:pPr>
      <w:r>
        <w:t xml:space="preserve">Project or </w:t>
      </w:r>
      <w:fldSimple w:instr="TITLE  \* MERGEFORMAT">
        <w:r w:rsidR="003A2756">
          <w:t>IOWR-NIDS</w:t>
        </w:r>
      </w:fldSimple>
    </w:p>
    <w:p w14:paraId="672A6659" w14:textId="77777777" w:rsidR="0083350B" w:rsidRDefault="0083350B">
      <w:pPr>
        <w:pStyle w:val="Title"/>
        <w:jc w:val="right"/>
      </w:pPr>
    </w:p>
    <w:p w14:paraId="40C13AE3" w14:textId="0576B328" w:rsidR="0083350B" w:rsidRDefault="0083350B">
      <w:pPr>
        <w:pStyle w:val="Title"/>
        <w:jc w:val="right"/>
        <w:rPr>
          <w:sz w:val="28"/>
        </w:rPr>
      </w:pPr>
      <w:r>
        <w:rPr>
          <w:sz w:val="28"/>
        </w:rPr>
        <w:t xml:space="preserve">Version </w:t>
      </w:r>
      <w:r w:rsidR="00CE2A3B">
        <w:rPr>
          <w:sz w:val="28"/>
        </w:rPr>
        <w:t>0.</w:t>
      </w:r>
      <w:r w:rsidR="000973F4">
        <w:rPr>
          <w:sz w:val="28"/>
        </w:rPr>
        <w:t>2</w:t>
      </w:r>
    </w:p>
    <w:p w14:paraId="0A37501D" w14:textId="77777777" w:rsidR="0083350B" w:rsidRDefault="0083350B">
      <w:pPr>
        <w:pStyle w:val="Title"/>
        <w:rPr>
          <w:sz w:val="28"/>
        </w:rPr>
      </w:pPr>
    </w:p>
    <w:p w14:paraId="5DAB6C7B" w14:textId="77777777" w:rsidR="0083350B" w:rsidRDefault="0083350B"/>
    <w:p w14:paraId="02EB378F" w14:textId="77777777" w:rsidR="0083350B" w:rsidRDefault="0083350B">
      <w:pPr>
        <w:sectPr w:rsidR="0083350B">
          <w:headerReference w:type="default" r:id="rId7"/>
          <w:footerReference w:type="even" r:id="rId8"/>
          <w:footerReference w:type="default" r:id="rId9"/>
          <w:pgSz w:w="12240" w:h="15840" w:code="1"/>
          <w:pgMar w:top="1440" w:right="1440" w:bottom="1440" w:left="1440" w:header="720" w:footer="720" w:gutter="0"/>
          <w:cols w:space="720"/>
          <w:vAlign w:val="center"/>
        </w:sectPr>
      </w:pPr>
    </w:p>
    <w:p w14:paraId="4B08E8BD" w14:textId="77777777" w:rsidR="0083350B" w:rsidRDefault="0083350B">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3350B" w14:paraId="515F3EAA" w14:textId="77777777" w:rsidTr="00FC6391">
        <w:tc>
          <w:tcPr>
            <w:tcW w:w="2304" w:type="dxa"/>
          </w:tcPr>
          <w:p w14:paraId="491072FA" w14:textId="77777777" w:rsidR="0083350B" w:rsidRDefault="0083350B">
            <w:pPr>
              <w:pStyle w:val="Tabletext"/>
              <w:jc w:val="center"/>
              <w:rPr>
                <w:b/>
              </w:rPr>
            </w:pPr>
            <w:r>
              <w:rPr>
                <w:b/>
              </w:rPr>
              <w:t>Date</w:t>
            </w:r>
          </w:p>
        </w:tc>
        <w:tc>
          <w:tcPr>
            <w:tcW w:w="1152" w:type="dxa"/>
          </w:tcPr>
          <w:p w14:paraId="6B814A1E" w14:textId="77777777" w:rsidR="0083350B" w:rsidRDefault="0083350B">
            <w:pPr>
              <w:pStyle w:val="Tabletext"/>
              <w:jc w:val="center"/>
              <w:rPr>
                <w:b/>
              </w:rPr>
            </w:pPr>
            <w:r>
              <w:rPr>
                <w:b/>
              </w:rPr>
              <w:t>Version</w:t>
            </w:r>
          </w:p>
        </w:tc>
        <w:tc>
          <w:tcPr>
            <w:tcW w:w="3744" w:type="dxa"/>
          </w:tcPr>
          <w:p w14:paraId="31FF54C8" w14:textId="77777777" w:rsidR="0083350B" w:rsidRDefault="0083350B">
            <w:pPr>
              <w:pStyle w:val="Tabletext"/>
              <w:jc w:val="center"/>
              <w:rPr>
                <w:b/>
              </w:rPr>
            </w:pPr>
            <w:r>
              <w:rPr>
                <w:b/>
              </w:rPr>
              <w:t>Description</w:t>
            </w:r>
          </w:p>
        </w:tc>
        <w:tc>
          <w:tcPr>
            <w:tcW w:w="2304" w:type="dxa"/>
          </w:tcPr>
          <w:p w14:paraId="1C7DF0E4" w14:textId="77777777" w:rsidR="0083350B" w:rsidRDefault="0083350B">
            <w:pPr>
              <w:pStyle w:val="Tabletext"/>
              <w:jc w:val="center"/>
              <w:rPr>
                <w:b/>
              </w:rPr>
            </w:pPr>
            <w:r>
              <w:rPr>
                <w:b/>
              </w:rPr>
              <w:t>Author</w:t>
            </w:r>
          </w:p>
        </w:tc>
      </w:tr>
      <w:tr w:rsidR="0083350B" w14:paraId="6C252DE8" w14:textId="77777777" w:rsidTr="00FC6391">
        <w:tc>
          <w:tcPr>
            <w:tcW w:w="2304" w:type="dxa"/>
          </w:tcPr>
          <w:p w14:paraId="69CB272E" w14:textId="65B003AC" w:rsidR="0083350B" w:rsidRDefault="4608547E">
            <w:pPr>
              <w:pStyle w:val="Tabletext"/>
            </w:pPr>
            <w:r>
              <w:t>20/Oct/23</w:t>
            </w:r>
          </w:p>
        </w:tc>
        <w:tc>
          <w:tcPr>
            <w:tcW w:w="1152" w:type="dxa"/>
          </w:tcPr>
          <w:p w14:paraId="48C30AFF" w14:textId="140005E0" w:rsidR="0083350B" w:rsidRDefault="00CF6C51">
            <w:pPr>
              <w:pStyle w:val="Tabletext"/>
            </w:pPr>
            <w:r>
              <w:t>0.1</w:t>
            </w:r>
          </w:p>
        </w:tc>
        <w:tc>
          <w:tcPr>
            <w:tcW w:w="3744" w:type="dxa"/>
          </w:tcPr>
          <w:p w14:paraId="18A20BDF" w14:textId="52FF1053" w:rsidR="0083350B" w:rsidRDefault="00CF6C51">
            <w:pPr>
              <w:pStyle w:val="Tabletext"/>
            </w:pPr>
            <w:r>
              <w:t>Created Document</w:t>
            </w:r>
          </w:p>
        </w:tc>
        <w:tc>
          <w:tcPr>
            <w:tcW w:w="2304" w:type="dxa"/>
          </w:tcPr>
          <w:p w14:paraId="4A427750" w14:textId="5FBE32E1" w:rsidR="00CF6C51" w:rsidRDefault="00CF6C51">
            <w:pPr>
              <w:pStyle w:val="Tabletext"/>
            </w:pPr>
            <w:r>
              <w:t xml:space="preserve">Andrew </w:t>
            </w:r>
            <w:proofErr w:type="spellStart"/>
            <w:r>
              <w:t>Bajumpa</w:t>
            </w:r>
            <w:proofErr w:type="spellEnd"/>
            <w:r>
              <w:br/>
              <w:t>Alexandre Broggi</w:t>
            </w:r>
            <w:r>
              <w:br/>
              <w:t xml:space="preserve">Joseph </w:t>
            </w:r>
            <w:proofErr w:type="spellStart"/>
            <w:r>
              <w:t>O</w:t>
            </w:r>
            <w:r w:rsidR="004727C6">
              <w:t>Dow</w:t>
            </w:r>
            <w:r w:rsidR="00116DB4">
              <w:t>d</w:t>
            </w:r>
            <w:proofErr w:type="spellEnd"/>
          </w:p>
        </w:tc>
      </w:tr>
      <w:tr w:rsidR="000973F4" w14:paraId="74B735ED" w14:textId="77777777" w:rsidTr="00FC6391">
        <w:tc>
          <w:tcPr>
            <w:tcW w:w="2304" w:type="dxa"/>
          </w:tcPr>
          <w:p w14:paraId="52D0B56F" w14:textId="27FCA384" w:rsidR="000973F4" w:rsidRDefault="00BC54B8">
            <w:pPr>
              <w:pStyle w:val="Tabletext"/>
            </w:pPr>
            <w:r>
              <w:t>1/Nov/23</w:t>
            </w:r>
          </w:p>
        </w:tc>
        <w:tc>
          <w:tcPr>
            <w:tcW w:w="1152" w:type="dxa"/>
          </w:tcPr>
          <w:p w14:paraId="2BCD4D6D" w14:textId="4C2E38AB" w:rsidR="000973F4" w:rsidRDefault="00BC54B8">
            <w:pPr>
              <w:pStyle w:val="Tabletext"/>
            </w:pPr>
            <w:r>
              <w:t>0.2</w:t>
            </w:r>
          </w:p>
        </w:tc>
        <w:tc>
          <w:tcPr>
            <w:tcW w:w="3744" w:type="dxa"/>
          </w:tcPr>
          <w:p w14:paraId="7E2020DE" w14:textId="619A84B1" w:rsidR="000973F4" w:rsidRDefault="00BC54B8">
            <w:pPr>
              <w:pStyle w:val="Tabletext"/>
            </w:pPr>
            <w:r>
              <w:t xml:space="preserve">Fixes to sections 4.2 and </w:t>
            </w:r>
            <w:r w:rsidR="008A71B6">
              <w:t>4.2.5</w:t>
            </w:r>
          </w:p>
        </w:tc>
        <w:tc>
          <w:tcPr>
            <w:tcW w:w="2304" w:type="dxa"/>
          </w:tcPr>
          <w:p w14:paraId="3199CF6C" w14:textId="77777777" w:rsidR="000973F4" w:rsidRDefault="000973F4">
            <w:pPr>
              <w:pStyle w:val="Tabletext"/>
            </w:pPr>
          </w:p>
        </w:tc>
      </w:tr>
    </w:tbl>
    <w:p w14:paraId="4101652C" w14:textId="77777777" w:rsidR="0083350B" w:rsidRDefault="0083350B"/>
    <w:p w14:paraId="22E0FC93" w14:textId="77777777" w:rsidR="0083350B" w:rsidRDefault="0083350B">
      <w:pPr>
        <w:pStyle w:val="Title"/>
      </w:pPr>
      <w:r>
        <w:br w:type="page"/>
      </w:r>
      <w:r>
        <w:lastRenderedPageBreak/>
        <w:t>Table of Contents</w:t>
      </w:r>
    </w:p>
    <w:p w14:paraId="52DA5764" w14:textId="77777777" w:rsidR="003A2756" w:rsidRPr="00B61AD7" w:rsidRDefault="0083350B">
      <w:pPr>
        <w:pStyle w:val="TOC1"/>
        <w:tabs>
          <w:tab w:val="left" w:pos="432"/>
        </w:tabs>
        <w:rPr>
          <w:rFonts w:ascii="Calibri" w:hAnsi="Calibri"/>
          <w:noProof/>
          <w:kern w:val="2"/>
          <w:sz w:val="24"/>
          <w:szCs w:val="24"/>
        </w:rPr>
      </w:pPr>
      <w:r>
        <w:rPr>
          <w:b/>
        </w:rPr>
        <w:fldChar w:fldCharType="begin"/>
      </w:r>
      <w:r>
        <w:rPr>
          <w:b/>
        </w:rPr>
        <w:instrText xml:space="preserve"> TOC \o "1-3" </w:instrText>
      </w:r>
      <w:r>
        <w:rPr>
          <w:b/>
        </w:rPr>
        <w:fldChar w:fldCharType="separate"/>
      </w:r>
      <w:r w:rsidR="003A2756">
        <w:rPr>
          <w:noProof/>
        </w:rPr>
        <w:t>1.</w:t>
      </w:r>
      <w:r w:rsidR="003A2756" w:rsidRPr="00B61AD7">
        <w:rPr>
          <w:rFonts w:ascii="Calibri" w:hAnsi="Calibri"/>
          <w:noProof/>
          <w:kern w:val="2"/>
          <w:sz w:val="24"/>
          <w:szCs w:val="24"/>
        </w:rPr>
        <w:tab/>
      </w:r>
      <w:r w:rsidR="003A2756">
        <w:rPr>
          <w:noProof/>
        </w:rPr>
        <w:t>Introduction</w:t>
      </w:r>
      <w:r w:rsidR="003A2756">
        <w:rPr>
          <w:noProof/>
        </w:rPr>
        <w:tab/>
      </w:r>
      <w:r w:rsidR="003A2756">
        <w:rPr>
          <w:noProof/>
        </w:rPr>
        <w:fldChar w:fldCharType="begin"/>
      </w:r>
      <w:r w:rsidR="003A2756">
        <w:rPr>
          <w:noProof/>
        </w:rPr>
        <w:instrText xml:space="preserve"> PAGEREF _Toc148349653 \h </w:instrText>
      </w:r>
      <w:r w:rsidR="003A2756">
        <w:rPr>
          <w:noProof/>
        </w:rPr>
      </w:r>
      <w:r w:rsidR="003A2756">
        <w:rPr>
          <w:noProof/>
        </w:rPr>
        <w:fldChar w:fldCharType="separate"/>
      </w:r>
      <w:r w:rsidR="003A2756">
        <w:rPr>
          <w:noProof/>
        </w:rPr>
        <w:t>5</w:t>
      </w:r>
      <w:r w:rsidR="003A2756">
        <w:rPr>
          <w:noProof/>
        </w:rPr>
        <w:fldChar w:fldCharType="end"/>
      </w:r>
    </w:p>
    <w:p w14:paraId="3C2CD804" w14:textId="77777777" w:rsidR="003A2756" w:rsidRPr="00B61AD7" w:rsidRDefault="003A2756">
      <w:pPr>
        <w:pStyle w:val="TOC2"/>
        <w:tabs>
          <w:tab w:val="left" w:pos="1000"/>
        </w:tabs>
        <w:rPr>
          <w:rFonts w:ascii="Calibri" w:hAnsi="Calibri"/>
          <w:noProof/>
          <w:kern w:val="2"/>
          <w:sz w:val="24"/>
          <w:szCs w:val="24"/>
        </w:rPr>
      </w:pPr>
      <w:r>
        <w:rPr>
          <w:noProof/>
        </w:rPr>
        <w:t>1.1</w:t>
      </w:r>
      <w:r w:rsidRPr="00B61AD7">
        <w:rPr>
          <w:rFonts w:ascii="Calibri" w:hAnsi="Calibri"/>
          <w:noProof/>
          <w:kern w:val="2"/>
          <w:sz w:val="24"/>
          <w:szCs w:val="24"/>
        </w:rPr>
        <w:tab/>
      </w:r>
      <w:r>
        <w:rPr>
          <w:noProof/>
        </w:rPr>
        <w:t>Purpose</w:t>
      </w:r>
      <w:r>
        <w:rPr>
          <w:noProof/>
        </w:rPr>
        <w:tab/>
      </w:r>
      <w:r>
        <w:rPr>
          <w:noProof/>
        </w:rPr>
        <w:fldChar w:fldCharType="begin"/>
      </w:r>
      <w:r>
        <w:rPr>
          <w:noProof/>
        </w:rPr>
        <w:instrText xml:space="preserve"> PAGEREF _Toc148349654 \h </w:instrText>
      </w:r>
      <w:r>
        <w:rPr>
          <w:noProof/>
        </w:rPr>
      </w:r>
      <w:r>
        <w:rPr>
          <w:noProof/>
        </w:rPr>
        <w:fldChar w:fldCharType="separate"/>
      </w:r>
      <w:r>
        <w:rPr>
          <w:noProof/>
        </w:rPr>
        <w:t>5</w:t>
      </w:r>
      <w:r>
        <w:rPr>
          <w:noProof/>
        </w:rPr>
        <w:fldChar w:fldCharType="end"/>
      </w:r>
    </w:p>
    <w:p w14:paraId="4A84FBC5" w14:textId="77777777" w:rsidR="003A2756" w:rsidRPr="00B61AD7" w:rsidRDefault="003A2756">
      <w:pPr>
        <w:pStyle w:val="TOC2"/>
        <w:tabs>
          <w:tab w:val="left" w:pos="1000"/>
        </w:tabs>
        <w:rPr>
          <w:rFonts w:ascii="Calibri" w:hAnsi="Calibri"/>
          <w:noProof/>
          <w:kern w:val="2"/>
          <w:sz w:val="24"/>
          <w:szCs w:val="24"/>
        </w:rPr>
      </w:pPr>
      <w:r>
        <w:rPr>
          <w:noProof/>
        </w:rPr>
        <w:t>1.2</w:t>
      </w:r>
      <w:r w:rsidRPr="00B61AD7">
        <w:rPr>
          <w:rFonts w:ascii="Calibri" w:hAnsi="Calibri"/>
          <w:noProof/>
          <w:kern w:val="2"/>
          <w:sz w:val="24"/>
          <w:szCs w:val="24"/>
        </w:rPr>
        <w:tab/>
      </w:r>
      <w:r>
        <w:rPr>
          <w:noProof/>
        </w:rPr>
        <w:t>Scope</w:t>
      </w:r>
      <w:r>
        <w:rPr>
          <w:noProof/>
        </w:rPr>
        <w:tab/>
      </w:r>
      <w:r>
        <w:rPr>
          <w:noProof/>
        </w:rPr>
        <w:fldChar w:fldCharType="begin"/>
      </w:r>
      <w:r>
        <w:rPr>
          <w:noProof/>
        </w:rPr>
        <w:instrText xml:space="preserve"> PAGEREF _Toc148349655 \h </w:instrText>
      </w:r>
      <w:r>
        <w:rPr>
          <w:noProof/>
        </w:rPr>
      </w:r>
      <w:r>
        <w:rPr>
          <w:noProof/>
        </w:rPr>
        <w:fldChar w:fldCharType="separate"/>
      </w:r>
      <w:r>
        <w:rPr>
          <w:noProof/>
        </w:rPr>
        <w:t>5</w:t>
      </w:r>
      <w:r>
        <w:rPr>
          <w:noProof/>
        </w:rPr>
        <w:fldChar w:fldCharType="end"/>
      </w:r>
    </w:p>
    <w:p w14:paraId="7811488D" w14:textId="77777777" w:rsidR="003A2756" w:rsidRPr="00B61AD7" w:rsidRDefault="003A2756">
      <w:pPr>
        <w:pStyle w:val="TOC2"/>
        <w:tabs>
          <w:tab w:val="left" w:pos="1000"/>
        </w:tabs>
        <w:rPr>
          <w:rFonts w:ascii="Calibri" w:hAnsi="Calibri"/>
          <w:noProof/>
          <w:kern w:val="2"/>
          <w:sz w:val="24"/>
          <w:szCs w:val="24"/>
        </w:rPr>
      </w:pPr>
      <w:r>
        <w:rPr>
          <w:noProof/>
        </w:rPr>
        <w:t>1.3</w:t>
      </w:r>
      <w:r w:rsidRPr="00B61AD7">
        <w:rPr>
          <w:rFonts w:ascii="Calibri" w:hAnsi="Calibri"/>
          <w:noProof/>
          <w:kern w:val="2"/>
          <w:sz w:val="24"/>
          <w:szCs w:val="24"/>
        </w:rPr>
        <w:tab/>
      </w:r>
      <w:r>
        <w:rPr>
          <w:noProof/>
        </w:rPr>
        <w:t>Definitions, Acronyms and Abbreviations</w:t>
      </w:r>
      <w:r>
        <w:rPr>
          <w:noProof/>
        </w:rPr>
        <w:tab/>
      </w:r>
      <w:r>
        <w:rPr>
          <w:noProof/>
        </w:rPr>
        <w:fldChar w:fldCharType="begin"/>
      </w:r>
      <w:r>
        <w:rPr>
          <w:noProof/>
        </w:rPr>
        <w:instrText xml:space="preserve"> PAGEREF _Toc148349656 \h </w:instrText>
      </w:r>
      <w:r>
        <w:rPr>
          <w:noProof/>
        </w:rPr>
      </w:r>
      <w:r>
        <w:rPr>
          <w:noProof/>
        </w:rPr>
        <w:fldChar w:fldCharType="separate"/>
      </w:r>
      <w:r>
        <w:rPr>
          <w:noProof/>
        </w:rPr>
        <w:t>5</w:t>
      </w:r>
      <w:r>
        <w:rPr>
          <w:noProof/>
        </w:rPr>
        <w:fldChar w:fldCharType="end"/>
      </w:r>
    </w:p>
    <w:p w14:paraId="7C7403A9" w14:textId="4F85EDDE" w:rsidR="003A2756" w:rsidRPr="00B61AD7" w:rsidRDefault="003A2756">
      <w:pPr>
        <w:pStyle w:val="TOC2"/>
        <w:tabs>
          <w:tab w:val="left" w:pos="1000"/>
        </w:tabs>
        <w:rPr>
          <w:rFonts w:ascii="Calibri" w:hAnsi="Calibri"/>
          <w:noProof/>
          <w:kern w:val="2"/>
          <w:sz w:val="24"/>
          <w:szCs w:val="24"/>
        </w:rPr>
      </w:pPr>
      <w:r>
        <w:rPr>
          <w:noProof/>
        </w:rPr>
        <w:t>1.4</w:t>
      </w:r>
      <w:r w:rsidRPr="00B61AD7">
        <w:rPr>
          <w:rFonts w:ascii="Calibri" w:hAnsi="Calibri"/>
          <w:noProof/>
          <w:kern w:val="2"/>
          <w:sz w:val="24"/>
          <w:szCs w:val="24"/>
        </w:rPr>
        <w:tab/>
      </w:r>
      <w:r>
        <w:rPr>
          <w:noProof/>
        </w:rPr>
        <w:t>References</w:t>
      </w:r>
      <w:r>
        <w:rPr>
          <w:noProof/>
        </w:rPr>
        <w:tab/>
      </w:r>
      <w:r>
        <w:rPr>
          <w:noProof/>
        </w:rPr>
        <w:fldChar w:fldCharType="begin"/>
      </w:r>
      <w:r>
        <w:rPr>
          <w:noProof/>
        </w:rPr>
        <w:instrText xml:space="preserve"> PAGEREF _Toc148349657 \h </w:instrText>
      </w:r>
      <w:r>
        <w:rPr>
          <w:noProof/>
        </w:rPr>
      </w:r>
      <w:r>
        <w:rPr>
          <w:noProof/>
        </w:rPr>
        <w:fldChar w:fldCharType="separate"/>
      </w:r>
      <w:r>
        <w:rPr>
          <w:noProof/>
        </w:rPr>
        <w:t>5</w:t>
      </w:r>
      <w:r>
        <w:rPr>
          <w:noProof/>
        </w:rPr>
        <w:fldChar w:fldCharType="end"/>
      </w:r>
    </w:p>
    <w:p w14:paraId="67538801" w14:textId="77777777" w:rsidR="003A2756" w:rsidRPr="00B61AD7" w:rsidRDefault="003A2756">
      <w:pPr>
        <w:pStyle w:val="TOC2"/>
        <w:tabs>
          <w:tab w:val="left" w:pos="1000"/>
        </w:tabs>
        <w:rPr>
          <w:rFonts w:ascii="Calibri" w:hAnsi="Calibri"/>
          <w:noProof/>
          <w:kern w:val="2"/>
          <w:sz w:val="24"/>
          <w:szCs w:val="24"/>
        </w:rPr>
      </w:pPr>
      <w:r>
        <w:rPr>
          <w:noProof/>
        </w:rPr>
        <w:t>1.5</w:t>
      </w:r>
      <w:r w:rsidRPr="00B61AD7">
        <w:rPr>
          <w:rFonts w:ascii="Calibri" w:hAnsi="Calibri"/>
          <w:noProof/>
          <w:kern w:val="2"/>
          <w:sz w:val="24"/>
          <w:szCs w:val="24"/>
        </w:rPr>
        <w:tab/>
      </w:r>
      <w:r>
        <w:rPr>
          <w:noProof/>
        </w:rPr>
        <w:t>Overview</w:t>
      </w:r>
      <w:r>
        <w:rPr>
          <w:noProof/>
        </w:rPr>
        <w:tab/>
      </w:r>
      <w:r>
        <w:rPr>
          <w:noProof/>
        </w:rPr>
        <w:fldChar w:fldCharType="begin"/>
      </w:r>
      <w:r>
        <w:rPr>
          <w:noProof/>
        </w:rPr>
        <w:instrText xml:space="preserve"> PAGEREF _Toc148349658 \h </w:instrText>
      </w:r>
      <w:r>
        <w:rPr>
          <w:noProof/>
        </w:rPr>
      </w:r>
      <w:r>
        <w:rPr>
          <w:noProof/>
        </w:rPr>
        <w:fldChar w:fldCharType="separate"/>
      </w:r>
      <w:r>
        <w:rPr>
          <w:noProof/>
        </w:rPr>
        <w:t>6</w:t>
      </w:r>
      <w:r>
        <w:rPr>
          <w:noProof/>
        </w:rPr>
        <w:fldChar w:fldCharType="end"/>
      </w:r>
    </w:p>
    <w:p w14:paraId="15821A1E" w14:textId="77777777" w:rsidR="003A2756" w:rsidRPr="00B61AD7" w:rsidRDefault="003A2756">
      <w:pPr>
        <w:pStyle w:val="TOC1"/>
        <w:tabs>
          <w:tab w:val="left" w:pos="432"/>
        </w:tabs>
        <w:rPr>
          <w:rFonts w:ascii="Calibri" w:hAnsi="Calibri"/>
          <w:noProof/>
          <w:kern w:val="2"/>
          <w:sz w:val="24"/>
          <w:szCs w:val="24"/>
        </w:rPr>
      </w:pPr>
      <w:r>
        <w:rPr>
          <w:noProof/>
        </w:rPr>
        <w:t>2.</w:t>
      </w:r>
      <w:r w:rsidRPr="00B61AD7">
        <w:rPr>
          <w:rFonts w:ascii="Calibri" w:hAnsi="Calibri"/>
          <w:noProof/>
          <w:kern w:val="2"/>
          <w:sz w:val="24"/>
          <w:szCs w:val="24"/>
        </w:rPr>
        <w:tab/>
      </w:r>
      <w:r>
        <w:rPr>
          <w:noProof/>
        </w:rPr>
        <w:t>Project Overview</w:t>
      </w:r>
      <w:r>
        <w:rPr>
          <w:noProof/>
        </w:rPr>
        <w:tab/>
      </w:r>
      <w:r>
        <w:rPr>
          <w:noProof/>
        </w:rPr>
        <w:fldChar w:fldCharType="begin"/>
      </w:r>
      <w:r>
        <w:rPr>
          <w:noProof/>
        </w:rPr>
        <w:instrText xml:space="preserve"> PAGEREF _Toc148349659 \h </w:instrText>
      </w:r>
      <w:r>
        <w:rPr>
          <w:noProof/>
        </w:rPr>
      </w:r>
      <w:r>
        <w:rPr>
          <w:noProof/>
        </w:rPr>
        <w:fldChar w:fldCharType="separate"/>
      </w:r>
      <w:r>
        <w:rPr>
          <w:noProof/>
        </w:rPr>
        <w:t>6</w:t>
      </w:r>
      <w:r>
        <w:rPr>
          <w:noProof/>
        </w:rPr>
        <w:fldChar w:fldCharType="end"/>
      </w:r>
    </w:p>
    <w:p w14:paraId="0B6A77EE" w14:textId="77777777" w:rsidR="003A2756" w:rsidRPr="00B61AD7" w:rsidRDefault="003A2756">
      <w:pPr>
        <w:pStyle w:val="TOC2"/>
        <w:tabs>
          <w:tab w:val="left" w:pos="1000"/>
        </w:tabs>
        <w:rPr>
          <w:rFonts w:ascii="Calibri" w:hAnsi="Calibri"/>
          <w:noProof/>
          <w:kern w:val="2"/>
          <w:sz w:val="24"/>
          <w:szCs w:val="24"/>
        </w:rPr>
      </w:pPr>
      <w:r>
        <w:rPr>
          <w:noProof/>
        </w:rPr>
        <w:t>2.1</w:t>
      </w:r>
      <w:r w:rsidRPr="00B61AD7">
        <w:rPr>
          <w:rFonts w:ascii="Calibri" w:hAnsi="Calibri"/>
          <w:noProof/>
          <w:kern w:val="2"/>
          <w:sz w:val="24"/>
          <w:szCs w:val="24"/>
        </w:rPr>
        <w:tab/>
      </w:r>
      <w:r>
        <w:rPr>
          <w:noProof/>
        </w:rPr>
        <w:t>Project purpose, scope and objectives</w:t>
      </w:r>
      <w:r>
        <w:rPr>
          <w:noProof/>
        </w:rPr>
        <w:tab/>
      </w:r>
      <w:r>
        <w:rPr>
          <w:noProof/>
        </w:rPr>
        <w:fldChar w:fldCharType="begin"/>
      </w:r>
      <w:r>
        <w:rPr>
          <w:noProof/>
        </w:rPr>
        <w:instrText xml:space="preserve"> PAGEREF _Toc148349660 \h </w:instrText>
      </w:r>
      <w:r>
        <w:rPr>
          <w:noProof/>
        </w:rPr>
      </w:r>
      <w:r>
        <w:rPr>
          <w:noProof/>
        </w:rPr>
        <w:fldChar w:fldCharType="separate"/>
      </w:r>
      <w:r>
        <w:rPr>
          <w:noProof/>
        </w:rPr>
        <w:t>6</w:t>
      </w:r>
      <w:r>
        <w:rPr>
          <w:noProof/>
        </w:rPr>
        <w:fldChar w:fldCharType="end"/>
      </w:r>
    </w:p>
    <w:p w14:paraId="264CEF08" w14:textId="77777777" w:rsidR="003A2756" w:rsidRPr="00B61AD7" w:rsidRDefault="003A2756">
      <w:pPr>
        <w:pStyle w:val="TOC2"/>
        <w:tabs>
          <w:tab w:val="left" w:pos="1000"/>
        </w:tabs>
        <w:rPr>
          <w:rFonts w:ascii="Calibri" w:hAnsi="Calibri"/>
          <w:noProof/>
          <w:kern w:val="2"/>
          <w:sz w:val="24"/>
          <w:szCs w:val="24"/>
        </w:rPr>
      </w:pPr>
      <w:r>
        <w:rPr>
          <w:noProof/>
        </w:rPr>
        <w:t>2.2</w:t>
      </w:r>
      <w:r w:rsidRPr="00B61AD7">
        <w:rPr>
          <w:rFonts w:ascii="Calibri" w:hAnsi="Calibri"/>
          <w:noProof/>
          <w:kern w:val="2"/>
          <w:sz w:val="24"/>
          <w:szCs w:val="24"/>
        </w:rPr>
        <w:tab/>
      </w:r>
      <w:r>
        <w:rPr>
          <w:noProof/>
        </w:rPr>
        <w:t>Assumptions and constraints</w:t>
      </w:r>
      <w:r>
        <w:rPr>
          <w:noProof/>
        </w:rPr>
        <w:tab/>
      </w:r>
      <w:r>
        <w:rPr>
          <w:noProof/>
        </w:rPr>
        <w:fldChar w:fldCharType="begin"/>
      </w:r>
      <w:r>
        <w:rPr>
          <w:noProof/>
        </w:rPr>
        <w:instrText xml:space="preserve"> PAGEREF _Toc148349661 \h </w:instrText>
      </w:r>
      <w:r>
        <w:rPr>
          <w:noProof/>
        </w:rPr>
      </w:r>
      <w:r>
        <w:rPr>
          <w:noProof/>
        </w:rPr>
        <w:fldChar w:fldCharType="separate"/>
      </w:r>
      <w:r>
        <w:rPr>
          <w:noProof/>
        </w:rPr>
        <w:t>6</w:t>
      </w:r>
      <w:r>
        <w:rPr>
          <w:noProof/>
        </w:rPr>
        <w:fldChar w:fldCharType="end"/>
      </w:r>
    </w:p>
    <w:p w14:paraId="19C54958" w14:textId="77777777" w:rsidR="003A2756" w:rsidRPr="00B61AD7" w:rsidRDefault="003A2756">
      <w:pPr>
        <w:pStyle w:val="TOC2"/>
        <w:tabs>
          <w:tab w:val="left" w:pos="1000"/>
        </w:tabs>
        <w:rPr>
          <w:rFonts w:ascii="Calibri" w:hAnsi="Calibri"/>
          <w:noProof/>
          <w:kern w:val="2"/>
          <w:sz w:val="24"/>
          <w:szCs w:val="24"/>
        </w:rPr>
      </w:pPr>
      <w:r>
        <w:rPr>
          <w:noProof/>
        </w:rPr>
        <w:t>2.3</w:t>
      </w:r>
      <w:r w:rsidRPr="00B61AD7">
        <w:rPr>
          <w:rFonts w:ascii="Calibri" w:hAnsi="Calibri"/>
          <w:noProof/>
          <w:kern w:val="2"/>
          <w:sz w:val="24"/>
          <w:szCs w:val="24"/>
        </w:rPr>
        <w:tab/>
      </w:r>
      <w:r>
        <w:rPr>
          <w:noProof/>
        </w:rPr>
        <w:t>Project deliverables</w:t>
      </w:r>
      <w:r>
        <w:rPr>
          <w:noProof/>
        </w:rPr>
        <w:tab/>
      </w:r>
      <w:r>
        <w:rPr>
          <w:noProof/>
        </w:rPr>
        <w:fldChar w:fldCharType="begin"/>
      </w:r>
      <w:r>
        <w:rPr>
          <w:noProof/>
        </w:rPr>
        <w:instrText xml:space="preserve"> PAGEREF _Toc148349662 \h </w:instrText>
      </w:r>
      <w:r>
        <w:rPr>
          <w:noProof/>
        </w:rPr>
      </w:r>
      <w:r>
        <w:rPr>
          <w:noProof/>
        </w:rPr>
        <w:fldChar w:fldCharType="separate"/>
      </w:r>
      <w:r>
        <w:rPr>
          <w:noProof/>
        </w:rPr>
        <w:t>6</w:t>
      </w:r>
      <w:r>
        <w:rPr>
          <w:noProof/>
        </w:rPr>
        <w:fldChar w:fldCharType="end"/>
      </w:r>
    </w:p>
    <w:p w14:paraId="0E6CB6A3" w14:textId="77777777" w:rsidR="003A2756" w:rsidRPr="00B61AD7" w:rsidRDefault="003A2756">
      <w:pPr>
        <w:pStyle w:val="TOC2"/>
        <w:tabs>
          <w:tab w:val="left" w:pos="1000"/>
        </w:tabs>
        <w:rPr>
          <w:rFonts w:ascii="Calibri" w:hAnsi="Calibri"/>
          <w:noProof/>
          <w:kern w:val="2"/>
          <w:sz w:val="24"/>
          <w:szCs w:val="24"/>
        </w:rPr>
      </w:pPr>
      <w:r>
        <w:rPr>
          <w:noProof/>
        </w:rPr>
        <w:t>2.4</w:t>
      </w:r>
      <w:r w:rsidRPr="00B61AD7">
        <w:rPr>
          <w:rFonts w:ascii="Calibri" w:hAnsi="Calibri"/>
          <w:noProof/>
          <w:kern w:val="2"/>
          <w:sz w:val="24"/>
          <w:szCs w:val="24"/>
        </w:rPr>
        <w:tab/>
      </w:r>
      <w:r>
        <w:rPr>
          <w:noProof/>
        </w:rPr>
        <w:t>Evolution of the Software Development Plan</w:t>
      </w:r>
      <w:r>
        <w:rPr>
          <w:noProof/>
        </w:rPr>
        <w:tab/>
      </w:r>
      <w:r>
        <w:rPr>
          <w:noProof/>
        </w:rPr>
        <w:fldChar w:fldCharType="begin"/>
      </w:r>
      <w:r>
        <w:rPr>
          <w:noProof/>
        </w:rPr>
        <w:instrText xml:space="preserve"> PAGEREF _Toc148349663 \h </w:instrText>
      </w:r>
      <w:r>
        <w:rPr>
          <w:noProof/>
        </w:rPr>
      </w:r>
      <w:r>
        <w:rPr>
          <w:noProof/>
        </w:rPr>
        <w:fldChar w:fldCharType="separate"/>
      </w:r>
      <w:r>
        <w:rPr>
          <w:noProof/>
        </w:rPr>
        <w:t>6</w:t>
      </w:r>
      <w:r>
        <w:rPr>
          <w:noProof/>
        </w:rPr>
        <w:fldChar w:fldCharType="end"/>
      </w:r>
    </w:p>
    <w:p w14:paraId="521CCAA2" w14:textId="77777777" w:rsidR="003A2756" w:rsidRPr="00B61AD7" w:rsidRDefault="003A2756">
      <w:pPr>
        <w:pStyle w:val="TOC1"/>
        <w:tabs>
          <w:tab w:val="left" w:pos="432"/>
        </w:tabs>
        <w:rPr>
          <w:rFonts w:ascii="Calibri" w:hAnsi="Calibri"/>
          <w:noProof/>
          <w:kern w:val="2"/>
          <w:sz w:val="24"/>
          <w:szCs w:val="24"/>
        </w:rPr>
      </w:pPr>
      <w:r>
        <w:rPr>
          <w:noProof/>
        </w:rPr>
        <w:t>3.</w:t>
      </w:r>
      <w:r w:rsidRPr="00B61AD7">
        <w:rPr>
          <w:rFonts w:ascii="Calibri" w:hAnsi="Calibri"/>
          <w:noProof/>
          <w:kern w:val="2"/>
          <w:sz w:val="24"/>
          <w:szCs w:val="24"/>
        </w:rPr>
        <w:tab/>
      </w:r>
      <w:r>
        <w:rPr>
          <w:noProof/>
        </w:rPr>
        <w:t>Project Organization</w:t>
      </w:r>
      <w:r>
        <w:rPr>
          <w:noProof/>
        </w:rPr>
        <w:tab/>
      </w:r>
      <w:r>
        <w:rPr>
          <w:noProof/>
        </w:rPr>
        <w:fldChar w:fldCharType="begin"/>
      </w:r>
      <w:r>
        <w:rPr>
          <w:noProof/>
        </w:rPr>
        <w:instrText xml:space="preserve"> PAGEREF _Toc148349664 \h </w:instrText>
      </w:r>
      <w:r>
        <w:rPr>
          <w:noProof/>
        </w:rPr>
      </w:r>
      <w:r>
        <w:rPr>
          <w:noProof/>
        </w:rPr>
        <w:fldChar w:fldCharType="separate"/>
      </w:r>
      <w:r>
        <w:rPr>
          <w:noProof/>
        </w:rPr>
        <w:t>6</w:t>
      </w:r>
      <w:r>
        <w:rPr>
          <w:noProof/>
        </w:rPr>
        <w:fldChar w:fldCharType="end"/>
      </w:r>
    </w:p>
    <w:p w14:paraId="03483237" w14:textId="77777777" w:rsidR="003A2756" w:rsidRPr="00B61AD7" w:rsidRDefault="003A2756">
      <w:pPr>
        <w:pStyle w:val="TOC2"/>
        <w:tabs>
          <w:tab w:val="left" w:pos="1000"/>
        </w:tabs>
        <w:rPr>
          <w:rFonts w:ascii="Calibri" w:hAnsi="Calibri"/>
          <w:noProof/>
          <w:kern w:val="2"/>
          <w:sz w:val="24"/>
          <w:szCs w:val="24"/>
        </w:rPr>
      </w:pPr>
      <w:r>
        <w:rPr>
          <w:noProof/>
        </w:rPr>
        <w:t>3.1</w:t>
      </w:r>
      <w:r w:rsidRPr="00B61AD7">
        <w:rPr>
          <w:rFonts w:ascii="Calibri" w:hAnsi="Calibri"/>
          <w:noProof/>
          <w:kern w:val="2"/>
          <w:sz w:val="24"/>
          <w:szCs w:val="24"/>
        </w:rPr>
        <w:tab/>
      </w:r>
      <w:r>
        <w:rPr>
          <w:noProof/>
        </w:rPr>
        <w:t>Organizational Structure</w:t>
      </w:r>
      <w:r>
        <w:rPr>
          <w:noProof/>
        </w:rPr>
        <w:tab/>
      </w:r>
      <w:r>
        <w:rPr>
          <w:noProof/>
        </w:rPr>
        <w:fldChar w:fldCharType="begin"/>
      </w:r>
      <w:r>
        <w:rPr>
          <w:noProof/>
        </w:rPr>
        <w:instrText xml:space="preserve"> PAGEREF _Toc148349665 \h </w:instrText>
      </w:r>
      <w:r>
        <w:rPr>
          <w:noProof/>
        </w:rPr>
      </w:r>
      <w:r>
        <w:rPr>
          <w:noProof/>
        </w:rPr>
        <w:fldChar w:fldCharType="separate"/>
      </w:r>
      <w:r>
        <w:rPr>
          <w:noProof/>
        </w:rPr>
        <w:t>6</w:t>
      </w:r>
      <w:r>
        <w:rPr>
          <w:noProof/>
        </w:rPr>
        <w:fldChar w:fldCharType="end"/>
      </w:r>
    </w:p>
    <w:p w14:paraId="01574688" w14:textId="1387E0D0" w:rsidR="003A2756" w:rsidRPr="00B61AD7" w:rsidRDefault="003A2756">
      <w:pPr>
        <w:pStyle w:val="TOC2"/>
        <w:tabs>
          <w:tab w:val="left" w:pos="1000"/>
        </w:tabs>
        <w:rPr>
          <w:rFonts w:ascii="Calibri" w:hAnsi="Calibri"/>
          <w:noProof/>
          <w:kern w:val="2"/>
          <w:sz w:val="24"/>
          <w:szCs w:val="24"/>
        </w:rPr>
      </w:pPr>
      <w:r>
        <w:rPr>
          <w:noProof/>
        </w:rPr>
        <w:t>3.2</w:t>
      </w:r>
      <w:r w:rsidRPr="00B61AD7">
        <w:rPr>
          <w:rFonts w:ascii="Calibri" w:hAnsi="Calibri"/>
          <w:noProof/>
          <w:kern w:val="2"/>
          <w:sz w:val="24"/>
          <w:szCs w:val="24"/>
        </w:rPr>
        <w:tab/>
      </w:r>
      <w:r>
        <w:rPr>
          <w:noProof/>
        </w:rPr>
        <w:t xml:space="preserve">External Interfaces </w:t>
      </w:r>
      <w:r>
        <w:rPr>
          <w:noProof/>
        </w:rPr>
        <w:tab/>
      </w:r>
      <w:r>
        <w:rPr>
          <w:noProof/>
        </w:rPr>
        <w:fldChar w:fldCharType="begin"/>
      </w:r>
      <w:r>
        <w:rPr>
          <w:noProof/>
        </w:rPr>
        <w:instrText xml:space="preserve"> PAGEREF _Toc148349666 \h </w:instrText>
      </w:r>
      <w:r>
        <w:rPr>
          <w:noProof/>
        </w:rPr>
      </w:r>
      <w:r>
        <w:rPr>
          <w:noProof/>
        </w:rPr>
        <w:fldChar w:fldCharType="separate"/>
      </w:r>
      <w:r>
        <w:rPr>
          <w:noProof/>
        </w:rPr>
        <w:t>6</w:t>
      </w:r>
      <w:r>
        <w:rPr>
          <w:noProof/>
        </w:rPr>
        <w:fldChar w:fldCharType="end"/>
      </w:r>
    </w:p>
    <w:p w14:paraId="75AE4C94" w14:textId="77777777" w:rsidR="003A2756" w:rsidRPr="00B61AD7" w:rsidRDefault="003A2756">
      <w:pPr>
        <w:pStyle w:val="TOC2"/>
        <w:tabs>
          <w:tab w:val="left" w:pos="1000"/>
        </w:tabs>
        <w:rPr>
          <w:rFonts w:ascii="Calibri" w:hAnsi="Calibri"/>
          <w:noProof/>
          <w:kern w:val="2"/>
          <w:sz w:val="24"/>
          <w:szCs w:val="24"/>
        </w:rPr>
      </w:pPr>
      <w:r>
        <w:rPr>
          <w:noProof/>
        </w:rPr>
        <w:t>3.3</w:t>
      </w:r>
      <w:r w:rsidRPr="00B61AD7">
        <w:rPr>
          <w:rFonts w:ascii="Calibri" w:hAnsi="Calibri"/>
          <w:noProof/>
          <w:kern w:val="2"/>
          <w:sz w:val="24"/>
          <w:szCs w:val="24"/>
        </w:rPr>
        <w:tab/>
      </w:r>
      <w:r>
        <w:rPr>
          <w:noProof/>
        </w:rPr>
        <w:t>Roles and Responsibilities</w:t>
      </w:r>
      <w:r>
        <w:rPr>
          <w:noProof/>
        </w:rPr>
        <w:tab/>
      </w:r>
      <w:r>
        <w:rPr>
          <w:noProof/>
        </w:rPr>
        <w:fldChar w:fldCharType="begin"/>
      </w:r>
      <w:r>
        <w:rPr>
          <w:noProof/>
        </w:rPr>
        <w:instrText xml:space="preserve"> PAGEREF _Toc148349667 \h </w:instrText>
      </w:r>
      <w:r>
        <w:rPr>
          <w:noProof/>
        </w:rPr>
      </w:r>
      <w:r>
        <w:rPr>
          <w:noProof/>
        </w:rPr>
        <w:fldChar w:fldCharType="separate"/>
      </w:r>
      <w:r>
        <w:rPr>
          <w:noProof/>
        </w:rPr>
        <w:t>6</w:t>
      </w:r>
      <w:r>
        <w:rPr>
          <w:noProof/>
        </w:rPr>
        <w:fldChar w:fldCharType="end"/>
      </w:r>
    </w:p>
    <w:p w14:paraId="4B61A12F" w14:textId="77777777" w:rsidR="003A2756" w:rsidRPr="00B61AD7" w:rsidRDefault="003A2756">
      <w:pPr>
        <w:pStyle w:val="TOC1"/>
        <w:tabs>
          <w:tab w:val="left" w:pos="432"/>
        </w:tabs>
        <w:rPr>
          <w:rFonts w:ascii="Calibri" w:hAnsi="Calibri"/>
          <w:noProof/>
          <w:kern w:val="2"/>
          <w:sz w:val="24"/>
          <w:szCs w:val="24"/>
        </w:rPr>
      </w:pPr>
      <w:r>
        <w:rPr>
          <w:noProof/>
        </w:rPr>
        <w:t>4.</w:t>
      </w:r>
      <w:r w:rsidRPr="00B61AD7">
        <w:rPr>
          <w:rFonts w:ascii="Calibri" w:hAnsi="Calibri"/>
          <w:noProof/>
          <w:kern w:val="2"/>
          <w:sz w:val="24"/>
          <w:szCs w:val="24"/>
        </w:rPr>
        <w:tab/>
      </w:r>
      <w:r>
        <w:rPr>
          <w:noProof/>
        </w:rPr>
        <w:t>Management Process</w:t>
      </w:r>
      <w:r>
        <w:rPr>
          <w:noProof/>
        </w:rPr>
        <w:tab/>
      </w:r>
      <w:r>
        <w:rPr>
          <w:noProof/>
        </w:rPr>
        <w:fldChar w:fldCharType="begin"/>
      </w:r>
      <w:r>
        <w:rPr>
          <w:noProof/>
        </w:rPr>
        <w:instrText xml:space="preserve"> PAGEREF _Toc148349668 \h </w:instrText>
      </w:r>
      <w:r>
        <w:rPr>
          <w:noProof/>
        </w:rPr>
      </w:r>
      <w:r>
        <w:rPr>
          <w:noProof/>
        </w:rPr>
        <w:fldChar w:fldCharType="separate"/>
      </w:r>
      <w:r>
        <w:rPr>
          <w:noProof/>
        </w:rPr>
        <w:t>8</w:t>
      </w:r>
      <w:r>
        <w:rPr>
          <w:noProof/>
        </w:rPr>
        <w:fldChar w:fldCharType="end"/>
      </w:r>
    </w:p>
    <w:p w14:paraId="17854F44" w14:textId="77777777" w:rsidR="003A2756" w:rsidRPr="00B61AD7" w:rsidRDefault="003A2756">
      <w:pPr>
        <w:pStyle w:val="TOC2"/>
        <w:tabs>
          <w:tab w:val="left" w:pos="1000"/>
        </w:tabs>
        <w:rPr>
          <w:rFonts w:ascii="Calibri" w:hAnsi="Calibri"/>
          <w:noProof/>
          <w:kern w:val="2"/>
          <w:sz w:val="24"/>
          <w:szCs w:val="24"/>
        </w:rPr>
      </w:pPr>
      <w:r>
        <w:rPr>
          <w:noProof/>
        </w:rPr>
        <w:t>4.1</w:t>
      </w:r>
      <w:r w:rsidRPr="00B61AD7">
        <w:rPr>
          <w:rFonts w:ascii="Calibri" w:hAnsi="Calibri"/>
          <w:noProof/>
          <w:kern w:val="2"/>
          <w:sz w:val="24"/>
          <w:szCs w:val="24"/>
        </w:rPr>
        <w:tab/>
      </w:r>
      <w:r>
        <w:rPr>
          <w:noProof/>
        </w:rPr>
        <w:t>Project Estimates</w:t>
      </w:r>
      <w:r>
        <w:rPr>
          <w:noProof/>
        </w:rPr>
        <w:tab/>
      </w:r>
      <w:r>
        <w:rPr>
          <w:noProof/>
        </w:rPr>
        <w:fldChar w:fldCharType="begin"/>
      </w:r>
      <w:r>
        <w:rPr>
          <w:noProof/>
        </w:rPr>
        <w:instrText xml:space="preserve"> PAGEREF _Toc148349669 \h </w:instrText>
      </w:r>
      <w:r>
        <w:rPr>
          <w:noProof/>
        </w:rPr>
      </w:r>
      <w:r>
        <w:rPr>
          <w:noProof/>
        </w:rPr>
        <w:fldChar w:fldCharType="separate"/>
      </w:r>
      <w:r>
        <w:rPr>
          <w:noProof/>
        </w:rPr>
        <w:t>8</w:t>
      </w:r>
      <w:r>
        <w:rPr>
          <w:noProof/>
        </w:rPr>
        <w:fldChar w:fldCharType="end"/>
      </w:r>
    </w:p>
    <w:p w14:paraId="1783E685" w14:textId="77777777" w:rsidR="003A2756" w:rsidRPr="00B61AD7" w:rsidRDefault="003A2756">
      <w:pPr>
        <w:pStyle w:val="TOC2"/>
        <w:tabs>
          <w:tab w:val="left" w:pos="1000"/>
        </w:tabs>
        <w:rPr>
          <w:rFonts w:ascii="Calibri" w:hAnsi="Calibri"/>
          <w:noProof/>
          <w:kern w:val="2"/>
          <w:sz w:val="24"/>
          <w:szCs w:val="24"/>
        </w:rPr>
      </w:pPr>
      <w:r>
        <w:rPr>
          <w:noProof/>
        </w:rPr>
        <w:t>4.2</w:t>
      </w:r>
      <w:r w:rsidRPr="00B61AD7">
        <w:rPr>
          <w:rFonts w:ascii="Calibri" w:hAnsi="Calibri"/>
          <w:noProof/>
          <w:kern w:val="2"/>
          <w:sz w:val="24"/>
          <w:szCs w:val="24"/>
        </w:rPr>
        <w:tab/>
      </w:r>
      <w:r>
        <w:rPr>
          <w:noProof/>
        </w:rPr>
        <w:t>Project Plan</w:t>
      </w:r>
      <w:r>
        <w:rPr>
          <w:noProof/>
        </w:rPr>
        <w:tab/>
      </w:r>
      <w:r>
        <w:rPr>
          <w:noProof/>
        </w:rPr>
        <w:fldChar w:fldCharType="begin"/>
      </w:r>
      <w:r>
        <w:rPr>
          <w:noProof/>
        </w:rPr>
        <w:instrText xml:space="preserve"> PAGEREF _Toc148349670 \h </w:instrText>
      </w:r>
      <w:r>
        <w:rPr>
          <w:noProof/>
        </w:rPr>
      </w:r>
      <w:r>
        <w:rPr>
          <w:noProof/>
        </w:rPr>
        <w:fldChar w:fldCharType="separate"/>
      </w:r>
      <w:r>
        <w:rPr>
          <w:noProof/>
        </w:rPr>
        <w:t>8</w:t>
      </w:r>
      <w:r>
        <w:rPr>
          <w:noProof/>
        </w:rPr>
        <w:fldChar w:fldCharType="end"/>
      </w:r>
    </w:p>
    <w:p w14:paraId="484EBAB2" w14:textId="77777777" w:rsidR="003A2756" w:rsidRPr="00B61AD7" w:rsidRDefault="003A2756">
      <w:pPr>
        <w:pStyle w:val="TOC3"/>
        <w:rPr>
          <w:rFonts w:ascii="Calibri" w:hAnsi="Calibri"/>
          <w:noProof/>
          <w:kern w:val="2"/>
          <w:sz w:val="24"/>
          <w:szCs w:val="24"/>
        </w:rPr>
      </w:pPr>
      <w:r>
        <w:rPr>
          <w:noProof/>
        </w:rPr>
        <w:t>4.2.1</w:t>
      </w:r>
      <w:r w:rsidRPr="00B61AD7">
        <w:rPr>
          <w:rFonts w:ascii="Calibri" w:hAnsi="Calibri"/>
          <w:noProof/>
          <w:kern w:val="2"/>
          <w:sz w:val="24"/>
          <w:szCs w:val="24"/>
        </w:rPr>
        <w:tab/>
      </w:r>
      <w:r>
        <w:rPr>
          <w:noProof/>
        </w:rPr>
        <w:t>Phase Plan</w:t>
      </w:r>
      <w:r>
        <w:rPr>
          <w:noProof/>
        </w:rPr>
        <w:tab/>
      </w:r>
      <w:r>
        <w:rPr>
          <w:noProof/>
        </w:rPr>
        <w:fldChar w:fldCharType="begin"/>
      </w:r>
      <w:r>
        <w:rPr>
          <w:noProof/>
        </w:rPr>
        <w:instrText xml:space="preserve"> PAGEREF _Toc148349671 \h </w:instrText>
      </w:r>
      <w:r>
        <w:rPr>
          <w:noProof/>
        </w:rPr>
      </w:r>
      <w:r>
        <w:rPr>
          <w:noProof/>
        </w:rPr>
        <w:fldChar w:fldCharType="separate"/>
      </w:r>
      <w:r>
        <w:rPr>
          <w:noProof/>
        </w:rPr>
        <w:t>8</w:t>
      </w:r>
      <w:r>
        <w:rPr>
          <w:noProof/>
        </w:rPr>
        <w:fldChar w:fldCharType="end"/>
      </w:r>
    </w:p>
    <w:p w14:paraId="7AA88401" w14:textId="1ACF3A57" w:rsidR="003A2756" w:rsidRPr="00B61AD7" w:rsidRDefault="003A2756">
      <w:pPr>
        <w:pStyle w:val="TOC3"/>
        <w:rPr>
          <w:rFonts w:ascii="Calibri" w:hAnsi="Calibri"/>
          <w:noProof/>
          <w:kern w:val="2"/>
          <w:sz w:val="24"/>
          <w:szCs w:val="24"/>
        </w:rPr>
      </w:pPr>
      <w:r>
        <w:rPr>
          <w:noProof/>
        </w:rPr>
        <w:t>4.2.</w:t>
      </w:r>
      <w:r w:rsidR="00225D55">
        <w:rPr>
          <w:noProof/>
        </w:rPr>
        <w:t>3</w:t>
      </w:r>
      <w:r w:rsidRPr="00B61AD7">
        <w:rPr>
          <w:rFonts w:ascii="Calibri" w:hAnsi="Calibri"/>
          <w:noProof/>
          <w:kern w:val="2"/>
          <w:sz w:val="24"/>
          <w:szCs w:val="24"/>
        </w:rPr>
        <w:tab/>
      </w:r>
      <w:r>
        <w:rPr>
          <w:noProof/>
        </w:rPr>
        <w:t>Project Schedule</w:t>
      </w:r>
      <w:r>
        <w:rPr>
          <w:noProof/>
        </w:rPr>
        <w:tab/>
      </w:r>
      <w:r>
        <w:rPr>
          <w:noProof/>
        </w:rPr>
        <w:fldChar w:fldCharType="begin"/>
      </w:r>
      <w:r>
        <w:rPr>
          <w:noProof/>
        </w:rPr>
        <w:instrText xml:space="preserve"> PAGEREF _Toc148349674 \h </w:instrText>
      </w:r>
      <w:r>
        <w:rPr>
          <w:noProof/>
        </w:rPr>
      </w:r>
      <w:r>
        <w:rPr>
          <w:noProof/>
        </w:rPr>
        <w:fldChar w:fldCharType="separate"/>
      </w:r>
      <w:r>
        <w:rPr>
          <w:noProof/>
        </w:rPr>
        <w:t>8</w:t>
      </w:r>
      <w:r>
        <w:rPr>
          <w:noProof/>
        </w:rPr>
        <w:fldChar w:fldCharType="end"/>
      </w:r>
    </w:p>
    <w:p w14:paraId="0A2E6530" w14:textId="68C4DFAC" w:rsidR="003A2756" w:rsidRPr="00B61AD7" w:rsidRDefault="003A2756">
      <w:pPr>
        <w:pStyle w:val="TOC3"/>
        <w:rPr>
          <w:rFonts w:ascii="Calibri" w:hAnsi="Calibri"/>
          <w:noProof/>
          <w:kern w:val="2"/>
          <w:sz w:val="24"/>
          <w:szCs w:val="24"/>
        </w:rPr>
      </w:pPr>
      <w:r>
        <w:rPr>
          <w:noProof/>
        </w:rPr>
        <w:t>4.2.</w:t>
      </w:r>
      <w:r w:rsidR="00225D55">
        <w:rPr>
          <w:noProof/>
        </w:rPr>
        <w:t>4</w:t>
      </w:r>
      <w:r w:rsidRPr="00B61AD7">
        <w:rPr>
          <w:rFonts w:ascii="Calibri" w:hAnsi="Calibri"/>
          <w:noProof/>
          <w:kern w:val="2"/>
          <w:sz w:val="24"/>
          <w:szCs w:val="24"/>
        </w:rPr>
        <w:tab/>
      </w:r>
      <w:r>
        <w:rPr>
          <w:noProof/>
        </w:rPr>
        <w:t>Project Resourcing</w:t>
      </w:r>
      <w:r>
        <w:rPr>
          <w:noProof/>
        </w:rPr>
        <w:tab/>
      </w:r>
      <w:r>
        <w:rPr>
          <w:noProof/>
        </w:rPr>
        <w:fldChar w:fldCharType="begin"/>
      </w:r>
      <w:r>
        <w:rPr>
          <w:noProof/>
        </w:rPr>
        <w:instrText xml:space="preserve"> PAGEREF _Toc148349675 \h </w:instrText>
      </w:r>
      <w:r>
        <w:rPr>
          <w:noProof/>
        </w:rPr>
      </w:r>
      <w:r>
        <w:rPr>
          <w:noProof/>
        </w:rPr>
        <w:fldChar w:fldCharType="separate"/>
      </w:r>
      <w:r>
        <w:rPr>
          <w:noProof/>
        </w:rPr>
        <w:t>8</w:t>
      </w:r>
      <w:r>
        <w:rPr>
          <w:noProof/>
        </w:rPr>
        <w:fldChar w:fldCharType="end"/>
      </w:r>
    </w:p>
    <w:p w14:paraId="68A3D5C5" w14:textId="338CD0FE" w:rsidR="003A2756" w:rsidRPr="00B61AD7" w:rsidRDefault="003A2756">
      <w:pPr>
        <w:pStyle w:val="TOC3"/>
        <w:rPr>
          <w:rFonts w:ascii="Calibri" w:hAnsi="Calibri"/>
          <w:noProof/>
          <w:kern w:val="2"/>
          <w:sz w:val="24"/>
          <w:szCs w:val="24"/>
        </w:rPr>
      </w:pPr>
      <w:r>
        <w:rPr>
          <w:noProof/>
        </w:rPr>
        <w:t>4.2.</w:t>
      </w:r>
      <w:r w:rsidR="00225D55">
        <w:rPr>
          <w:noProof/>
        </w:rPr>
        <w:t>5</w:t>
      </w:r>
      <w:r w:rsidRPr="00B61AD7">
        <w:rPr>
          <w:rFonts w:ascii="Calibri" w:hAnsi="Calibri"/>
          <w:noProof/>
          <w:kern w:val="2"/>
          <w:sz w:val="24"/>
          <w:szCs w:val="24"/>
        </w:rPr>
        <w:tab/>
      </w:r>
      <w:r>
        <w:rPr>
          <w:noProof/>
        </w:rPr>
        <w:t>Budget</w:t>
      </w:r>
      <w:r>
        <w:rPr>
          <w:noProof/>
        </w:rPr>
        <w:tab/>
      </w:r>
      <w:r>
        <w:rPr>
          <w:noProof/>
        </w:rPr>
        <w:fldChar w:fldCharType="begin"/>
      </w:r>
      <w:r>
        <w:rPr>
          <w:noProof/>
        </w:rPr>
        <w:instrText xml:space="preserve"> PAGEREF _Toc148349676 \h </w:instrText>
      </w:r>
      <w:r>
        <w:rPr>
          <w:noProof/>
        </w:rPr>
      </w:r>
      <w:r>
        <w:rPr>
          <w:noProof/>
        </w:rPr>
        <w:fldChar w:fldCharType="separate"/>
      </w:r>
      <w:r>
        <w:rPr>
          <w:noProof/>
        </w:rPr>
        <w:t>9</w:t>
      </w:r>
      <w:r>
        <w:rPr>
          <w:noProof/>
        </w:rPr>
        <w:fldChar w:fldCharType="end"/>
      </w:r>
    </w:p>
    <w:p w14:paraId="6829157B" w14:textId="49EEFC45" w:rsidR="003A2756" w:rsidRPr="00B61AD7" w:rsidRDefault="003A2756">
      <w:pPr>
        <w:pStyle w:val="TOC2"/>
        <w:tabs>
          <w:tab w:val="left" w:pos="1000"/>
        </w:tabs>
        <w:rPr>
          <w:rFonts w:ascii="Calibri" w:hAnsi="Calibri"/>
          <w:noProof/>
          <w:kern w:val="2"/>
          <w:sz w:val="24"/>
          <w:szCs w:val="24"/>
        </w:rPr>
      </w:pPr>
      <w:r>
        <w:rPr>
          <w:noProof/>
        </w:rPr>
        <w:t>4.</w:t>
      </w:r>
      <w:r w:rsidR="00225D55">
        <w:rPr>
          <w:noProof/>
        </w:rPr>
        <w:t>3</w:t>
      </w:r>
      <w:r w:rsidRPr="00B61AD7">
        <w:rPr>
          <w:rFonts w:ascii="Calibri" w:hAnsi="Calibri"/>
          <w:noProof/>
          <w:kern w:val="2"/>
          <w:sz w:val="24"/>
          <w:szCs w:val="24"/>
        </w:rPr>
        <w:tab/>
      </w:r>
      <w:r>
        <w:rPr>
          <w:noProof/>
        </w:rPr>
        <w:t>Project Monitoring and control</w:t>
      </w:r>
      <w:r>
        <w:rPr>
          <w:noProof/>
        </w:rPr>
        <w:tab/>
      </w:r>
      <w:r>
        <w:rPr>
          <w:noProof/>
        </w:rPr>
        <w:fldChar w:fldCharType="begin"/>
      </w:r>
      <w:r>
        <w:rPr>
          <w:noProof/>
        </w:rPr>
        <w:instrText xml:space="preserve"> PAGEREF _Toc148349678 \h </w:instrText>
      </w:r>
      <w:r>
        <w:rPr>
          <w:noProof/>
        </w:rPr>
      </w:r>
      <w:r>
        <w:rPr>
          <w:noProof/>
        </w:rPr>
        <w:fldChar w:fldCharType="separate"/>
      </w:r>
      <w:r>
        <w:rPr>
          <w:noProof/>
        </w:rPr>
        <w:t>9</w:t>
      </w:r>
      <w:r>
        <w:rPr>
          <w:noProof/>
        </w:rPr>
        <w:fldChar w:fldCharType="end"/>
      </w:r>
    </w:p>
    <w:p w14:paraId="12E4140D" w14:textId="6773FF08" w:rsidR="003A2756" w:rsidRPr="00B61AD7" w:rsidRDefault="003A2756">
      <w:pPr>
        <w:pStyle w:val="TOC3"/>
        <w:rPr>
          <w:rFonts w:ascii="Calibri" w:hAnsi="Calibri"/>
          <w:noProof/>
          <w:kern w:val="2"/>
          <w:sz w:val="24"/>
          <w:szCs w:val="24"/>
        </w:rPr>
      </w:pPr>
      <w:r>
        <w:rPr>
          <w:noProof/>
        </w:rPr>
        <w:t>4.</w:t>
      </w:r>
      <w:r w:rsidR="00225D55">
        <w:rPr>
          <w:noProof/>
        </w:rPr>
        <w:t>3</w:t>
      </w:r>
      <w:r>
        <w:rPr>
          <w:noProof/>
        </w:rPr>
        <w:t>.1</w:t>
      </w:r>
      <w:r w:rsidRPr="00B61AD7">
        <w:rPr>
          <w:rFonts w:ascii="Calibri" w:hAnsi="Calibri"/>
          <w:noProof/>
          <w:kern w:val="2"/>
          <w:sz w:val="24"/>
          <w:szCs w:val="24"/>
        </w:rPr>
        <w:tab/>
      </w:r>
      <w:r>
        <w:rPr>
          <w:noProof/>
        </w:rPr>
        <w:t>Requirements management plan</w:t>
      </w:r>
      <w:r>
        <w:rPr>
          <w:noProof/>
        </w:rPr>
        <w:tab/>
      </w:r>
      <w:r>
        <w:rPr>
          <w:noProof/>
        </w:rPr>
        <w:fldChar w:fldCharType="begin"/>
      </w:r>
      <w:r>
        <w:rPr>
          <w:noProof/>
        </w:rPr>
        <w:instrText xml:space="preserve"> PAGEREF _Toc148349679 \h </w:instrText>
      </w:r>
      <w:r>
        <w:rPr>
          <w:noProof/>
        </w:rPr>
      </w:r>
      <w:r>
        <w:rPr>
          <w:noProof/>
        </w:rPr>
        <w:fldChar w:fldCharType="separate"/>
      </w:r>
      <w:r>
        <w:rPr>
          <w:noProof/>
        </w:rPr>
        <w:t>9</w:t>
      </w:r>
      <w:r>
        <w:rPr>
          <w:noProof/>
        </w:rPr>
        <w:fldChar w:fldCharType="end"/>
      </w:r>
    </w:p>
    <w:p w14:paraId="71C4396B" w14:textId="290AC2E1" w:rsidR="003A2756" w:rsidRPr="00B61AD7" w:rsidRDefault="003A2756">
      <w:pPr>
        <w:pStyle w:val="TOC3"/>
        <w:rPr>
          <w:rFonts w:ascii="Calibri" w:hAnsi="Calibri"/>
          <w:noProof/>
          <w:kern w:val="2"/>
          <w:sz w:val="24"/>
          <w:szCs w:val="24"/>
        </w:rPr>
      </w:pPr>
      <w:r>
        <w:rPr>
          <w:noProof/>
        </w:rPr>
        <w:t>4.</w:t>
      </w:r>
      <w:r w:rsidR="00225D55">
        <w:rPr>
          <w:noProof/>
        </w:rPr>
        <w:t>3</w:t>
      </w:r>
      <w:r>
        <w:rPr>
          <w:noProof/>
        </w:rPr>
        <w:t>.2</w:t>
      </w:r>
      <w:r w:rsidRPr="00B61AD7">
        <w:rPr>
          <w:rFonts w:ascii="Calibri" w:hAnsi="Calibri"/>
          <w:noProof/>
          <w:kern w:val="2"/>
          <w:sz w:val="24"/>
          <w:szCs w:val="24"/>
        </w:rPr>
        <w:tab/>
      </w:r>
      <w:r>
        <w:rPr>
          <w:noProof/>
        </w:rPr>
        <w:t>Schedule control plan</w:t>
      </w:r>
      <w:r>
        <w:rPr>
          <w:noProof/>
        </w:rPr>
        <w:tab/>
      </w:r>
      <w:r>
        <w:rPr>
          <w:noProof/>
        </w:rPr>
        <w:fldChar w:fldCharType="begin"/>
      </w:r>
      <w:r>
        <w:rPr>
          <w:noProof/>
        </w:rPr>
        <w:instrText xml:space="preserve"> PAGEREF _Toc148349680 \h </w:instrText>
      </w:r>
      <w:r>
        <w:rPr>
          <w:noProof/>
        </w:rPr>
      </w:r>
      <w:r>
        <w:rPr>
          <w:noProof/>
        </w:rPr>
        <w:fldChar w:fldCharType="separate"/>
      </w:r>
      <w:r>
        <w:rPr>
          <w:noProof/>
        </w:rPr>
        <w:t>9</w:t>
      </w:r>
      <w:r>
        <w:rPr>
          <w:noProof/>
        </w:rPr>
        <w:fldChar w:fldCharType="end"/>
      </w:r>
    </w:p>
    <w:p w14:paraId="2A4910C9" w14:textId="307CDECD" w:rsidR="003A2756" w:rsidRPr="00B61AD7" w:rsidRDefault="003A2756">
      <w:pPr>
        <w:pStyle w:val="TOC3"/>
        <w:rPr>
          <w:rFonts w:ascii="Calibri" w:hAnsi="Calibri"/>
          <w:noProof/>
          <w:kern w:val="2"/>
          <w:sz w:val="24"/>
          <w:szCs w:val="24"/>
        </w:rPr>
      </w:pPr>
      <w:r>
        <w:rPr>
          <w:noProof/>
        </w:rPr>
        <w:t>4.</w:t>
      </w:r>
      <w:r w:rsidR="00225D55">
        <w:rPr>
          <w:noProof/>
        </w:rPr>
        <w:t>3</w:t>
      </w:r>
      <w:r>
        <w:rPr>
          <w:noProof/>
        </w:rPr>
        <w:t>.</w:t>
      </w:r>
      <w:r w:rsidR="00225D55">
        <w:rPr>
          <w:noProof/>
        </w:rPr>
        <w:t>3</w:t>
      </w:r>
      <w:r w:rsidRPr="00B61AD7">
        <w:rPr>
          <w:rFonts w:ascii="Calibri" w:hAnsi="Calibri"/>
          <w:noProof/>
          <w:kern w:val="2"/>
          <w:sz w:val="24"/>
          <w:szCs w:val="24"/>
        </w:rPr>
        <w:tab/>
      </w:r>
      <w:r>
        <w:rPr>
          <w:noProof/>
        </w:rPr>
        <w:t>Quality control plan</w:t>
      </w:r>
      <w:r>
        <w:rPr>
          <w:noProof/>
        </w:rPr>
        <w:tab/>
      </w:r>
      <w:r>
        <w:rPr>
          <w:noProof/>
        </w:rPr>
        <w:fldChar w:fldCharType="begin"/>
      </w:r>
      <w:r>
        <w:rPr>
          <w:noProof/>
        </w:rPr>
        <w:instrText xml:space="preserve"> PAGEREF _Toc148349682 \h </w:instrText>
      </w:r>
      <w:r>
        <w:rPr>
          <w:noProof/>
        </w:rPr>
      </w:r>
      <w:r>
        <w:rPr>
          <w:noProof/>
        </w:rPr>
        <w:fldChar w:fldCharType="separate"/>
      </w:r>
      <w:r>
        <w:rPr>
          <w:noProof/>
        </w:rPr>
        <w:t>9</w:t>
      </w:r>
      <w:r>
        <w:rPr>
          <w:noProof/>
        </w:rPr>
        <w:fldChar w:fldCharType="end"/>
      </w:r>
    </w:p>
    <w:p w14:paraId="6435A1AB" w14:textId="042961B6" w:rsidR="003A2756" w:rsidRPr="00B61AD7" w:rsidRDefault="003A2756">
      <w:pPr>
        <w:pStyle w:val="TOC3"/>
        <w:rPr>
          <w:rFonts w:ascii="Calibri" w:hAnsi="Calibri"/>
          <w:noProof/>
          <w:kern w:val="2"/>
          <w:sz w:val="24"/>
          <w:szCs w:val="24"/>
        </w:rPr>
      </w:pPr>
      <w:r>
        <w:rPr>
          <w:noProof/>
        </w:rPr>
        <w:t>4.</w:t>
      </w:r>
      <w:r w:rsidR="00225D55">
        <w:rPr>
          <w:noProof/>
        </w:rPr>
        <w:t>3</w:t>
      </w:r>
      <w:r>
        <w:rPr>
          <w:noProof/>
        </w:rPr>
        <w:t>.</w:t>
      </w:r>
      <w:r w:rsidR="00225D55">
        <w:rPr>
          <w:noProof/>
        </w:rPr>
        <w:t>4</w:t>
      </w:r>
      <w:r w:rsidRPr="00B61AD7">
        <w:rPr>
          <w:rFonts w:ascii="Calibri" w:hAnsi="Calibri"/>
          <w:noProof/>
          <w:kern w:val="2"/>
          <w:sz w:val="24"/>
          <w:szCs w:val="24"/>
        </w:rPr>
        <w:tab/>
      </w:r>
      <w:r>
        <w:rPr>
          <w:noProof/>
        </w:rPr>
        <w:t>Reporting Plan</w:t>
      </w:r>
      <w:r>
        <w:rPr>
          <w:noProof/>
        </w:rPr>
        <w:tab/>
      </w:r>
      <w:r>
        <w:rPr>
          <w:noProof/>
        </w:rPr>
        <w:fldChar w:fldCharType="begin"/>
      </w:r>
      <w:r>
        <w:rPr>
          <w:noProof/>
        </w:rPr>
        <w:instrText xml:space="preserve"> PAGEREF _Toc148349683 \h </w:instrText>
      </w:r>
      <w:r>
        <w:rPr>
          <w:noProof/>
        </w:rPr>
      </w:r>
      <w:r>
        <w:rPr>
          <w:noProof/>
        </w:rPr>
        <w:fldChar w:fldCharType="separate"/>
      </w:r>
      <w:r>
        <w:rPr>
          <w:noProof/>
        </w:rPr>
        <w:t>9</w:t>
      </w:r>
      <w:r>
        <w:rPr>
          <w:noProof/>
        </w:rPr>
        <w:fldChar w:fldCharType="end"/>
      </w:r>
    </w:p>
    <w:p w14:paraId="177A7F58" w14:textId="7E04A355" w:rsidR="003A2756" w:rsidRPr="00B61AD7" w:rsidRDefault="003A2756">
      <w:pPr>
        <w:pStyle w:val="TOC3"/>
        <w:rPr>
          <w:rFonts w:ascii="Calibri" w:hAnsi="Calibri"/>
          <w:noProof/>
          <w:kern w:val="2"/>
          <w:sz w:val="24"/>
          <w:szCs w:val="24"/>
        </w:rPr>
      </w:pPr>
      <w:r>
        <w:rPr>
          <w:noProof/>
        </w:rPr>
        <w:t>4.</w:t>
      </w:r>
      <w:r w:rsidR="00225D55">
        <w:rPr>
          <w:noProof/>
        </w:rPr>
        <w:t>3</w:t>
      </w:r>
      <w:r>
        <w:rPr>
          <w:noProof/>
        </w:rPr>
        <w:t>.</w:t>
      </w:r>
      <w:r w:rsidR="00225D55">
        <w:rPr>
          <w:noProof/>
        </w:rPr>
        <w:t>5</w:t>
      </w:r>
      <w:r w:rsidRPr="00B61AD7">
        <w:rPr>
          <w:rFonts w:ascii="Calibri" w:hAnsi="Calibri"/>
          <w:noProof/>
          <w:kern w:val="2"/>
          <w:sz w:val="24"/>
          <w:szCs w:val="24"/>
        </w:rPr>
        <w:tab/>
      </w:r>
      <w:r>
        <w:rPr>
          <w:noProof/>
        </w:rPr>
        <w:t>Measurement Plan</w:t>
      </w:r>
      <w:r>
        <w:rPr>
          <w:noProof/>
        </w:rPr>
        <w:tab/>
      </w:r>
      <w:r>
        <w:rPr>
          <w:noProof/>
        </w:rPr>
        <w:fldChar w:fldCharType="begin"/>
      </w:r>
      <w:r>
        <w:rPr>
          <w:noProof/>
        </w:rPr>
        <w:instrText xml:space="preserve"> PAGEREF _Toc148349684 \h </w:instrText>
      </w:r>
      <w:r>
        <w:rPr>
          <w:noProof/>
        </w:rPr>
      </w:r>
      <w:r>
        <w:rPr>
          <w:noProof/>
        </w:rPr>
        <w:fldChar w:fldCharType="separate"/>
      </w:r>
      <w:r>
        <w:rPr>
          <w:noProof/>
        </w:rPr>
        <w:t>9</w:t>
      </w:r>
      <w:r>
        <w:rPr>
          <w:noProof/>
        </w:rPr>
        <w:fldChar w:fldCharType="end"/>
      </w:r>
    </w:p>
    <w:p w14:paraId="1E6D3CD9" w14:textId="4D444E9A" w:rsidR="003A2756" w:rsidRPr="00B61AD7" w:rsidRDefault="003A2756">
      <w:pPr>
        <w:pStyle w:val="TOC2"/>
        <w:tabs>
          <w:tab w:val="left" w:pos="1000"/>
        </w:tabs>
        <w:rPr>
          <w:rFonts w:ascii="Calibri" w:hAnsi="Calibri"/>
          <w:noProof/>
          <w:kern w:val="2"/>
          <w:sz w:val="24"/>
          <w:szCs w:val="24"/>
        </w:rPr>
      </w:pPr>
      <w:r>
        <w:rPr>
          <w:noProof/>
        </w:rPr>
        <w:t>4.</w:t>
      </w:r>
      <w:r w:rsidR="00225D55">
        <w:rPr>
          <w:noProof/>
        </w:rPr>
        <w:t>4</w:t>
      </w:r>
      <w:r w:rsidRPr="00B61AD7">
        <w:rPr>
          <w:rFonts w:ascii="Calibri" w:hAnsi="Calibri"/>
          <w:noProof/>
          <w:kern w:val="2"/>
          <w:sz w:val="24"/>
          <w:szCs w:val="24"/>
        </w:rPr>
        <w:tab/>
      </w:r>
      <w:r>
        <w:rPr>
          <w:noProof/>
        </w:rPr>
        <w:t>Risk Management plan</w:t>
      </w:r>
      <w:r>
        <w:rPr>
          <w:noProof/>
        </w:rPr>
        <w:tab/>
      </w:r>
      <w:r>
        <w:rPr>
          <w:noProof/>
        </w:rPr>
        <w:fldChar w:fldCharType="begin"/>
      </w:r>
      <w:r>
        <w:rPr>
          <w:noProof/>
        </w:rPr>
        <w:instrText xml:space="preserve"> PAGEREF _Toc148349685 \h </w:instrText>
      </w:r>
      <w:r>
        <w:rPr>
          <w:noProof/>
        </w:rPr>
      </w:r>
      <w:r>
        <w:rPr>
          <w:noProof/>
        </w:rPr>
        <w:fldChar w:fldCharType="separate"/>
      </w:r>
      <w:r>
        <w:rPr>
          <w:noProof/>
        </w:rPr>
        <w:t>9</w:t>
      </w:r>
      <w:r>
        <w:rPr>
          <w:noProof/>
        </w:rPr>
        <w:fldChar w:fldCharType="end"/>
      </w:r>
    </w:p>
    <w:p w14:paraId="5A158F34" w14:textId="156C9567" w:rsidR="003A2756" w:rsidRPr="00B61AD7" w:rsidRDefault="003A2756">
      <w:pPr>
        <w:pStyle w:val="TOC2"/>
        <w:tabs>
          <w:tab w:val="left" w:pos="1000"/>
        </w:tabs>
        <w:rPr>
          <w:rFonts w:ascii="Calibri" w:hAnsi="Calibri"/>
          <w:noProof/>
          <w:kern w:val="2"/>
          <w:sz w:val="24"/>
          <w:szCs w:val="24"/>
        </w:rPr>
      </w:pPr>
      <w:r>
        <w:rPr>
          <w:noProof/>
        </w:rPr>
        <w:t>4.</w:t>
      </w:r>
      <w:r w:rsidR="00225D55">
        <w:rPr>
          <w:noProof/>
        </w:rPr>
        <w:t>5</w:t>
      </w:r>
      <w:r w:rsidRPr="00B61AD7">
        <w:rPr>
          <w:rFonts w:ascii="Calibri" w:hAnsi="Calibri"/>
          <w:noProof/>
          <w:kern w:val="2"/>
          <w:sz w:val="24"/>
          <w:szCs w:val="24"/>
        </w:rPr>
        <w:tab/>
      </w:r>
      <w:r>
        <w:rPr>
          <w:noProof/>
        </w:rPr>
        <w:t>Close-out plan</w:t>
      </w:r>
      <w:r>
        <w:rPr>
          <w:noProof/>
        </w:rPr>
        <w:tab/>
      </w:r>
      <w:r>
        <w:rPr>
          <w:noProof/>
        </w:rPr>
        <w:fldChar w:fldCharType="begin"/>
      </w:r>
      <w:r>
        <w:rPr>
          <w:noProof/>
        </w:rPr>
        <w:instrText xml:space="preserve"> PAGEREF _Toc148349686 \h </w:instrText>
      </w:r>
      <w:r>
        <w:rPr>
          <w:noProof/>
        </w:rPr>
      </w:r>
      <w:r>
        <w:rPr>
          <w:noProof/>
        </w:rPr>
        <w:fldChar w:fldCharType="separate"/>
      </w:r>
      <w:r>
        <w:rPr>
          <w:noProof/>
        </w:rPr>
        <w:t>9</w:t>
      </w:r>
      <w:r>
        <w:rPr>
          <w:noProof/>
        </w:rPr>
        <w:fldChar w:fldCharType="end"/>
      </w:r>
    </w:p>
    <w:p w14:paraId="4AFDC67E" w14:textId="5319E464" w:rsidR="003A2756" w:rsidRPr="00B61AD7" w:rsidRDefault="003A2756" w:rsidP="00225D55">
      <w:pPr>
        <w:pStyle w:val="TOC1"/>
        <w:tabs>
          <w:tab w:val="left" w:pos="432"/>
        </w:tabs>
        <w:rPr>
          <w:rFonts w:ascii="Calibri" w:hAnsi="Calibri"/>
          <w:noProof/>
          <w:kern w:val="2"/>
          <w:sz w:val="24"/>
          <w:szCs w:val="24"/>
        </w:rPr>
      </w:pPr>
      <w:r>
        <w:rPr>
          <w:noProof/>
        </w:rPr>
        <w:t>5.</w:t>
      </w:r>
      <w:r w:rsidRPr="00B61AD7">
        <w:rPr>
          <w:rFonts w:ascii="Calibri" w:hAnsi="Calibri"/>
          <w:noProof/>
          <w:kern w:val="2"/>
          <w:sz w:val="24"/>
          <w:szCs w:val="24"/>
        </w:rPr>
        <w:tab/>
      </w:r>
      <w:r>
        <w:rPr>
          <w:noProof/>
        </w:rPr>
        <w:t>Technical process plans</w:t>
      </w:r>
      <w:r>
        <w:rPr>
          <w:noProof/>
        </w:rPr>
        <w:tab/>
      </w:r>
      <w:r>
        <w:rPr>
          <w:noProof/>
        </w:rPr>
        <w:fldChar w:fldCharType="begin"/>
      </w:r>
      <w:r>
        <w:rPr>
          <w:noProof/>
        </w:rPr>
        <w:instrText xml:space="preserve"> PAGEREF _Toc148349687 \h </w:instrText>
      </w:r>
      <w:r>
        <w:rPr>
          <w:noProof/>
        </w:rPr>
      </w:r>
      <w:r>
        <w:rPr>
          <w:noProof/>
        </w:rPr>
        <w:fldChar w:fldCharType="separate"/>
      </w:r>
      <w:r>
        <w:rPr>
          <w:noProof/>
        </w:rPr>
        <w:t>9</w:t>
      </w:r>
      <w:r>
        <w:rPr>
          <w:noProof/>
        </w:rPr>
        <w:fldChar w:fldCharType="end"/>
      </w:r>
    </w:p>
    <w:p w14:paraId="34D1E232" w14:textId="41076F26" w:rsidR="003A2756" w:rsidRPr="00B61AD7" w:rsidRDefault="003A2756">
      <w:pPr>
        <w:pStyle w:val="TOC2"/>
        <w:tabs>
          <w:tab w:val="left" w:pos="1000"/>
        </w:tabs>
        <w:rPr>
          <w:rFonts w:ascii="Calibri" w:hAnsi="Calibri"/>
          <w:noProof/>
          <w:kern w:val="2"/>
          <w:sz w:val="24"/>
          <w:szCs w:val="24"/>
        </w:rPr>
      </w:pPr>
      <w:r>
        <w:rPr>
          <w:noProof/>
        </w:rPr>
        <w:t>5.</w:t>
      </w:r>
      <w:r w:rsidR="00225D55">
        <w:rPr>
          <w:noProof/>
        </w:rPr>
        <w:t>1</w:t>
      </w:r>
      <w:r w:rsidRPr="00B61AD7">
        <w:rPr>
          <w:rFonts w:ascii="Calibri" w:hAnsi="Calibri"/>
          <w:noProof/>
          <w:kern w:val="2"/>
          <w:sz w:val="24"/>
          <w:szCs w:val="24"/>
        </w:rPr>
        <w:tab/>
      </w:r>
      <w:r>
        <w:rPr>
          <w:noProof/>
        </w:rPr>
        <w:t>Methods, tools and techniques</w:t>
      </w:r>
      <w:r>
        <w:rPr>
          <w:noProof/>
        </w:rPr>
        <w:tab/>
      </w:r>
      <w:r>
        <w:rPr>
          <w:noProof/>
        </w:rPr>
        <w:fldChar w:fldCharType="begin"/>
      </w:r>
      <w:r>
        <w:rPr>
          <w:noProof/>
        </w:rPr>
        <w:instrText xml:space="preserve"> PAGEREF _Toc148349689 \h </w:instrText>
      </w:r>
      <w:r>
        <w:rPr>
          <w:noProof/>
        </w:rPr>
      </w:r>
      <w:r>
        <w:rPr>
          <w:noProof/>
        </w:rPr>
        <w:fldChar w:fldCharType="separate"/>
      </w:r>
      <w:r>
        <w:rPr>
          <w:noProof/>
        </w:rPr>
        <w:t>9</w:t>
      </w:r>
      <w:r>
        <w:rPr>
          <w:noProof/>
        </w:rPr>
        <w:fldChar w:fldCharType="end"/>
      </w:r>
    </w:p>
    <w:p w14:paraId="578F1E8C" w14:textId="77777777" w:rsidR="003A2756" w:rsidRPr="00B61AD7" w:rsidRDefault="003A2756">
      <w:pPr>
        <w:pStyle w:val="TOC1"/>
        <w:tabs>
          <w:tab w:val="left" w:pos="432"/>
        </w:tabs>
        <w:rPr>
          <w:rFonts w:ascii="Calibri" w:hAnsi="Calibri"/>
          <w:noProof/>
          <w:kern w:val="2"/>
          <w:sz w:val="24"/>
          <w:szCs w:val="24"/>
        </w:rPr>
      </w:pPr>
      <w:r>
        <w:rPr>
          <w:noProof/>
        </w:rPr>
        <w:t>6.</w:t>
      </w:r>
      <w:r w:rsidRPr="00B61AD7">
        <w:rPr>
          <w:rFonts w:ascii="Calibri" w:hAnsi="Calibri"/>
          <w:noProof/>
          <w:kern w:val="2"/>
          <w:sz w:val="24"/>
          <w:szCs w:val="24"/>
        </w:rPr>
        <w:tab/>
      </w:r>
      <w:r>
        <w:rPr>
          <w:noProof/>
        </w:rPr>
        <w:t>Supporting process plans</w:t>
      </w:r>
      <w:r>
        <w:rPr>
          <w:noProof/>
        </w:rPr>
        <w:tab/>
      </w:r>
      <w:r>
        <w:rPr>
          <w:noProof/>
        </w:rPr>
        <w:fldChar w:fldCharType="begin"/>
      </w:r>
      <w:r>
        <w:rPr>
          <w:noProof/>
        </w:rPr>
        <w:instrText xml:space="preserve"> PAGEREF _Toc148349692 \h </w:instrText>
      </w:r>
      <w:r>
        <w:rPr>
          <w:noProof/>
        </w:rPr>
      </w:r>
      <w:r>
        <w:rPr>
          <w:noProof/>
        </w:rPr>
        <w:fldChar w:fldCharType="separate"/>
      </w:r>
      <w:r>
        <w:rPr>
          <w:noProof/>
        </w:rPr>
        <w:t>10</w:t>
      </w:r>
      <w:r>
        <w:rPr>
          <w:noProof/>
        </w:rPr>
        <w:fldChar w:fldCharType="end"/>
      </w:r>
    </w:p>
    <w:p w14:paraId="61B095B5" w14:textId="77777777" w:rsidR="003A2756" w:rsidRPr="00B61AD7" w:rsidRDefault="003A2756">
      <w:pPr>
        <w:pStyle w:val="TOC2"/>
        <w:tabs>
          <w:tab w:val="left" w:pos="1000"/>
        </w:tabs>
        <w:rPr>
          <w:rFonts w:ascii="Calibri" w:hAnsi="Calibri"/>
          <w:noProof/>
          <w:kern w:val="2"/>
          <w:sz w:val="24"/>
          <w:szCs w:val="24"/>
        </w:rPr>
      </w:pPr>
      <w:r>
        <w:rPr>
          <w:noProof/>
        </w:rPr>
        <w:t>6.1</w:t>
      </w:r>
      <w:r w:rsidRPr="00B61AD7">
        <w:rPr>
          <w:rFonts w:ascii="Calibri" w:hAnsi="Calibri"/>
          <w:noProof/>
          <w:kern w:val="2"/>
          <w:sz w:val="24"/>
          <w:szCs w:val="24"/>
        </w:rPr>
        <w:tab/>
      </w:r>
      <w:r>
        <w:rPr>
          <w:noProof/>
        </w:rPr>
        <w:t>Configuration management plan</w:t>
      </w:r>
      <w:r>
        <w:rPr>
          <w:noProof/>
        </w:rPr>
        <w:tab/>
      </w:r>
      <w:r>
        <w:rPr>
          <w:noProof/>
        </w:rPr>
        <w:fldChar w:fldCharType="begin"/>
      </w:r>
      <w:r>
        <w:rPr>
          <w:noProof/>
        </w:rPr>
        <w:instrText xml:space="preserve"> PAGEREF _Toc148349693 \h </w:instrText>
      </w:r>
      <w:r>
        <w:rPr>
          <w:noProof/>
        </w:rPr>
      </w:r>
      <w:r>
        <w:rPr>
          <w:noProof/>
        </w:rPr>
        <w:fldChar w:fldCharType="separate"/>
      </w:r>
      <w:r>
        <w:rPr>
          <w:noProof/>
        </w:rPr>
        <w:t>10</w:t>
      </w:r>
      <w:r>
        <w:rPr>
          <w:noProof/>
        </w:rPr>
        <w:fldChar w:fldCharType="end"/>
      </w:r>
    </w:p>
    <w:p w14:paraId="7C25A914" w14:textId="77777777" w:rsidR="003A2756" w:rsidRPr="00B61AD7" w:rsidRDefault="003A2756">
      <w:pPr>
        <w:pStyle w:val="TOC2"/>
        <w:tabs>
          <w:tab w:val="left" w:pos="1000"/>
        </w:tabs>
        <w:rPr>
          <w:rFonts w:ascii="Calibri" w:hAnsi="Calibri"/>
          <w:noProof/>
          <w:kern w:val="2"/>
          <w:sz w:val="24"/>
          <w:szCs w:val="24"/>
        </w:rPr>
      </w:pPr>
      <w:r>
        <w:rPr>
          <w:noProof/>
        </w:rPr>
        <w:t>6.2</w:t>
      </w:r>
      <w:r w:rsidRPr="00B61AD7">
        <w:rPr>
          <w:rFonts w:ascii="Calibri" w:hAnsi="Calibri"/>
          <w:noProof/>
          <w:kern w:val="2"/>
          <w:sz w:val="24"/>
          <w:szCs w:val="24"/>
        </w:rPr>
        <w:tab/>
      </w:r>
      <w:r>
        <w:rPr>
          <w:noProof/>
        </w:rPr>
        <w:t>Evaluation plan</w:t>
      </w:r>
      <w:r>
        <w:rPr>
          <w:noProof/>
        </w:rPr>
        <w:tab/>
      </w:r>
      <w:r>
        <w:rPr>
          <w:noProof/>
        </w:rPr>
        <w:fldChar w:fldCharType="begin"/>
      </w:r>
      <w:r>
        <w:rPr>
          <w:noProof/>
        </w:rPr>
        <w:instrText xml:space="preserve"> PAGEREF _Toc148349694 \h </w:instrText>
      </w:r>
      <w:r>
        <w:rPr>
          <w:noProof/>
        </w:rPr>
      </w:r>
      <w:r>
        <w:rPr>
          <w:noProof/>
        </w:rPr>
        <w:fldChar w:fldCharType="separate"/>
      </w:r>
      <w:r>
        <w:rPr>
          <w:noProof/>
        </w:rPr>
        <w:t>10</w:t>
      </w:r>
      <w:r>
        <w:rPr>
          <w:noProof/>
        </w:rPr>
        <w:fldChar w:fldCharType="end"/>
      </w:r>
    </w:p>
    <w:p w14:paraId="016DC01A" w14:textId="3E242D5E" w:rsidR="003A2756" w:rsidRPr="00B61AD7" w:rsidRDefault="003A2756">
      <w:pPr>
        <w:pStyle w:val="TOC2"/>
        <w:tabs>
          <w:tab w:val="left" w:pos="1000"/>
        </w:tabs>
        <w:rPr>
          <w:rFonts w:ascii="Calibri" w:hAnsi="Calibri"/>
          <w:noProof/>
          <w:kern w:val="2"/>
          <w:sz w:val="24"/>
          <w:szCs w:val="24"/>
        </w:rPr>
      </w:pPr>
      <w:r>
        <w:rPr>
          <w:noProof/>
        </w:rPr>
        <w:t>6.3</w:t>
      </w:r>
      <w:r w:rsidRPr="00B61AD7">
        <w:rPr>
          <w:rFonts w:ascii="Calibri" w:hAnsi="Calibri"/>
          <w:noProof/>
          <w:kern w:val="2"/>
          <w:sz w:val="24"/>
          <w:szCs w:val="24"/>
        </w:rPr>
        <w:tab/>
      </w:r>
      <w:r>
        <w:rPr>
          <w:noProof/>
        </w:rPr>
        <w:t>Documentation plan</w:t>
      </w:r>
      <w:r>
        <w:rPr>
          <w:noProof/>
        </w:rPr>
        <w:tab/>
      </w:r>
      <w:r>
        <w:rPr>
          <w:noProof/>
        </w:rPr>
        <w:fldChar w:fldCharType="begin"/>
      </w:r>
      <w:r>
        <w:rPr>
          <w:noProof/>
        </w:rPr>
        <w:instrText xml:space="preserve"> PAGEREF _Toc148349695 \h </w:instrText>
      </w:r>
      <w:r>
        <w:rPr>
          <w:noProof/>
        </w:rPr>
      </w:r>
      <w:r>
        <w:rPr>
          <w:noProof/>
        </w:rPr>
        <w:fldChar w:fldCharType="separate"/>
      </w:r>
      <w:r>
        <w:rPr>
          <w:noProof/>
        </w:rPr>
        <w:t>10</w:t>
      </w:r>
      <w:r>
        <w:rPr>
          <w:noProof/>
        </w:rPr>
        <w:fldChar w:fldCharType="end"/>
      </w:r>
    </w:p>
    <w:p w14:paraId="4167ED09" w14:textId="79AEE71C" w:rsidR="003A2756" w:rsidRPr="00B61AD7" w:rsidRDefault="003A2756" w:rsidP="00F03F16">
      <w:pPr>
        <w:pStyle w:val="TOC2"/>
        <w:tabs>
          <w:tab w:val="left" w:pos="1000"/>
        </w:tabs>
        <w:rPr>
          <w:rFonts w:ascii="Calibri" w:hAnsi="Calibri"/>
          <w:noProof/>
          <w:kern w:val="2"/>
          <w:sz w:val="24"/>
          <w:szCs w:val="24"/>
        </w:rPr>
      </w:pPr>
      <w:r>
        <w:rPr>
          <w:noProof/>
        </w:rPr>
        <w:t>6.4</w:t>
      </w:r>
      <w:r w:rsidRPr="00B61AD7">
        <w:rPr>
          <w:rFonts w:ascii="Calibri" w:hAnsi="Calibri"/>
          <w:noProof/>
          <w:kern w:val="2"/>
          <w:sz w:val="24"/>
          <w:szCs w:val="24"/>
        </w:rPr>
        <w:tab/>
      </w:r>
      <w:r>
        <w:rPr>
          <w:noProof/>
        </w:rPr>
        <w:t>Quality assurance plan</w:t>
      </w:r>
      <w:r>
        <w:rPr>
          <w:noProof/>
        </w:rPr>
        <w:tab/>
      </w:r>
      <w:r>
        <w:rPr>
          <w:noProof/>
        </w:rPr>
        <w:fldChar w:fldCharType="begin"/>
      </w:r>
      <w:r>
        <w:rPr>
          <w:noProof/>
        </w:rPr>
        <w:instrText xml:space="preserve"> PAGEREF _Toc148349696 \h </w:instrText>
      </w:r>
      <w:r>
        <w:rPr>
          <w:noProof/>
        </w:rPr>
      </w:r>
      <w:r>
        <w:rPr>
          <w:noProof/>
        </w:rPr>
        <w:fldChar w:fldCharType="separate"/>
      </w:r>
      <w:r>
        <w:rPr>
          <w:noProof/>
        </w:rPr>
        <w:t>10</w:t>
      </w:r>
      <w:r>
        <w:rPr>
          <w:noProof/>
        </w:rPr>
        <w:fldChar w:fldCharType="end"/>
      </w:r>
    </w:p>
    <w:p w14:paraId="08C6BD25" w14:textId="008B0A4D" w:rsidR="003A2756" w:rsidRPr="00B61AD7" w:rsidRDefault="00F03F16">
      <w:pPr>
        <w:pStyle w:val="TOC1"/>
        <w:tabs>
          <w:tab w:val="left" w:pos="432"/>
        </w:tabs>
        <w:rPr>
          <w:rFonts w:ascii="Calibri" w:hAnsi="Calibri"/>
          <w:noProof/>
          <w:kern w:val="2"/>
          <w:sz w:val="24"/>
          <w:szCs w:val="24"/>
        </w:rPr>
      </w:pPr>
      <w:r>
        <w:rPr>
          <w:noProof/>
        </w:rPr>
        <w:t>7</w:t>
      </w:r>
      <w:r w:rsidR="003A2756">
        <w:rPr>
          <w:noProof/>
        </w:rPr>
        <w:t>.</w:t>
      </w:r>
      <w:r w:rsidR="003A2756" w:rsidRPr="00B61AD7">
        <w:rPr>
          <w:rFonts w:ascii="Calibri" w:hAnsi="Calibri"/>
          <w:noProof/>
          <w:kern w:val="2"/>
          <w:sz w:val="24"/>
          <w:szCs w:val="24"/>
        </w:rPr>
        <w:tab/>
      </w:r>
      <w:r w:rsidR="003A2756">
        <w:rPr>
          <w:noProof/>
        </w:rPr>
        <w:t>Annexes</w:t>
      </w:r>
      <w:r w:rsidR="003A2756">
        <w:rPr>
          <w:noProof/>
        </w:rPr>
        <w:tab/>
      </w:r>
      <w:r w:rsidR="003A2756">
        <w:rPr>
          <w:noProof/>
        </w:rPr>
        <w:fldChar w:fldCharType="begin"/>
      </w:r>
      <w:r w:rsidR="003A2756">
        <w:rPr>
          <w:noProof/>
        </w:rPr>
        <w:instrText xml:space="preserve"> PAGEREF _Toc148349701 \h </w:instrText>
      </w:r>
      <w:r w:rsidR="003A2756">
        <w:rPr>
          <w:noProof/>
        </w:rPr>
      </w:r>
      <w:r w:rsidR="003A2756">
        <w:rPr>
          <w:noProof/>
        </w:rPr>
        <w:fldChar w:fldCharType="separate"/>
      </w:r>
      <w:r w:rsidR="003A2756">
        <w:rPr>
          <w:noProof/>
        </w:rPr>
        <w:t>10</w:t>
      </w:r>
      <w:r w:rsidR="003A2756">
        <w:rPr>
          <w:noProof/>
        </w:rPr>
        <w:fldChar w:fldCharType="end"/>
      </w:r>
    </w:p>
    <w:p w14:paraId="0DA6BEE8" w14:textId="36AA2AE0" w:rsidR="0083350B" w:rsidRDefault="0083350B">
      <w:pPr>
        <w:pStyle w:val="Title"/>
      </w:pPr>
      <w:r>
        <w:rPr>
          <w:rFonts w:ascii="Times New Roman" w:hAnsi="Times New Roman"/>
          <w:b w:val="0"/>
          <w:sz w:val="20"/>
        </w:rPr>
        <w:fldChar w:fldCharType="end"/>
      </w:r>
      <w:r>
        <w:br w:type="page"/>
      </w:r>
      <w:fldSimple w:instr="TITLE  \* MERGEFORMAT">
        <w:r w:rsidR="003A2756">
          <w:t>IOWR-NIDS</w:t>
        </w:r>
      </w:fldSimple>
    </w:p>
    <w:p w14:paraId="4B99056E" w14:textId="77777777" w:rsidR="0083350B" w:rsidRDefault="0083350B">
      <w:pPr>
        <w:pStyle w:val="Heading1"/>
        <w:numPr>
          <w:ilvl w:val="0"/>
          <w:numId w:val="0"/>
        </w:numPr>
      </w:pPr>
      <w:bookmarkStart w:id="0" w:name="_Toc447095880"/>
    </w:p>
    <w:p w14:paraId="3E7A9F1C" w14:textId="77777777" w:rsidR="0083350B" w:rsidRDefault="0083350B">
      <w:pPr>
        <w:pStyle w:val="Heading1"/>
      </w:pPr>
      <w:bookmarkStart w:id="1" w:name="_Toc456598586"/>
      <w:bookmarkStart w:id="2" w:name="_Toc456600917"/>
      <w:bookmarkStart w:id="3" w:name="_Toc148349653"/>
      <w:r>
        <w:t>Introduction</w:t>
      </w:r>
      <w:bookmarkEnd w:id="1"/>
      <w:bookmarkEnd w:id="2"/>
      <w:bookmarkEnd w:id="3"/>
    </w:p>
    <w:p w14:paraId="4D9401BD" w14:textId="39CC20A4" w:rsidR="00433F9A" w:rsidRPr="00433F9A" w:rsidRDefault="00F13EF3" w:rsidP="00433F9A">
      <w:pPr>
        <w:pStyle w:val="BodyText"/>
      </w:pPr>
      <w:r>
        <w:t xml:space="preserve">The project IOWR-NIDS is an </w:t>
      </w:r>
      <w:r w:rsidR="00727DD8">
        <w:t>“</w:t>
      </w:r>
      <w:r>
        <w:t>Implementation of Open-World Recognition for a Network Intrusion Detection System</w:t>
      </w:r>
      <w:r w:rsidR="00727DD8">
        <w:t>”</w:t>
      </w:r>
      <w:r>
        <w:t xml:space="preserve">. </w:t>
      </w:r>
      <w:r w:rsidR="003A5868">
        <w:t xml:space="preserve">The project will use prior research in the field of Open-World Recognition to create a Real-Time packet identification tool that is capable of identifying when it is not likely to have gotten the packet identification correct. </w:t>
      </w:r>
    </w:p>
    <w:p w14:paraId="39EC13BE" w14:textId="53967074" w:rsidR="0083350B" w:rsidRDefault="0083350B">
      <w:pPr>
        <w:pStyle w:val="Heading2"/>
      </w:pPr>
      <w:bookmarkStart w:id="4" w:name="_Toc456598587"/>
      <w:bookmarkStart w:id="5" w:name="_Toc456600918"/>
      <w:bookmarkStart w:id="6" w:name="_Toc148349654"/>
      <w:bookmarkStart w:id="7" w:name="_Toc456598588"/>
      <w:bookmarkStart w:id="8" w:name="_Toc456600919"/>
      <w:r>
        <w:t>Purpose</w:t>
      </w:r>
      <w:bookmarkEnd w:id="4"/>
      <w:bookmarkEnd w:id="5"/>
      <w:bookmarkEnd w:id="6"/>
    </w:p>
    <w:p w14:paraId="65A7DFCB" w14:textId="53967074" w:rsidR="00D775F7" w:rsidRPr="00D775F7" w:rsidRDefault="00D775F7" w:rsidP="00D775F7">
      <w:pPr>
        <w:pStyle w:val="BodyText"/>
      </w:pPr>
      <w:r>
        <w:t>This Software</w:t>
      </w:r>
      <w:r w:rsidR="008A71D9">
        <w:t xml:space="preserve"> Development Plan should specify our team’s </w:t>
      </w:r>
      <w:r w:rsidR="007D2F10">
        <w:t xml:space="preserve">direction of efforts while trying to accomplish our goals of having a minimum viable </w:t>
      </w:r>
      <w:r w:rsidR="00270715">
        <w:t>product</w:t>
      </w:r>
      <w:r w:rsidR="007D2F10">
        <w:t xml:space="preserve"> </w:t>
      </w:r>
      <w:r w:rsidR="006D5805">
        <w:t xml:space="preserve">of IOWR-NIDS </w:t>
      </w:r>
      <w:r w:rsidR="007D2F10">
        <w:t>created</w:t>
      </w:r>
      <w:r w:rsidR="00270715">
        <w:t xml:space="preserve"> by the date of December</w:t>
      </w:r>
      <w:r w:rsidR="00776C6B">
        <w:t xml:space="preserve"> 4</w:t>
      </w:r>
      <w:r w:rsidR="00776C6B" w:rsidRPr="00776C6B">
        <w:rPr>
          <w:vertAlign w:val="superscript"/>
        </w:rPr>
        <w:t>th</w:t>
      </w:r>
      <w:r w:rsidR="00776C6B">
        <w:t xml:space="preserve"> and a final product created by the end of the spring semester. </w:t>
      </w:r>
      <w:r w:rsidR="000B68E1">
        <w:t xml:space="preserve">This document should include our schedule and plans for achieving the first of those goals and outlines for </w:t>
      </w:r>
      <w:r w:rsidR="006D5805">
        <w:t>achieving</w:t>
      </w:r>
      <w:r w:rsidR="000B68E1">
        <w:t xml:space="preserve"> the second. </w:t>
      </w:r>
    </w:p>
    <w:p w14:paraId="56DABE0D" w14:textId="77777777" w:rsidR="0083350B" w:rsidRDefault="0083350B">
      <w:pPr>
        <w:pStyle w:val="Heading2"/>
      </w:pPr>
      <w:bookmarkStart w:id="9" w:name="_Toc148349655"/>
      <w:r>
        <w:t>Scope</w:t>
      </w:r>
      <w:bookmarkEnd w:id="7"/>
      <w:bookmarkEnd w:id="8"/>
      <w:bookmarkEnd w:id="9"/>
    </w:p>
    <w:p w14:paraId="1D7B57FB" w14:textId="58805E59" w:rsidR="002B6D75" w:rsidRPr="002B6D75" w:rsidRDefault="002B6D75" w:rsidP="002B6D75">
      <w:pPr>
        <w:pStyle w:val="BodyText"/>
      </w:pPr>
      <w:r>
        <w:t>This software should be a stand-alone product to be used by a network administrator for identifying packets.</w:t>
      </w:r>
    </w:p>
    <w:p w14:paraId="74693FD0" w14:textId="77777777" w:rsidR="0083350B" w:rsidRDefault="0083350B">
      <w:pPr>
        <w:pStyle w:val="Heading2"/>
      </w:pPr>
      <w:bookmarkStart w:id="10" w:name="_Toc456598589"/>
      <w:bookmarkStart w:id="11" w:name="_Toc456600920"/>
      <w:bookmarkStart w:id="12" w:name="_Toc148349656"/>
      <w:r>
        <w:t>Definitions, Acronyms and Abbreviations</w:t>
      </w:r>
      <w:bookmarkEnd w:id="10"/>
      <w:bookmarkEnd w:id="11"/>
      <w:bookmarkEnd w:id="12"/>
    </w:p>
    <w:p w14:paraId="22CAFAED" w14:textId="01023852" w:rsidR="00F21907" w:rsidRDefault="00F21907" w:rsidP="00F21907">
      <w:pPr>
        <w:pStyle w:val="BodyText"/>
      </w:pPr>
      <w:r>
        <w:t>IOWR – Implementation of Open World Recognition</w:t>
      </w:r>
    </w:p>
    <w:p w14:paraId="21A09BC7" w14:textId="08670A34" w:rsidR="00F21907" w:rsidRPr="00F21907" w:rsidRDefault="00F21907" w:rsidP="00F21907">
      <w:pPr>
        <w:pStyle w:val="BodyText"/>
      </w:pPr>
      <w:r>
        <w:t>NIDS – Network Intrusion Detection System</w:t>
      </w:r>
    </w:p>
    <w:p w14:paraId="1636FFD5" w14:textId="204A98AD" w:rsidR="004049AA" w:rsidRPr="004049AA" w:rsidRDefault="004049AA" w:rsidP="004049AA">
      <w:pPr>
        <w:pStyle w:val="BodyText"/>
      </w:pPr>
      <w:r>
        <w:t xml:space="preserve">Please refer to the Glossary </w:t>
      </w:r>
      <w:r w:rsidR="003A7DC9">
        <w:t>in the references for complete definitions of terms.</w:t>
      </w:r>
    </w:p>
    <w:p w14:paraId="42F3BFAF" w14:textId="0EC92EFC" w:rsidR="0083350B" w:rsidRDefault="0083350B">
      <w:pPr>
        <w:pStyle w:val="Heading2"/>
      </w:pPr>
      <w:bookmarkStart w:id="13" w:name="_Toc456598590"/>
      <w:bookmarkStart w:id="14" w:name="_Toc456600921"/>
      <w:bookmarkStart w:id="15" w:name="_Toc148349657"/>
      <w:r>
        <w:t>References</w:t>
      </w:r>
      <w:bookmarkEnd w:id="13"/>
      <w:bookmarkEnd w:id="14"/>
      <w:r>
        <w:t xml:space="preserve"> </w:t>
      </w:r>
      <w:bookmarkEnd w:id="15"/>
    </w:p>
    <w:p w14:paraId="61C6595C" w14:textId="31FB7487" w:rsidR="7F1F75FB" w:rsidRDefault="7F1F75FB" w:rsidP="00317B23">
      <w:pPr>
        <w:pStyle w:val="BodyText"/>
        <w:ind w:left="0" w:firstLine="720"/>
      </w:pPr>
      <w:bookmarkStart w:id="16" w:name="_Toc456598591"/>
      <w:bookmarkStart w:id="17" w:name="_Toc456600922"/>
      <w:r>
        <w:t>Vision document: 10/6/2023</w:t>
      </w:r>
    </w:p>
    <w:p w14:paraId="7BB95E5F" w14:textId="33E74FA1" w:rsidR="7F1F75FB" w:rsidRDefault="7F1F75FB" w:rsidP="00317B23">
      <w:pPr>
        <w:pStyle w:val="BodyText"/>
        <w:ind w:left="0" w:firstLine="720"/>
      </w:pPr>
      <w:r>
        <w:t>Glossary: 10/13/2023</w:t>
      </w:r>
    </w:p>
    <w:p w14:paraId="41C0A652" w14:textId="44068EE9" w:rsidR="7F1F75FB" w:rsidRDefault="7F1F75FB" w:rsidP="00317B23">
      <w:pPr>
        <w:pStyle w:val="BodyText"/>
        <w:ind w:left="0" w:firstLine="720"/>
      </w:pPr>
      <w:r>
        <w:t>Software Development Plan: 10/20/2023</w:t>
      </w:r>
    </w:p>
    <w:p w14:paraId="4BAA2416" w14:textId="3FABFCDC" w:rsidR="7F1F75FB" w:rsidRDefault="7F1F75FB" w:rsidP="00317B23">
      <w:pPr>
        <w:pStyle w:val="BodyText"/>
        <w:ind w:left="0" w:firstLine="720"/>
      </w:pPr>
      <w:r>
        <w:t>SRS: 11/3/2023</w:t>
      </w:r>
    </w:p>
    <w:p w14:paraId="2BABB1FD" w14:textId="3B7C1A07" w:rsidR="59E39D0F" w:rsidRDefault="7F1F75FB" w:rsidP="00317B23">
      <w:pPr>
        <w:pStyle w:val="BodyText"/>
        <w:ind w:left="0" w:firstLine="720"/>
        <w:rPr>
          <w:rFonts w:ascii="Segoe UI Emoji" w:eastAsia="Segoe UI Emoji" w:hAnsi="Segoe UI Emoji" w:cs="Segoe UI Emoji"/>
        </w:rPr>
      </w:pPr>
      <w:r>
        <w:t>SAD: 11/10/2023</w:t>
      </w:r>
    </w:p>
    <w:p w14:paraId="4D0DCC69" w14:textId="0A61492D" w:rsidR="59E39D0F" w:rsidRDefault="7F1F75FB" w:rsidP="00317B23">
      <w:pPr>
        <w:pStyle w:val="BodyText"/>
        <w:ind w:left="0" w:firstLine="720"/>
      </w:pPr>
      <w:r>
        <w:t>Risk assessment: 11/17/2023</w:t>
      </w:r>
    </w:p>
    <w:p w14:paraId="286A3489" w14:textId="6CC90043" w:rsidR="59E39D0F" w:rsidRDefault="7F1F75FB" w:rsidP="00317B23">
      <w:pPr>
        <w:pStyle w:val="BodyText"/>
        <w:ind w:left="0" w:firstLine="720"/>
      </w:pPr>
      <w:r>
        <w:t>Testing plan: 11/29/2023</w:t>
      </w:r>
    </w:p>
    <w:p w14:paraId="5E85ADB9" w14:textId="5AC789F3" w:rsidR="59E39D0F" w:rsidRDefault="7F1F75FB" w:rsidP="00317B23">
      <w:pPr>
        <w:pStyle w:val="BodyText"/>
        <w:ind w:left="0" w:firstLine="720"/>
      </w:pPr>
      <w:r>
        <w:t>MVP: 12/4/2023</w:t>
      </w:r>
    </w:p>
    <w:p w14:paraId="150DD3FA" w14:textId="4FC48CFA" w:rsidR="59E39D0F" w:rsidRDefault="7F1F75FB" w:rsidP="00317B23">
      <w:pPr>
        <w:pStyle w:val="BodyText"/>
        <w:ind w:left="0" w:firstLine="720"/>
      </w:pPr>
      <w:r>
        <w:t>Software Manual: TBD</w:t>
      </w:r>
    </w:p>
    <w:p w14:paraId="044DEE73" w14:textId="5BD0A3DE" w:rsidR="7F1F75FB" w:rsidRDefault="7F1F75FB" w:rsidP="00317B23">
      <w:pPr>
        <w:pStyle w:val="BodyText"/>
        <w:ind w:left="0" w:firstLine="720"/>
      </w:pPr>
      <w:r>
        <w:t>Installation Manual: TBD</w:t>
      </w:r>
    </w:p>
    <w:p w14:paraId="41F2F2E1" w14:textId="1034CF5E" w:rsidR="3A97751F" w:rsidRDefault="7F1F75FB" w:rsidP="00317B23">
      <w:pPr>
        <w:pStyle w:val="BodyText"/>
        <w:ind w:left="0" w:firstLine="720"/>
      </w:pPr>
      <w:r>
        <w:t xml:space="preserve">Assurance and Reliability </w:t>
      </w:r>
      <w:r w:rsidR="12B7E103">
        <w:t>Documentation</w:t>
      </w:r>
      <w:r>
        <w:t>: TBD</w:t>
      </w:r>
    </w:p>
    <w:p w14:paraId="64CED83F" w14:textId="29B2C231" w:rsidR="619CFCE8" w:rsidRDefault="619CFCE8" w:rsidP="619CFCE8">
      <w:pPr>
        <w:pStyle w:val="BodyText"/>
        <w:tabs>
          <w:tab w:val="num" w:pos="1080"/>
        </w:tabs>
      </w:pPr>
    </w:p>
    <w:p w14:paraId="6C0E1DE5" w14:textId="77777777" w:rsidR="0083350B" w:rsidRDefault="0083350B">
      <w:pPr>
        <w:pStyle w:val="Heading2"/>
      </w:pPr>
      <w:bookmarkStart w:id="18" w:name="_Toc148349658"/>
      <w:bookmarkStart w:id="19" w:name="_Toc447095882"/>
      <w:bookmarkEnd w:id="0"/>
      <w:bookmarkEnd w:id="16"/>
      <w:bookmarkEnd w:id="17"/>
      <w:r>
        <w:lastRenderedPageBreak/>
        <w:t>Overview</w:t>
      </w:r>
      <w:bookmarkEnd w:id="18"/>
    </w:p>
    <w:p w14:paraId="4C0E34E7" w14:textId="191ED899" w:rsidR="00271015" w:rsidRPr="00271015" w:rsidRDefault="00271015" w:rsidP="00271015">
      <w:pPr>
        <w:pStyle w:val="BodyText"/>
      </w:pPr>
      <w:r>
        <w:t xml:space="preserve">The rest of this document is the plans created by our team for </w:t>
      </w:r>
      <w:r w:rsidR="002E2768">
        <w:t>directing this project going forwards.</w:t>
      </w:r>
      <w:r w:rsidR="0023133E">
        <w:t xml:space="preserve"> This is section 1 which provides a</w:t>
      </w:r>
      <w:r w:rsidR="00E459E6">
        <w:t xml:space="preserve"> meta-</w:t>
      </w:r>
      <w:r w:rsidR="005429AF">
        <w:t>explanation</w:t>
      </w:r>
      <w:r w:rsidR="00E459E6">
        <w:t xml:space="preserve"> of this document.</w:t>
      </w:r>
      <w:r w:rsidR="002E2768">
        <w:t xml:space="preserve"> </w:t>
      </w:r>
      <w:r w:rsidR="00172B63">
        <w:t xml:space="preserve">We will start with </w:t>
      </w:r>
      <w:r w:rsidR="00FE020C">
        <w:t>an overview of what the project is and what we will be doing in the coming months</w:t>
      </w:r>
      <w:r w:rsidR="000B5E6D">
        <w:t>, this is in section 2</w:t>
      </w:r>
      <w:r w:rsidR="00FE020C">
        <w:t xml:space="preserve">. We will then go on to say our team’s </w:t>
      </w:r>
      <w:r w:rsidR="00B7607D">
        <w:t>timetables</w:t>
      </w:r>
      <w:r w:rsidR="00FE020C">
        <w:t xml:space="preserve"> for completing </w:t>
      </w:r>
      <w:r w:rsidR="000B5E6D">
        <w:t xml:space="preserve">milestones, which will be section 3. </w:t>
      </w:r>
      <w:r w:rsidR="0023133E">
        <w:t>Section 4 will cover</w:t>
      </w:r>
      <w:r w:rsidR="00E459E6">
        <w:t xml:space="preserve"> our plans for when things go wrong or </w:t>
      </w:r>
      <w:r w:rsidR="00B537A5">
        <w:t>go overtime. Section 5</w:t>
      </w:r>
      <w:r w:rsidR="005429AF">
        <w:t xml:space="preserve"> describes our core values with the development of the software. </w:t>
      </w:r>
      <w:r w:rsidR="001C4CF2">
        <w:t xml:space="preserve">Section 6 defines our evaluation procedures. After that we have our additional information. </w:t>
      </w:r>
    </w:p>
    <w:p w14:paraId="5453D3AF" w14:textId="1ED6CB16" w:rsidR="63CF6D0F" w:rsidRDefault="63CF6D0F" w:rsidP="63CF6D0F">
      <w:pPr>
        <w:pStyle w:val="Heading1"/>
        <w:numPr>
          <w:ilvl w:val="0"/>
          <w:numId w:val="0"/>
        </w:numPr>
      </w:pPr>
    </w:p>
    <w:p w14:paraId="5BCF89E9" w14:textId="370DB402" w:rsidR="63CF6D0F" w:rsidRDefault="63CF6D0F" w:rsidP="63CF6D0F">
      <w:pPr>
        <w:pStyle w:val="Heading1"/>
        <w:numPr>
          <w:ilvl w:val="0"/>
          <w:numId w:val="0"/>
        </w:numPr>
      </w:pPr>
    </w:p>
    <w:p w14:paraId="0BC9FAE4" w14:textId="77777777" w:rsidR="0083350B" w:rsidRDefault="0083350B">
      <w:pPr>
        <w:pStyle w:val="Heading1"/>
      </w:pPr>
      <w:bookmarkStart w:id="20" w:name="_Toc148349659"/>
      <w:r>
        <w:t>Project Overview</w:t>
      </w:r>
      <w:bookmarkEnd w:id="20"/>
    </w:p>
    <w:p w14:paraId="648A901D" w14:textId="77777777" w:rsidR="0083350B" w:rsidRDefault="0083350B">
      <w:pPr>
        <w:pStyle w:val="Heading2"/>
      </w:pPr>
      <w:bookmarkStart w:id="21" w:name="_Toc148349660"/>
      <w:r>
        <w:t xml:space="preserve">Project purpose, </w:t>
      </w:r>
      <w:proofErr w:type="gramStart"/>
      <w:r>
        <w:t>scope</w:t>
      </w:r>
      <w:proofErr w:type="gramEnd"/>
      <w:r>
        <w:t xml:space="preserve"> and objectives</w:t>
      </w:r>
      <w:bookmarkEnd w:id="21"/>
    </w:p>
    <w:p w14:paraId="11327D7C" w14:textId="1C5791DF" w:rsidR="00D27048" w:rsidRPr="00D27048" w:rsidRDefault="28236E0E" w:rsidP="00D27048">
      <w:pPr>
        <w:pStyle w:val="BodyText"/>
      </w:pPr>
      <w:r>
        <w:t xml:space="preserve">This project aims to produce a front-end tool and implementation of an AI enabled, open world recognition, network intrusion detection system. The product </w:t>
      </w:r>
      <w:r w:rsidR="1ADBAD69">
        <w:t>will be a GUI tool that can be used by experienced technicians to detect various forms of malicious network traffic</w:t>
      </w:r>
      <w:r w:rsidR="15F01008">
        <w:t>, respond appropriately</w:t>
      </w:r>
      <w:r w:rsidR="264B5D92">
        <w:t>, and retrain the model as needed.</w:t>
      </w:r>
      <w:r w:rsidR="10C9944D">
        <w:t xml:space="preserve"> The deliverables also include assurance and reliability documentation and usage and installation guides.</w:t>
      </w:r>
    </w:p>
    <w:p w14:paraId="52D2C280" w14:textId="77777777" w:rsidR="0083350B" w:rsidRDefault="0083350B">
      <w:pPr>
        <w:pStyle w:val="Heading2"/>
      </w:pPr>
      <w:bookmarkStart w:id="22" w:name="_Toc148349661"/>
      <w:r>
        <w:t>Assumptions and constraints</w:t>
      </w:r>
      <w:bookmarkEnd w:id="19"/>
      <w:bookmarkEnd w:id="22"/>
    </w:p>
    <w:p w14:paraId="60213697" w14:textId="593C00FF" w:rsidR="001E779C" w:rsidRPr="001E779C" w:rsidRDefault="001E779C" w:rsidP="001E779C">
      <w:pPr>
        <w:pStyle w:val="BodyText"/>
      </w:pPr>
      <w:r>
        <w:t>It is assumed that</w:t>
      </w:r>
      <w:r w:rsidR="009B33D2">
        <w:t xml:space="preserve"> </w:t>
      </w:r>
      <w:r w:rsidR="00D90E83">
        <w:t>the final software will not be restricted by hardware limitations. The software is designed with a Linux system in mind.</w:t>
      </w:r>
      <w:r w:rsidR="00471341">
        <w:t xml:space="preserve"> </w:t>
      </w:r>
      <w:r w:rsidR="00810E39">
        <w:t xml:space="preserve">Considering the amount of </w:t>
      </w:r>
      <w:proofErr w:type="gramStart"/>
      <w:r w:rsidR="0091568C">
        <w:t>time</w:t>
      </w:r>
      <w:proofErr w:type="gramEnd"/>
      <w:r w:rsidR="00C12BEB">
        <w:t xml:space="preserve"> </w:t>
      </w:r>
      <w:r w:rsidR="00FE09A3">
        <w:t>the existing research project has been going on for, o</w:t>
      </w:r>
      <w:r w:rsidR="00471341">
        <w:t>u</w:t>
      </w:r>
      <w:r w:rsidR="00810E39">
        <w:t>r biggest constraint is the duration of the course</w:t>
      </w:r>
      <w:r w:rsidR="00D33C86">
        <w:t>.</w:t>
      </w:r>
    </w:p>
    <w:p w14:paraId="695CF42A" w14:textId="77777777" w:rsidR="0083350B" w:rsidRDefault="0083350B">
      <w:pPr>
        <w:pStyle w:val="Heading2"/>
      </w:pPr>
      <w:bookmarkStart w:id="23" w:name="_Toc447095883"/>
      <w:bookmarkStart w:id="24" w:name="_Toc148349662"/>
      <w:r>
        <w:t>Project deliverables</w:t>
      </w:r>
      <w:bookmarkEnd w:id="23"/>
      <w:bookmarkEnd w:id="24"/>
    </w:p>
    <w:p w14:paraId="33CA7095" w14:textId="2EACFD34" w:rsidR="0083350B" w:rsidRDefault="0083350B">
      <w:pPr>
        <w:pStyle w:val="InfoBlue"/>
      </w:pPr>
    </w:p>
    <w:tbl>
      <w:tblPr>
        <w:tblStyle w:val="TableGrid"/>
        <w:tblW w:w="0" w:type="auto"/>
        <w:tblInd w:w="720" w:type="dxa"/>
        <w:tblLook w:val="04A0" w:firstRow="1" w:lastRow="0" w:firstColumn="1" w:lastColumn="0" w:noHBand="0" w:noVBand="1"/>
      </w:tblPr>
      <w:tblGrid>
        <w:gridCol w:w="4332"/>
        <w:gridCol w:w="4298"/>
      </w:tblGrid>
      <w:tr w:rsidR="00857059" w14:paraId="31C06473" w14:textId="77777777" w:rsidTr="00857059">
        <w:tc>
          <w:tcPr>
            <w:tcW w:w="4675" w:type="dxa"/>
          </w:tcPr>
          <w:p w14:paraId="3205E16A" w14:textId="47298F3E" w:rsidR="00857059" w:rsidRPr="00D87C21" w:rsidRDefault="00D87C21" w:rsidP="00D06C43">
            <w:pPr>
              <w:pStyle w:val="BodyText"/>
              <w:ind w:left="0"/>
              <w:rPr>
                <w:b/>
                <w:bCs/>
              </w:rPr>
            </w:pPr>
            <w:r w:rsidRPr="00D87C21">
              <w:rPr>
                <w:b/>
                <w:bCs/>
              </w:rPr>
              <w:t xml:space="preserve">Deliverable </w:t>
            </w:r>
          </w:p>
        </w:tc>
        <w:tc>
          <w:tcPr>
            <w:tcW w:w="4675" w:type="dxa"/>
          </w:tcPr>
          <w:p w14:paraId="26A5627F" w14:textId="1CD893FD" w:rsidR="00857059" w:rsidRPr="00D87C21" w:rsidRDefault="00D87C21" w:rsidP="00D06C43">
            <w:pPr>
              <w:pStyle w:val="BodyText"/>
              <w:ind w:left="0"/>
              <w:rPr>
                <w:b/>
                <w:bCs/>
              </w:rPr>
            </w:pPr>
            <w:r w:rsidRPr="00D87C21">
              <w:rPr>
                <w:b/>
                <w:bCs/>
              </w:rPr>
              <w:t>Delivery Date</w:t>
            </w:r>
          </w:p>
        </w:tc>
      </w:tr>
      <w:tr w:rsidR="00857059" w14:paraId="0B3E97D1" w14:textId="77777777" w:rsidTr="00857059">
        <w:tc>
          <w:tcPr>
            <w:tcW w:w="4675" w:type="dxa"/>
          </w:tcPr>
          <w:p w14:paraId="3CDA601A" w14:textId="17D39B0C" w:rsidR="00857059" w:rsidRDefault="005B779D" w:rsidP="00D06C43">
            <w:pPr>
              <w:pStyle w:val="BodyText"/>
              <w:ind w:left="0"/>
            </w:pPr>
            <w:r>
              <w:t>Vision document</w:t>
            </w:r>
          </w:p>
        </w:tc>
        <w:tc>
          <w:tcPr>
            <w:tcW w:w="4675" w:type="dxa"/>
          </w:tcPr>
          <w:p w14:paraId="20A5947F" w14:textId="5162F776" w:rsidR="00857059" w:rsidRDefault="007925F9" w:rsidP="00D06C43">
            <w:pPr>
              <w:pStyle w:val="BodyText"/>
              <w:ind w:left="0"/>
            </w:pPr>
            <w:r>
              <w:t>10/6/2023</w:t>
            </w:r>
          </w:p>
        </w:tc>
      </w:tr>
      <w:tr w:rsidR="00857059" w14:paraId="15C8932A" w14:textId="77777777" w:rsidTr="00857059">
        <w:tc>
          <w:tcPr>
            <w:tcW w:w="4675" w:type="dxa"/>
          </w:tcPr>
          <w:p w14:paraId="7B52F1EE" w14:textId="5136EF81" w:rsidR="00857059" w:rsidRDefault="00AF5F7D" w:rsidP="00D06C43">
            <w:pPr>
              <w:pStyle w:val="BodyText"/>
              <w:ind w:left="0"/>
            </w:pPr>
            <w:r>
              <w:t>Glossary</w:t>
            </w:r>
          </w:p>
        </w:tc>
        <w:tc>
          <w:tcPr>
            <w:tcW w:w="4675" w:type="dxa"/>
          </w:tcPr>
          <w:p w14:paraId="381842D4" w14:textId="26CDD875" w:rsidR="00857059" w:rsidRDefault="00AF5F7D" w:rsidP="00D06C43">
            <w:pPr>
              <w:pStyle w:val="BodyText"/>
              <w:ind w:left="0"/>
            </w:pPr>
            <w:r>
              <w:t>10/13/2023</w:t>
            </w:r>
          </w:p>
        </w:tc>
      </w:tr>
      <w:tr w:rsidR="00857059" w14:paraId="405C8078" w14:textId="77777777" w:rsidTr="00857059">
        <w:tc>
          <w:tcPr>
            <w:tcW w:w="4675" w:type="dxa"/>
          </w:tcPr>
          <w:p w14:paraId="4AC2650F" w14:textId="74319978" w:rsidR="00857059" w:rsidRDefault="00AF5F7D" w:rsidP="00D06C43">
            <w:pPr>
              <w:pStyle w:val="BodyText"/>
              <w:ind w:left="0"/>
            </w:pPr>
            <w:r>
              <w:t>Software Development Plan</w:t>
            </w:r>
          </w:p>
        </w:tc>
        <w:tc>
          <w:tcPr>
            <w:tcW w:w="4675" w:type="dxa"/>
          </w:tcPr>
          <w:p w14:paraId="1EABD023" w14:textId="7E209AC8" w:rsidR="00857059" w:rsidRDefault="00AF5F7D" w:rsidP="00D06C43">
            <w:pPr>
              <w:pStyle w:val="BodyText"/>
              <w:ind w:left="0"/>
            </w:pPr>
            <w:r>
              <w:t>10/20/2023</w:t>
            </w:r>
          </w:p>
        </w:tc>
      </w:tr>
      <w:tr w:rsidR="00857059" w14:paraId="2C39D9E5" w14:textId="77777777" w:rsidTr="00857059">
        <w:tc>
          <w:tcPr>
            <w:tcW w:w="4675" w:type="dxa"/>
          </w:tcPr>
          <w:p w14:paraId="37B94673" w14:textId="72A0021D" w:rsidR="00857059" w:rsidRDefault="00237B17" w:rsidP="00D06C43">
            <w:pPr>
              <w:pStyle w:val="BodyText"/>
              <w:ind w:left="0"/>
            </w:pPr>
            <w:r>
              <w:t>SRS</w:t>
            </w:r>
          </w:p>
        </w:tc>
        <w:tc>
          <w:tcPr>
            <w:tcW w:w="4675" w:type="dxa"/>
          </w:tcPr>
          <w:p w14:paraId="59D06EDC" w14:textId="1F333BC3" w:rsidR="00857059" w:rsidRDefault="00237B17" w:rsidP="00D06C43">
            <w:pPr>
              <w:pStyle w:val="BodyText"/>
              <w:ind w:left="0"/>
            </w:pPr>
            <w:r>
              <w:t>11/3/2023</w:t>
            </w:r>
          </w:p>
        </w:tc>
      </w:tr>
      <w:tr w:rsidR="00857059" w14:paraId="3F3B4B7B" w14:textId="77777777" w:rsidTr="00857059">
        <w:tc>
          <w:tcPr>
            <w:tcW w:w="4675" w:type="dxa"/>
          </w:tcPr>
          <w:p w14:paraId="4268F637" w14:textId="7EF22B32" w:rsidR="00857059" w:rsidRDefault="00237B17" w:rsidP="00D06C43">
            <w:pPr>
              <w:pStyle w:val="BodyText"/>
              <w:ind w:left="0"/>
            </w:pPr>
            <w:r>
              <w:t xml:space="preserve">SAD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tc>
        <w:tc>
          <w:tcPr>
            <w:tcW w:w="4675" w:type="dxa"/>
          </w:tcPr>
          <w:p w14:paraId="4FBA7585" w14:textId="1BD846F2" w:rsidR="00857059" w:rsidRDefault="00237B17" w:rsidP="00D06C43">
            <w:pPr>
              <w:pStyle w:val="BodyText"/>
              <w:ind w:left="0"/>
            </w:pPr>
            <w:r>
              <w:t>11</w:t>
            </w:r>
            <w:r w:rsidR="00E011BE">
              <w:t>/10/2023</w:t>
            </w:r>
          </w:p>
        </w:tc>
      </w:tr>
      <w:tr w:rsidR="00857059" w14:paraId="75B29FAA" w14:textId="77777777" w:rsidTr="00857059">
        <w:tc>
          <w:tcPr>
            <w:tcW w:w="4675" w:type="dxa"/>
          </w:tcPr>
          <w:p w14:paraId="60CB7131" w14:textId="4204CF11" w:rsidR="00857059" w:rsidRDefault="00D4626F" w:rsidP="00D06C43">
            <w:pPr>
              <w:pStyle w:val="BodyText"/>
              <w:ind w:left="0"/>
            </w:pPr>
            <w:r>
              <w:t>Risk assessment</w:t>
            </w:r>
          </w:p>
        </w:tc>
        <w:tc>
          <w:tcPr>
            <w:tcW w:w="4675" w:type="dxa"/>
          </w:tcPr>
          <w:p w14:paraId="77C257E3" w14:textId="46246E7D" w:rsidR="00857059" w:rsidRDefault="00E011BE" w:rsidP="00D06C43">
            <w:pPr>
              <w:pStyle w:val="BodyText"/>
              <w:ind w:left="0"/>
            </w:pPr>
            <w:r>
              <w:t>11/17/2023</w:t>
            </w:r>
          </w:p>
        </w:tc>
      </w:tr>
      <w:tr w:rsidR="00857059" w14:paraId="3BA23BB4" w14:textId="77777777" w:rsidTr="00857059">
        <w:tc>
          <w:tcPr>
            <w:tcW w:w="4675" w:type="dxa"/>
          </w:tcPr>
          <w:p w14:paraId="60A434DE" w14:textId="1FABC3B5" w:rsidR="00857059" w:rsidRDefault="00D4626F" w:rsidP="00D06C43">
            <w:pPr>
              <w:pStyle w:val="BodyText"/>
              <w:ind w:left="0"/>
            </w:pPr>
            <w:r>
              <w:t>Testing plan</w:t>
            </w:r>
          </w:p>
        </w:tc>
        <w:tc>
          <w:tcPr>
            <w:tcW w:w="4675" w:type="dxa"/>
          </w:tcPr>
          <w:p w14:paraId="168D0916" w14:textId="14C683BE" w:rsidR="00857059" w:rsidRDefault="00D4626F" w:rsidP="00D06C43">
            <w:pPr>
              <w:pStyle w:val="BodyText"/>
              <w:ind w:left="0"/>
            </w:pPr>
            <w:r>
              <w:t>11/29/2023</w:t>
            </w:r>
          </w:p>
        </w:tc>
      </w:tr>
      <w:tr w:rsidR="00D4626F" w14:paraId="694A64D1" w14:textId="77777777" w:rsidTr="00857059">
        <w:tc>
          <w:tcPr>
            <w:tcW w:w="4675" w:type="dxa"/>
          </w:tcPr>
          <w:p w14:paraId="76856028" w14:textId="356E21F4" w:rsidR="00D4626F" w:rsidRDefault="00D4626F" w:rsidP="00D06C43">
            <w:pPr>
              <w:pStyle w:val="BodyText"/>
              <w:ind w:left="0"/>
            </w:pPr>
            <w:r>
              <w:t>MVP</w:t>
            </w:r>
          </w:p>
        </w:tc>
        <w:tc>
          <w:tcPr>
            <w:tcW w:w="4675" w:type="dxa"/>
          </w:tcPr>
          <w:p w14:paraId="75C6DE48" w14:textId="69A08093" w:rsidR="00D4626F" w:rsidRDefault="00D4626F" w:rsidP="00D06C43">
            <w:pPr>
              <w:pStyle w:val="BodyText"/>
              <w:ind w:left="0"/>
            </w:pPr>
            <w:r>
              <w:t>12/4/2023</w:t>
            </w:r>
          </w:p>
        </w:tc>
      </w:tr>
      <w:tr w:rsidR="000E4AB7" w14:paraId="25A89D6A" w14:textId="77777777" w:rsidTr="00857059">
        <w:tc>
          <w:tcPr>
            <w:tcW w:w="4675" w:type="dxa"/>
          </w:tcPr>
          <w:p w14:paraId="711CE523" w14:textId="2395BE18" w:rsidR="000E4AB7" w:rsidRDefault="001F4B9A" w:rsidP="00D06C43">
            <w:pPr>
              <w:pStyle w:val="BodyText"/>
              <w:ind w:left="0"/>
            </w:pPr>
            <w:r>
              <w:t>Software Manual</w:t>
            </w:r>
          </w:p>
        </w:tc>
        <w:tc>
          <w:tcPr>
            <w:tcW w:w="4675" w:type="dxa"/>
          </w:tcPr>
          <w:p w14:paraId="7C8F6F2A" w14:textId="03C3AC46" w:rsidR="000E4AB7" w:rsidRDefault="001F4B9A" w:rsidP="00D06C43">
            <w:pPr>
              <w:pStyle w:val="BodyText"/>
              <w:ind w:left="0"/>
            </w:pPr>
            <w:r>
              <w:t>TBD</w:t>
            </w:r>
          </w:p>
        </w:tc>
      </w:tr>
      <w:tr w:rsidR="001F4B9A" w14:paraId="285BE85D" w14:textId="77777777" w:rsidTr="00857059">
        <w:tc>
          <w:tcPr>
            <w:tcW w:w="4675" w:type="dxa"/>
          </w:tcPr>
          <w:p w14:paraId="7C687E9A" w14:textId="2C941C1E" w:rsidR="001F4B9A" w:rsidRDefault="007E365D" w:rsidP="00D06C43">
            <w:pPr>
              <w:pStyle w:val="BodyText"/>
              <w:ind w:left="0"/>
            </w:pPr>
            <w:r>
              <w:t>Installation Instruction</w:t>
            </w:r>
          </w:p>
        </w:tc>
        <w:tc>
          <w:tcPr>
            <w:tcW w:w="4675" w:type="dxa"/>
          </w:tcPr>
          <w:p w14:paraId="4FCDE1CA" w14:textId="1588D0A4" w:rsidR="001F4B9A" w:rsidRDefault="007E365D" w:rsidP="00D06C43">
            <w:pPr>
              <w:pStyle w:val="BodyText"/>
              <w:ind w:left="0"/>
            </w:pPr>
            <w:r>
              <w:t>TBD</w:t>
            </w:r>
          </w:p>
        </w:tc>
      </w:tr>
      <w:tr w:rsidR="007E365D" w14:paraId="0ABAE8D5" w14:textId="77777777" w:rsidTr="00857059">
        <w:tc>
          <w:tcPr>
            <w:tcW w:w="4675" w:type="dxa"/>
          </w:tcPr>
          <w:p w14:paraId="3126BBB2" w14:textId="4D6DACD5" w:rsidR="007E365D" w:rsidRDefault="00E24EB2" w:rsidP="00D06C43">
            <w:pPr>
              <w:pStyle w:val="BodyText"/>
              <w:ind w:left="0"/>
            </w:pPr>
            <w:r>
              <w:t>Assurance + Reliability Documentation</w:t>
            </w:r>
          </w:p>
        </w:tc>
        <w:tc>
          <w:tcPr>
            <w:tcW w:w="4675" w:type="dxa"/>
          </w:tcPr>
          <w:p w14:paraId="35FB74C1" w14:textId="4037CBD6" w:rsidR="007E365D" w:rsidRDefault="00E24EB2" w:rsidP="00D06C43">
            <w:pPr>
              <w:pStyle w:val="BodyText"/>
              <w:ind w:left="0"/>
            </w:pPr>
            <w:r>
              <w:t>TBD</w:t>
            </w:r>
          </w:p>
        </w:tc>
      </w:tr>
    </w:tbl>
    <w:p w14:paraId="5E9C6EAD" w14:textId="77777777" w:rsidR="005D1511" w:rsidRPr="005D1511" w:rsidRDefault="005D1511" w:rsidP="00D06C43">
      <w:pPr>
        <w:pStyle w:val="BodyText"/>
      </w:pPr>
    </w:p>
    <w:p w14:paraId="0D4A80BF" w14:textId="77777777" w:rsidR="0083350B" w:rsidRDefault="0083350B">
      <w:pPr>
        <w:pStyle w:val="Heading2"/>
      </w:pPr>
      <w:bookmarkStart w:id="25" w:name="_Toc447095884"/>
      <w:bookmarkStart w:id="26" w:name="_Toc148349663"/>
      <w:r>
        <w:lastRenderedPageBreak/>
        <w:t>Evolution of the Software Development Plan</w:t>
      </w:r>
      <w:bookmarkEnd w:id="25"/>
      <w:bookmarkEnd w:id="26"/>
    </w:p>
    <w:p w14:paraId="4F289E18" w14:textId="3E5358F5" w:rsidR="00946DCA" w:rsidRPr="00946DCA" w:rsidRDefault="00946DCA" w:rsidP="00946DCA">
      <w:pPr>
        <w:pStyle w:val="BodyText"/>
      </w:pPr>
      <w:r>
        <w:t xml:space="preserve">The software development plan will be updated to reflect changes to the project as unforeseen </w:t>
      </w:r>
      <w:r w:rsidR="00A62C92">
        <w:t>challenges, revisions, and deviations naturally arise</w:t>
      </w:r>
      <w:r w:rsidR="00A5356B">
        <w:t>.</w:t>
      </w:r>
    </w:p>
    <w:p w14:paraId="5B5B2332" w14:textId="77777777" w:rsidR="0083350B" w:rsidRDefault="0083350B">
      <w:pPr>
        <w:pStyle w:val="Heading1"/>
      </w:pPr>
      <w:bookmarkStart w:id="27" w:name="_Toc447095887"/>
      <w:bookmarkStart w:id="28" w:name="_Toc148349664"/>
      <w:r>
        <w:t>Project Organization</w:t>
      </w:r>
      <w:bookmarkEnd w:id="27"/>
      <w:bookmarkEnd w:id="28"/>
    </w:p>
    <w:p w14:paraId="5699D8AC" w14:textId="77777777" w:rsidR="0083350B" w:rsidRDefault="0083350B">
      <w:pPr>
        <w:pStyle w:val="Heading2"/>
      </w:pPr>
      <w:bookmarkStart w:id="29" w:name="_Toc447095888"/>
      <w:bookmarkStart w:id="30" w:name="_Toc148349665"/>
      <w:r>
        <w:t>Organizational Structure</w:t>
      </w:r>
      <w:bookmarkEnd w:id="29"/>
      <w:bookmarkEnd w:id="30"/>
      <w:r>
        <w:t xml:space="preserve"> </w:t>
      </w:r>
    </w:p>
    <w:p w14:paraId="1DE672EE" w14:textId="0D512472" w:rsidR="002D542F" w:rsidRDefault="002D542F" w:rsidP="002D542F">
      <w:pPr>
        <w:pStyle w:val="BodyText"/>
      </w:pPr>
      <w:r>
        <w:t xml:space="preserve">The </w:t>
      </w:r>
      <w:r w:rsidR="00144F11">
        <w:t xml:space="preserve">primary </w:t>
      </w:r>
      <w:r w:rsidR="005F6648">
        <w:t>team consists of three members, all of whom participate in three scrum meetings a week. Alexandre acts as the scrum master</w:t>
      </w:r>
      <w:r w:rsidR="00DB36C9">
        <w:t xml:space="preserve">. </w:t>
      </w:r>
      <w:r w:rsidR="00F91443">
        <w:t>The project is overseen by the client</w:t>
      </w:r>
      <w:r w:rsidR="00292C07">
        <w:t>, Nathanial Bastian</w:t>
      </w:r>
      <w:r w:rsidR="009879C9">
        <w:t xml:space="preserve">, and a related project manager, </w:t>
      </w:r>
      <w:proofErr w:type="spellStart"/>
      <w:r w:rsidR="009879C9">
        <w:t>Gokhan</w:t>
      </w:r>
      <w:proofErr w:type="spellEnd"/>
      <w:r w:rsidR="009879C9">
        <w:t xml:space="preserve"> Kul</w:t>
      </w:r>
      <w:r w:rsidR="00F91443">
        <w:t>; they review the progress and</w:t>
      </w:r>
      <w:r w:rsidR="00127023">
        <w:t xml:space="preserve"> ensure </w:t>
      </w:r>
      <w:r w:rsidR="00AB4D1A">
        <w:t xml:space="preserve">everything is on-track. </w:t>
      </w:r>
      <w:r w:rsidR="00292C07">
        <w:t>Professor Khatib acts</w:t>
      </w:r>
      <w:r w:rsidR="00411145">
        <w:t xml:space="preserve"> as an intermediary and supervisor when necessary</w:t>
      </w:r>
      <w:r w:rsidR="00F91443">
        <w:t>.</w:t>
      </w:r>
    </w:p>
    <w:p w14:paraId="68B7D352" w14:textId="1CE17B19" w:rsidR="00B8108C" w:rsidRPr="002D542F" w:rsidRDefault="00B8108C" w:rsidP="002D542F">
      <w:pPr>
        <w:pStyle w:val="BodyText"/>
      </w:pPr>
      <w:r>
        <w:t xml:space="preserve">As a team we have a leader in </w:t>
      </w:r>
      <w:r w:rsidR="00AC2822">
        <w:t>Andrew,</w:t>
      </w:r>
      <w:r>
        <w:t xml:space="preserve"> but we decide the majority of our decisions </w:t>
      </w:r>
      <w:r w:rsidR="002268BA">
        <w:t xml:space="preserve">that do not </w:t>
      </w:r>
      <w:r w:rsidR="00AC2822">
        <w:t>affect</w:t>
      </w:r>
      <w:r w:rsidR="002268BA">
        <w:t xml:space="preserve"> one of the other stakeholders as a group vote.</w:t>
      </w:r>
      <w:r w:rsidR="00AC2822">
        <w:t xml:space="preserve"> Because we have three team members votes will always break the group into a majority decision. </w:t>
      </w:r>
    </w:p>
    <w:p w14:paraId="10003F08" w14:textId="0D4B4985" w:rsidR="0083350B" w:rsidRDefault="0083350B">
      <w:pPr>
        <w:pStyle w:val="Heading2"/>
      </w:pPr>
      <w:bookmarkStart w:id="31" w:name="_Toc447095889"/>
      <w:bookmarkStart w:id="32" w:name="_Toc148349666"/>
      <w:r>
        <w:t>External Interfaces</w:t>
      </w:r>
      <w:bookmarkEnd w:id="31"/>
      <w:r>
        <w:t xml:space="preserve"> </w:t>
      </w:r>
      <w:bookmarkEnd w:id="32"/>
    </w:p>
    <w:p w14:paraId="5872D346" w14:textId="63F2087E" w:rsidR="00B82C2F" w:rsidRPr="00514DD5" w:rsidRDefault="0043574F" w:rsidP="00B82C2F">
      <w:pPr>
        <w:pStyle w:val="BodyText"/>
      </w:pPr>
      <w:r>
        <w:t>The team communicates with</w:t>
      </w:r>
      <w:r w:rsidR="000E4E68">
        <w:t xml:space="preserve"> the client</w:t>
      </w:r>
      <w:r w:rsidR="00732112">
        <w:t>, Nathanial Bastian,</w:t>
      </w:r>
      <w:r w:rsidR="000E4E68">
        <w:t xml:space="preserve"> </w:t>
      </w:r>
      <w:r w:rsidR="00654575">
        <w:t xml:space="preserve">and a related project manager, </w:t>
      </w:r>
      <w:proofErr w:type="spellStart"/>
      <w:r w:rsidR="00654575">
        <w:t>Gokhan</w:t>
      </w:r>
      <w:proofErr w:type="spellEnd"/>
      <w:r w:rsidR="00654575">
        <w:t xml:space="preserve"> Kul,</w:t>
      </w:r>
      <w:r w:rsidR="000E4E68">
        <w:t xml:space="preserve"> via email</w:t>
      </w:r>
      <w:r w:rsidR="00B82C2F">
        <w:t xml:space="preserve"> and biweekly meetings</w:t>
      </w:r>
      <w:r w:rsidR="00433F9A">
        <w:t xml:space="preserve"> on Teams</w:t>
      </w:r>
      <w:r w:rsidR="00732112">
        <w:t>.</w:t>
      </w:r>
      <w:r w:rsidR="00B82C2F">
        <w:t xml:space="preserve"> The team communicates with </w:t>
      </w:r>
      <w:r w:rsidR="009F7260">
        <w:t xml:space="preserve">the professor, </w:t>
      </w:r>
      <w:r w:rsidR="00622F40">
        <w:t>Dr. Khatib,</w:t>
      </w:r>
      <w:r w:rsidR="00860FA2">
        <w:t xml:space="preserve"> briefly</w:t>
      </w:r>
      <w:r w:rsidR="00622F40">
        <w:t xml:space="preserve"> in-person after CIS498 lectures.</w:t>
      </w:r>
    </w:p>
    <w:p w14:paraId="4A5278C6" w14:textId="77777777" w:rsidR="0083350B" w:rsidRDefault="0083350B">
      <w:pPr>
        <w:pStyle w:val="Heading2"/>
      </w:pPr>
      <w:bookmarkStart w:id="33" w:name="_Toc447095890"/>
      <w:bookmarkStart w:id="34" w:name="_Toc148349667"/>
      <w:r>
        <w:t>Roles and Responsibilities</w:t>
      </w:r>
      <w:bookmarkEnd w:id="33"/>
      <w:bookmarkEnd w:id="34"/>
    </w:p>
    <w:p w14:paraId="6454DAE1" w14:textId="011AA6A4" w:rsidR="00B754C4" w:rsidRPr="00CA3662" w:rsidRDefault="00B754C4" w:rsidP="00B754C4">
      <w:pPr>
        <w:spacing w:after="120"/>
        <w:ind w:left="720"/>
        <w:rPr>
          <w:rFonts w:ascii="Times" w:hAnsi="Times" w:cs="Times"/>
          <w:i/>
          <w:iCs/>
          <w:color w:val="0000FF"/>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971"/>
        <w:gridCol w:w="3971"/>
      </w:tblGrid>
      <w:tr w:rsidR="00B754C4" w:rsidRPr="00CA3662" w14:paraId="4A9F8FEB"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7C672C5F" w14:textId="77777777" w:rsidR="00B754C4" w:rsidRPr="00CA3662" w:rsidRDefault="00B754C4" w:rsidP="00DE6B33">
            <w:r w:rsidRPr="00CA3662">
              <w:rPr>
                <w:b/>
                <w:bCs/>
              </w:rPr>
              <w:t>Person</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2D9C234C" w14:textId="77777777" w:rsidR="00B754C4" w:rsidRPr="00CA3662" w:rsidRDefault="00B754C4" w:rsidP="00DE6B33">
            <w:r w:rsidRPr="00CA3662">
              <w:rPr>
                <w:b/>
                <w:bCs/>
              </w:rPr>
              <w:t>Process Role</w:t>
            </w:r>
          </w:p>
        </w:tc>
      </w:tr>
      <w:tr w:rsidR="00B754C4" w:rsidRPr="00CA3662" w14:paraId="16BD6D90"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1AA28178" w14:textId="5465619E" w:rsidR="00B754C4" w:rsidRPr="00CA3662" w:rsidRDefault="009F4712" w:rsidP="00DE6B33">
            <w:r>
              <w:t xml:space="preserve">Andrew </w:t>
            </w:r>
            <w:proofErr w:type="spellStart"/>
            <w:r>
              <w:t>Bajumpa</w:t>
            </w:r>
            <w:proofErr w:type="spellEnd"/>
            <w:r w:rsidR="00B754C4" w:rsidRPr="00CA3662">
              <w:t xml:space="preserve">, </w:t>
            </w:r>
            <w:r w:rsidR="786FD4BD">
              <w:t>Team Lead</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0EDE3E1" w14:textId="734974EC" w:rsidR="00B754C4" w:rsidRPr="00CA3662" w:rsidRDefault="008D5FFA" w:rsidP="00DE6B33">
            <w:r>
              <w:t>Software Engineer</w:t>
            </w:r>
          </w:p>
          <w:p w14:paraId="6B5D063F" w14:textId="5A0EAF4D" w:rsidR="00B754C4" w:rsidRPr="00CA3662" w:rsidRDefault="22C7C9FA" w:rsidP="00DE6B33">
            <w:r>
              <w:t>Repo/CICD Admin</w:t>
            </w:r>
          </w:p>
          <w:p w14:paraId="19430011" w14:textId="171A0A49" w:rsidR="00B754C4" w:rsidRPr="00CA3662" w:rsidRDefault="6F3BB534" w:rsidP="00DE6B33">
            <w:r>
              <w:t>Code Reviewer</w:t>
            </w:r>
          </w:p>
        </w:tc>
      </w:tr>
      <w:tr w:rsidR="00B754C4" w:rsidRPr="00CA3662" w14:paraId="59A05F35"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492C0EF9" w14:textId="0DF0313D" w:rsidR="00B754C4" w:rsidRPr="00CA3662" w:rsidRDefault="008D5FFA" w:rsidP="00DE6B33">
            <w:r>
              <w:t>Alexandre Broggi</w:t>
            </w:r>
            <w:r w:rsidR="00B754C4" w:rsidRPr="00CA3662">
              <w:t xml:space="preserve">, </w:t>
            </w:r>
            <w:r>
              <w:t>Scrum Manager</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66602164" w14:textId="77777777" w:rsidR="00B754C4" w:rsidRDefault="002565A3" w:rsidP="00DE6B33">
            <w:r>
              <w:t>Machine Learning Engineer</w:t>
            </w:r>
          </w:p>
          <w:p w14:paraId="424404E1" w14:textId="578EB5EE" w:rsidR="002565A3" w:rsidRPr="00CA3662" w:rsidRDefault="002565A3" w:rsidP="00DE6B33">
            <w:r>
              <w:t>Scrum Manager</w:t>
            </w:r>
          </w:p>
          <w:p w14:paraId="4EA98F3C" w14:textId="3DBBDA7A" w:rsidR="002565A3" w:rsidRPr="00CA3662" w:rsidRDefault="4781C115" w:rsidP="00DE6B33">
            <w:r>
              <w:t>Test Designer</w:t>
            </w:r>
            <w:r w:rsidR="002565A3">
              <w:br/>
            </w:r>
            <w:r>
              <w:t>Tester</w:t>
            </w:r>
          </w:p>
        </w:tc>
      </w:tr>
      <w:tr w:rsidR="00B754C4" w:rsidRPr="00CA3662" w14:paraId="2A7E906C" w14:textId="77777777" w:rsidTr="00DE6B33">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79BF32A8" w14:textId="1C4BA27B" w:rsidR="00B754C4" w:rsidRPr="00CA3662" w:rsidRDefault="002565A3" w:rsidP="00DE6B33">
            <w:r>
              <w:t>Jose</w:t>
            </w:r>
            <w:r w:rsidR="00D01D85">
              <w:t xml:space="preserve">ph </w:t>
            </w:r>
            <w:proofErr w:type="spellStart"/>
            <w:r w:rsidR="00D01D85">
              <w:t>ODowd</w:t>
            </w:r>
            <w:proofErr w:type="spellEnd"/>
            <w:r w:rsidR="00B754C4">
              <w:t xml:space="preserve">, </w:t>
            </w:r>
            <w:r w:rsidR="6782D256">
              <w:t>Front-end Developer</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2FC1B0FC" w14:textId="5AE77956" w:rsidR="00B754C4" w:rsidRPr="00CA3662" w:rsidRDefault="00B754C4" w:rsidP="00DE6B33">
            <w:r w:rsidRPr="00CA3662">
              <w:t>User Interface Designer</w:t>
            </w:r>
          </w:p>
          <w:p w14:paraId="605F6E1A" w14:textId="597C9480" w:rsidR="00B754C4" w:rsidRDefault="00B754C4" w:rsidP="66F7C0A0">
            <w:pPr>
              <w:spacing w:before="100" w:beforeAutospacing="1" w:after="100" w:afterAutospacing="1"/>
            </w:pPr>
            <w:r>
              <w:t> </w:t>
            </w:r>
            <w:r w:rsidR="00B47033">
              <w:t>Designer</w:t>
            </w:r>
          </w:p>
          <w:p w14:paraId="6E7BEAA2" w14:textId="1E4C469F" w:rsidR="00B754C4" w:rsidRDefault="23B82160" w:rsidP="00DE6B33">
            <w:pPr>
              <w:spacing w:before="100" w:beforeAutospacing="1" w:after="100" w:afterAutospacing="1"/>
            </w:pPr>
            <w:r>
              <w:t>Implementer</w:t>
            </w:r>
          </w:p>
        </w:tc>
      </w:tr>
      <w:tr w:rsidR="00B754C4" w:rsidRPr="00CA3662" w14:paraId="0E63AC99" w14:textId="77777777" w:rsidTr="3A2EBB2D">
        <w:trPr>
          <w:trHeight w:val="495"/>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DC07D03" w14:textId="6D4E10A0" w:rsidR="00B754C4" w:rsidRDefault="137473AB" w:rsidP="65C003D8">
            <w:pPr>
              <w:spacing w:beforeAutospacing="1" w:afterAutospacing="1"/>
            </w:pPr>
            <w:r>
              <w:t>Nathanial Bastian</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49F6210B" w14:textId="1EA40C8A" w:rsidR="00B754C4" w:rsidRDefault="4BAB3C03" w:rsidP="00DE6B33">
            <w:pPr>
              <w:spacing w:before="100" w:beforeAutospacing="1" w:after="100" w:afterAutospacing="1"/>
            </w:pPr>
            <w:r>
              <w:t>Requirements Specifier</w:t>
            </w:r>
          </w:p>
        </w:tc>
      </w:tr>
      <w:tr w:rsidR="00B754C4" w:rsidRPr="00CA3662" w14:paraId="4F8C9390" w14:textId="77777777" w:rsidTr="322869E9">
        <w:trPr>
          <w:trHeight w:val="480"/>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4A0AC632" w14:textId="5953A6C1" w:rsidR="00B754C4" w:rsidRPr="00CA3662" w:rsidRDefault="007A42B8" w:rsidP="00DE6B33">
            <w:proofErr w:type="spellStart"/>
            <w:r>
              <w:t>Gokhan</w:t>
            </w:r>
            <w:proofErr w:type="spellEnd"/>
            <w:r>
              <w:t xml:space="preserve"> Kul</w:t>
            </w:r>
          </w:p>
        </w:tc>
        <w:tc>
          <w:tcPr>
            <w:tcW w:w="2500" w:type="pc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14:paraId="5F7CDEC4" w14:textId="528F4392" w:rsidR="00B754C4" w:rsidRPr="00CA3662" w:rsidRDefault="0073573F" w:rsidP="00DE6B33">
            <w:r>
              <w:t>Project advisor</w:t>
            </w:r>
          </w:p>
        </w:tc>
      </w:tr>
    </w:tbl>
    <w:p w14:paraId="1299C43A" w14:textId="77777777" w:rsidR="009F617B" w:rsidRDefault="009F617B" w:rsidP="009F617B"/>
    <w:p w14:paraId="0BA511EA" w14:textId="5D284642" w:rsidR="009F617B" w:rsidRDefault="00B754C4" w:rsidP="009F617B">
      <w:pPr>
        <w:rPr>
          <w:i/>
          <w:color w:val="3366FF"/>
        </w:rPr>
      </w:pPr>
      <w:r w:rsidRPr="009F617B">
        <w:rPr>
          <w:i/>
        </w:rPr>
        <w:t> </w:t>
      </w:r>
    </w:p>
    <w:p w14:paraId="4DDBEF00" w14:textId="77777777" w:rsidR="009F617B" w:rsidRPr="009F617B" w:rsidRDefault="009F617B" w:rsidP="009F617B">
      <w:pPr>
        <w:rPr>
          <w: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2"/>
        <w:gridCol w:w="1842"/>
        <w:gridCol w:w="1842"/>
        <w:gridCol w:w="1843"/>
        <w:gridCol w:w="1843"/>
      </w:tblGrid>
      <w:tr w:rsidR="009F617B" w:rsidRPr="00520773" w14:paraId="59BB5391" w14:textId="77777777" w:rsidTr="00DE6B33">
        <w:trPr>
          <w:cantSplit/>
          <w:tblHeader/>
        </w:trPr>
        <w:tc>
          <w:tcPr>
            <w:tcW w:w="1842" w:type="dxa"/>
          </w:tcPr>
          <w:p w14:paraId="1BFD96D1" w14:textId="77777777" w:rsidR="009F617B" w:rsidRPr="00520773" w:rsidRDefault="009F617B" w:rsidP="00DE6B33">
            <w:pPr>
              <w:rPr>
                <w:b/>
              </w:rPr>
            </w:pPr>
            <w:r w:rsidRPr="00520773">
              <w:rPr>
                <w:b/>
              </w:rPr>
              <w:t>Activities</w:t>
            </w:r>
          </w:p>
        </w:tc>
        <w:tc>
          <w:tcPr>
            <w:tcW w:w="1842" w:type="dxa"/>
          </w:tcPr>
          <w:p w14:paraId="1B2E3317" w14:textId="77777777" w:rsidR="009F617B" w:rsidRPr="00520773" w:rsidRDefault="009F617B" w:rsidP="00DE6B33">
            <w:pPr>
              <w:rPr>
                <w:b/>
              </w:rPr>
            </w:pPr>
            <w:r w:rsidRPr="00520773">
              <w:rPr>
                <w:b/>
              </w:rPr>
              <w:t>Document name</w:t>
            </w:r>
          </w:p>
        </w:tc>
        <w:tc>
          <w:tcPr>
            <w:tcW w:w="1842" w:type="dxa"/>
          </w:tcPr>
          <w:p w14:paraId="047B9ED1" w14:textId="77777777" w:rsidR="009F617B" w:rsidRPr="00520773" w:rsidRDefault="009F617B" w:rsidP="00DE6B33">
            <w:pPr>
              <w:rPr>
                <w:b/>
              </w:rPr>
            </w:pPr>
            <w:r w:rsidRPr="00520773">
              <w:rPr>
                <w:b/>
              </w:rPr>
              <w:t>Elaboration</w:t>
            </w:r>
          </w:p>
        </w:tc>
        <w:tc>
          <w:tcPr>
            <w:tcW w:w="1843" w:type="dxa"/>
          </w:tcPr>
          <w:p w14:paraId="1C937A12" w14:textId="77777777" w:rsidR="009F617B" w:rsidRPr="00520773" w:rsidRDefault="009F617B" w:rsidP="00DE6B33">
            <w:pPr>
              <w:rPr>
                <w:b/>
              </w:rPr>
            </w:pPr>
            <w:r w:rsidRPr="00520773">
              <w:rPr>
                <w:b/>
              </w:rPr>
              <w:t>Technical Control</w:t>
            </w:r>
          </w:p>
        </w:tc>
        <w:tc>
          <w:tcPr>
            <w:tcW w:w="1843" w:type="dxa"/>
          </w:tcPr>
          <w:p w14:paraId="4894EE75" w14:textId="77777777" w:rsidR="009F617B" w:rsidRPr="00520773" w:rsidRDefault="009F617B" w:rsidP="00DE6B33">
            <w:pPr>
              <w:rPr>
                <w:b/>
              </w:rPr>
            </w:pPr>
            <w:r w:rsidRPr="00520773">
              <w:rPr>
                <w:b/>
              </w:rPr>
              <w:t>Approval</w:t>
            </w:r>
          </w:p>
        </w:tc>
      </w:tr>
      <w:tr w:rsidR="009F617B" w:rsidRPr="00520773" w14:paraId="19AFF2E2" w14:textId="77777777" w:rsidTr="00DE6B33">
        <w:trPr>
          <w:cantSplit/>
        </w:trPr>
        <w:tc>
          <w:tcPr>
            <w:tcW w:w="1842" w:type="dxa"/>
          </w:tcPr>
          <w:p w14:paraId="66452C05" w14:textId="2EB1CA0A" w:rsidR="009F617B" w:rsidRPr="009F617B" w:rsidRDefault="00C44CBA" w:rsidP="00D11DC0">
            <w:r>
              <w:t xml:space="preserve">Identify </w:t>
            </w:r>
            <w:r w:rsidR="00D11DC0">
              <w:t>the project main idea</w:t>
            </w:r>
          </w:p>
        </w:tc>
        <w:tc>
          <w:tcPr>
            <w:tcW w:w="1842" w:type="dxa"/>
          </w:tcPr>
          <w:p w14:paraId="11520BE3" w14:textId="2F7D8D89" w:rsidR="009F617B" w:rsidRPr="009F617B" w:rsidRDefault="00D11DC0" w:rsidP="00AA5798">
            <w:r>
              <w:t>Vision Document</w:t>
            </w:r>
          </w:p>
        </w:tc>
        <w:tc>
          <w:tcPr>
            <w:tcW w:w="1842" w:type="dxa"/>
          </w:tcPr>
          <w:p w14:paraId="27925FAF" w14:textId="430FE775" w:rsidR="009F617B" w:rsidRPr="009F617B" w:rsidRDefault="00AA5798" w:rsidP="00AA5798">
            <w:r>
              <w:t>A document describing what the team will be doing for the project</w:t>
            </w:r>
          </w:p>
        </w:tc>
        <w:tc>
          <w:tcPr>
            <w:tcW w:w="1843" w:type="dxa"/>
          </w:tcPr>
          <w:p w14:paraId="47A03E32" w14:textId="0D0500A3" w:rsidR="009F617B" w:rsidRPr="009F617B" w:rsidRDefault="00AA5798" w:rsidP="00AA5798">
            <w:r>
              <w:t>Development Team</w:t>
            </w:r>
          </w:p>
        </w:tc>
        <w:tc>
          <w:tcPr>
            <w:tcW w:w="1843" w:type="dxa"/>
          </w:tcPr>
          <w:p w14:paraId="5695B1F4" w14:textId="0C7B3344" w:rsidR="009F617B" w:rsidRPr="00DB4C4E" w:rsidRDefault="00131A45" w:rsidP="00DE6B33">
            <w:pPr>
              <w:rPr>
                <w:color w:val="3366FF"/>
              </w:rPr>
            </w:pPr>
            <w:r w:rsidRPr="007A63AD">
              <w:rPr>
                <w:iCs/>
                <w:color w:val="000000" w:themeColor="text1"/>
              </w:rPr>
              <w:t>Project manager</w:t>
            </w:r>
          </w:p>
        </w:tc>
      </w:tr>
      <w:tr w:rsidR="009F617B" w:rsidRPr="00520773" w14:paraId="25582BD7" w14:textId="77777777" w:rsidTr="00DE6B33">
        <w:trPr>
          <w:cantSplit/>
        </w:trPr>
        <w:tc>
          <w:tcPr>
            <w:tcW w:w="1842" w:type="dxa"/>
          </w:tcPr>
          <w:p w14:paraId="22C0C5E5" w14:textId="77777777" w:rsidR="009F617B" w:rsidRPr="00E209EF" w:rsidRDefault="009F617B" w:rsidP="00DE6B33">
            <w:pPr>
              <w:rPr>
                <w:color w:val="000000" w:themeColor="text1"/>
              </w:rPr>
            </w:pPr>
            <w:r w:rsidRPr="00E209EF">
              <w:rPr>
                <w:color w:val="000000" w:themeColor="text1"/>
              </w:rPr>
              <w:lastRenderedPageBreak/>
              <w:t>Setting up the Development tools</w:t>
            </w:r>
          </w:p>
        </w:tc>
        <w:tc>
          <w:tcPr>
            <w:tcW w:w="1842" w:type="dxa"/>
          </w:tcPr>
          <w:p w14:paraId="53E7095A" w14:textId="11B8C4D8" w:rsidR="009F617B" w:rsidRPr="00E209EF" w:rsidRDefault="009F617B" w:rsidP="00DE6B33">
            <w:pPr>
              <w:rPr>
                <w:color w:val="000000" w:themeColor="text1"/>
              </w:rPr>
            </w:pPr>
            <w:r w:rsidRPr="00E209EF">
              <w:rPr>
                <w:iCs/>
                <w:color w:val="000000" w:themeColor="text1"/>
              </w:rPr>
              <w:t xml:space="preserve">Software </w:t>
            </w:r>
            <w:r w:rsidR="002A503A">
              <w:rPr>
                <w:iCs/>
                <w:color w:val="000000" w:themeColor="text1"/>
              </w:rPr>
              <w:t>D</w:t>
            </w:r>
            <w:r w:rsidRPr="00E209EF">
              <w:rPr>
                <w:iCs/>
                <w:color w:val="000000" w:themeColor="text1"/>
              </w:rPr>
              <w:t xml:space="preserve">evelopment </w:t>
            </w:r>
            <w:r w:rsidR="002A503A">
              <w:rPr>
                <w:iCs/>
                <w:color w:val="000000" w:themeColor="text1"/>
              </w:rPr>
              <w:t>P</w:t>
            </w:r>
            <w:r w:rsidRPr="00E209EF">
              <w:rPr>
                <w:iCs/>
                <w:color w:val="000000" w:themeColor="text1"/>
              </w:rPr>
              <w:t>lan</w:t>
            </w:r>
          </w:p>
        </w:tc>
        <w:tc>
          <w:tcPr>
            <w:tcW w:w="1842" w:type="dxa"/>
          </w:tcPr>
          <w:p w14:paraId="58693A4A" w14:textId="75D247B9" w:rsidR="009F617B" w:rsidRPr="00E209EF" w:rsidRDefault="0013217D" w:rsidP="00DE6B33">
            <w:pPr>
              <w:rPr>
                <w:color w:val="000000" w:themeColor="text1"/>
              </w:rPr>
            </w:pPr>
            <w:r>
              <w:rPr>
                <w:iCs/>
                <w:color w:val="000000" w:themeColor="text1"/>
              </w:rPr>
              <w:t>Explains the requirements and plan for the project’s development at all stages</w:t>
            </w:r>
          </w:p>
        </w:tc>
        <w:tc>
          <w:tcPr>
            <w:tcW w:w="1843" w:type="dxa"/>
          </w:tcPr>
          <w:p w14:paraId="702F9B97" w14:textId="4FFDCFA1" w:rsidR="009F617B" w:rsidRPr="00E209EF" w:rsidRDefault="009725BD" w:rsidP="00DE6B33">
            <w:pPr>
              <w:rPr>
                <w:color w:val="000000" w:themeColor="text1"/>
              </w:rPr>
            </w:pPr>
            <w:r>
              <w:rPr>
                <w:iCs/>
                <w:color w:val="000000" w:themeColor="text1"/>
              </w:rPr>
              <w:t>Development Team</w:t>
            </w:r>
          </w:p>
        </w:tc>
        <w:tc>
          <w:tcPr>
            <w:tcW w:w="1843" w:type="dxa"/>
          </w:tcPr>
          <w:p w14:paraId="1043A812" w14:textId="77777777" w:rsidR="009F617B" w:rsidRPr="00E209EF" w:rsidRDefault="009F617B" w:rsidP="00DE6B33">
            <w:pPr>
              <w:rPr>
                <w:color w:val="000000" w:themeColor="text1"/>
              </w:rPr>
            </w:pPr>
            <w:r w:rsidRPr="00E209EF">
              <w:rPr>
                <w:color w:val="000000" w:themeColor="text1"/>
              </w:rPr>
              <w:t>Project manager</w:t>
            </w:r>
          </w:p>
        </w:tc>
      </w:tr>
      <w:tr w:rsidR="009F617B" w:rsidRPr="00520773" w14:paraId="4EF420D1" w14:textId="77777777" w:rsidTr="00DE6B33">
        <w:trPr>
          <w:cantSplit/>
        </w:trPr>
        <w:tc>
          <w:tcPr>
            <w:tcW w:w="1842" w:type="dxa"/>
          </w:tcPr>
          <w:p w14:paraId="594C23F6" w14:textId="77777777" w:rsidR="009F617B" w:rsidRPr="00E209EF" w:rsidRDefault="009F617B" w:rsidP="00DE6B33">
            <w:pPr>
              <w:rPr>
                <w:color w:val="000000" w:themeColor="text1"/>
              </w:rPr>
            </w:pPr>
            <w:r w:rsidRPr="00E209EF">
              <w:rPr>
                <w:color w:val="000000" w:themeColor="text1"/>
              </w:rPr>
              <w:t>Software specifications</w:t>
            </w:r>
          </w:p>
        </w:tc>
        <w:tc>
          <w:tcPr>
            <w:tcW w:w="1842" w:type="dxa"/>
          </w:tcPr>
          <w:p w14:paraId="6632DFF0" w14:textId="756B8ACB" w:rsidR="009F617B" w:rsidRPr="00E209EF" w:rsidRDefault="009F617B" w:rsidP="00DE6B33">
            <w:pPr>
              <w:rPr>
                <w:color w:val="000000" w:themeColor="text1"/>
              </w:rPr>
            </w:pPr>
            <w:r w:rsidRPr="00E209EF">
              <w:rPr>
                <w:iCs/>
                <w:color w:val="000000" w:themeColor="text1"/>
              </w:rPr>
              <w:t>S</w:t>
            </w:r>
            <w:r w:rsidR="002A503A">
              <w:rPr>
                <w:iCs/>
                <w:color w:val="000000" w:themeColor="text1"/>
              </w:rPr>
              <w:t>oftware Requirements Specification</w:t>
            </w:r>
          </w:p>
        </w:tc>
        <w:tc>
          <w:tcPr>
            <w:tcW w:w="1842" w:type="dxa"/>
          </w:tcPr>
          <w:p w14:paraId="01FB5855" w14:textId="13C0678B" w:rsidR="009F617B" w:rsidRPr="00E209EF" w:rsidRDefault="00DE5685" w:rsidP="00DE6B33">
            <w:pPr>
              <w:rPr>
                <w:color w:val="000000" w:themeColor="text1"/>
              </w:rPr>
            </w:pPr>
            <w:r>
              <w:rPr>
                <w:iCs/>
                <w:color w:val="000000" w:themeColor="text1"/>
              </w:rPr>
              <w:t>Lists the different requirements by the client for the end product</w:t>
            </w:r>
          </w:p>
        </w:tc>
        <w:tc>
          <w:tcPr>
            <w:tcW w:w="1843" w:type="dxa"/>
          </w:tcPr>
          <w:p w14:paraId="0AD07F68" w14:textId="41A076A3" w:rsidR="009F617B" w:rsidRPr="00E209EF" w:rsidRDefault="009725BD" w:rsidP="00DE6B33">
            <w:pPr>
              <w:rPr>
                <w:color w:val="000000" w:themeColor="text1"/>
              </w:rPr>
            </w:pPr>
            <w:r>
              <w:rPr>
                <w:iCs/>
                <w:color w:val="000000" w:themeColor="text1"/>
              </w:rPr>
              <w:t>Development Team</w:t>
            </w:r>
          </w:p>
        </w:tc>
        <w:tc>
          <w:tcPr>
            <w:tcW w:w="1843" w:type="dxa"/>
          </w:tcPr>
          <w:p w14:paraId="63364BCA" w14:textId="77777777" w:rsidR="009F617B" w:rsidRPr="00E209EF" w:rsidRDefault="009F617B" w:rsidP="00DE6B33">
            <w:pPr>
              <w:rPr>
                <w:color w:val="000000" w:themeColor="text1"/>
              </w:rPr>
            </w:pPr>
            <w:r w:rsidRPr="00E209EF">
              <w:rPr>
                <w:color w:val="000000" w:themeColor="text1"/>
              </w:rPr>
              <w:t>Project manager</w:t>
            </w:r>
          </w:p>
        </w:tc>
      </w:tr>
    </w:tbl>
    <w:p w14:paraId="3461D779" w14:textId="77777777" w:rsidR="009F617B" w:rsidRPr="00520773" w:rsidRDefault="009F617B" w:rsidP="009F617B">
      <w:pPr>
        <w:rPr>
          <w:highlight w:val="lightGray"/>
        </w:rPr>
      </w:pPr>
    </w:p>
    <w:p w14:paraId="3CF2D8B6" w14:textId="77777777" w:rsidR="00B754C4" w:rsidRPr="00CA3662" w:rsidRDefault="00B754C4" w:rsidP="00B754C4">
      <w:pPr>
        <w:spacing w:after="120"/>
        <w:ind w:left="720"/>
      </w:pPr>
    </w:p>
    <w:p w14:paraId="0FB78278" w14:textId="77777777" w:rsidR="0083350B" w:rsidRDefault="0083350B">
      <w:pPr>
        <w:pStyle w:val="InfoBlue"/>
      </w:pPr>
    </w:p>
    <w:p w14:paraId="2291622D" w14:textId="77777777" w:rsidR="0083350B" w:rsidRDefault="0083350B">
      <w:pPr>
        <w:pStyle w:val="Heading1"/>
      </w:pPr>
      <w:bookmarkStart w:id="35" w:name="_Toc447095891"/>
      <w:bookmarkStart w:id="36" w:name="_Toc148349668"/>
      <w:r>
        <w:t>Management Process</w:t>
      </w:r>
      <w:bookmarkEnd w:id="35"/>
      <w:bookmarkEnd w:id="36"/>
    </w:p>
    <w:p w14:paraId="42EFFACA" w14:textId="590F7C73" w:rsidR="0083350B" w:rsidRDefault="0083350B">
      <w:pPr>
        <w:pStyle w:val="Heading2"/>
      </w:pPr>
      <w:bookmarkStart w:id="37" w:name="_Toc447095892"/>
      <w:bookmarkStart w:id="38" w:name="_Toc148349669"/>
      <w:r>
        <w:t>Project Estimates</w:t>
      </w:r>
      <w:bookmarkEnd w:id="37"/>
      <w:bookmarkEnd w:id="38"/>
    </w:p>
    <w:p w14:paraId="5CFFBCEA" w14:textId="15929E42" w:rsidR="5DB81B1F" w:rsidRDefault="5DB81B1F" w:rsidP="25C29846">
      <w:pPr>
        <w:pStyle w:val="BodyText"/>
      </w:pPr>
      <w:r>
        <w:t>Development will require no dedicated hardware or hosting, so expected costs are $0.00</w:t>
      </w:r>
      <w:r w:rsidR="29DE3C15">
        <w:t xml:space="preserve"> </w:t>
      </w:r>
      <w:r>
        <w:t>USD</w:t>
      </w:r>
      <w:r w:rsidR="6A79F82D">
        <w:t>.</w:t>
      </w:r>
      <w:r w:rsidR="4518241B">
        <w:t xml:space="preserve"> Two academic semesters</w:t>
      </w:r>
      <w:r w:rsidR="27620B10">
        <w:t xml:space="preserve"> (</w:t>
      </w:r>
      <w:r w:rsidR="1313073C">
        <w:t>less than</w:t>
      </w:r>
      <w:r w:rsidR="4518241B">
        <w:t xml:space="preserve"> 28 weeks</w:t>
      </w:r>
      <w:r w:rsidR="140C58FE">
        <w:t>)</w:t>
      </w:r>
      <w:r w:rsidR="4518241B">
        <w:t xml:space="preserve"> are expected to be spent on</w:t>
      </w:r>
      <w:r w:rsidR="46B3F47C">
        <w:t xml:space="preserve"> this project; assuming each team member spends ten hours working on it </w:t>
      </w:r>
      <w:r w:rsidR="30EFC4F9">
        <w:t>per week,</w:t>
      </w:r>
      <w:r w:rsidR="6B4F311F">
        <w:t xml:space="preserve"> less than</w:t>
      </w:r>
      <w:r w:rsidR="30EFC4F9">
        <w:t xml:space="preserve"> 280 hours will be the time cost.</w:t>
      </w:r>
    </w:p>
    <w:p w14:paraId="411399D3" w14:textId="77777777" w:rsidR="0083350B" w:rsidRDefault="0083350B">
      <w:pPr>
        <w:pStyle w:val="Heading2"/>
      </w:pPr>
      <w:bookmarkStart w:id="39" w:name="_Toc447095893"/>
      <w:bookmarkStart w:id="40" w:name="_Toc148349670"/>
      <w:r>
        <w:t>Project Plan</w:t>
      </w:r>
      <w:bookmarkEnd w:id="39"/>
      <w:bookmarkEnd w:id="40"/>
    </w:p>
    <w:p w14:paraId="3A18932E" w14:textId="77777777" w:rsidR="0083350B" w:rsidRDefault="0083350B">
      <w:pPr>
        <w:pStyle w:val="Heading3"/>
      </w:pPr>
      <w:bookmarkStart w:id="41" w:name="_Toc430447687"/>
      <w:bookmarkStart w:id="42" w:name="_Toc447095894"/>
      <w:bookmarkStart w:id="43" w:name="_Toc148349671"/>
      <w:r>
        <w:t>Phase Plan</w:t>
      </w:r>
      <w:bookmarkEnd w:id="41"/>
      <w:bookmarkEnd w:id="42"/>
      <w:bookmarkEnd w:id="43"/>
    </w:p>
    <w:p w14:paraId="1D5D91E2" w14:textId="310CE51F" w:rsidR="006D52EA" w:rsidRDefault="005370BF" w:rsidP="006D52EA">
      <w:r>
        <w:rPr>
          <w:noProof/>
        </w:rPr>
        <w:drawing>
          <wp:inline distT="0" distB="0" distL="0" distR="0" wp14:anchorId="56BE9A38" wp14:editId="5A9F1CB8">
            <wp:extent cx="5486400" cy="3200400"/>
            <wp:effectExtent l="0" t="0" r="0" b="12700"/>
            <wp:docPr id="57880129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2B2C5AA" w14:textId="1B5274CC" w:rsidR="00E9571B" w:rsidRPr="009F079C" w:rsidRDefault="00ED2FC4" w:rsidP="006D52EA">
      <w:pPr>
        <w:rPr>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noProof/>
        </w:rPr>
        <w:lastRenderedPageBreak/>
        <w:drawing>
          <wp:inline distT="0" distB="0" distL="0" distR="0" wp14:anchorId="79746F6A" wp14:editId="4F78F9E1">
            <wp:extent cx="5486400" cy="3988676"/>
            <wp:effectExtent l="0" t="0" r="12700" b="12065"/>
            <wp:docPr id="201739234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E35D18" w14:textId="77777777" w:rsidR="00774794" w:rsidRPr="006D52EA" w:rsidRDefault="00774794" w:rsidP="006D52EA"/>
    <w:p w14:paraId="57778F9E" w14:textId="13CEF694" w:rsidR="4412609A" w:rsidRDefault="0083350B" w:rsidP="00E52DC4">
      <w:pPr>
        <w:pStyle w:val="Heading3"/>
      </w:pPr>
      <w:bookmarkStart w:id="44" w:name="_Toc430447690"/>
      <w:bookmarkStart w:id="45" w:name="_Toc447095896"/>
      <w:bookmarkStart w:id="46" w:name="_Toc148349673"/>
      <w:bookmarkStart w:id="47" w:name="_Toc430447688"/>
      <w:r>
        <w:t>Releases</w:t>
      </w:r>
      <w:bookmarkEnd w:id="44"/>
      <w:bookmarkEnd w:id="45"/>
      <w:r>
        <w:t xml:space="preserve"> </w:t>
      </w:r>
      <w:bookmarkEnd w:id="46"/>
    </w:p>
    <w:p w14:paraId="1220289A" w14:textId="5B8322B3" w:rsidR="00B84404" w:rsidRDefault="00CC1299" w:rsidP="00B84404">
      <w:pPr>
        <w:pStyle w:val="BodyText"/>
      </w:pPr>
      <w:r>
        <w:t xml:space="preserve">Minimum Viable Product due </w:t>
      </w:r>
      <w:r w:rsidR="00867C5A">
        <w:t>December 4</w:t>
      </w:r>
      <w:r w:rsidR="00867C5A" w:rsidRPr="00867C5A">
        <w:rPr>
          <w:vertAlign w:val="superscript"/>
        </w:rPr>
        <w:t>th</w:t>
      </w:r>
    </w:p>
    <w:p w14:paraId="6FB47CF5" w14:textId="68589460" w:rsidR="00867C5A" w:rsidRPr="00B84404" w:rsidRDefault="00867C5A" w:rsidP="00B84404">
      <w:pPr>
        <w:pStyle w:val="BodyText"/>
      </w:pPr>
      <w:r>
        <w:t>Final Product due Q1 2024</w:t>
      </w:r>
    </w:p>
    <w:p w14:paraId="3754AE7E" w14:textId="0D03D96D" w:rsidR="00E66CF7" w:rsidRPr="006845E2" w:rsidRDefault="0083350B" w:rsidP="006845E2">
      <w:pPr>
        <w:pStyle w:val="Heading3"/>
      </w:pPr>
      <w:bookmarkStart w:id="48" w:name="_Toc447095897"/>
      <w:bookmarkStart w:id="49" w:name="_Toc148349674"/>
      <w:r>
        <w:t>Project Schedule</w:t>
      </w:r>
      <w:bookmarkStart w:id="50" w:name="_Toc430447691"/>
      <w:bookmarkStart w:id="51" w:name="_Toc447095898"/>
      <w:bookmarkEnd w:id="47"/>
      <w:bookmarkEnd w:id="48"/>
      <w:bookmarkEnd w:id="49"/>
    </w:p>
    <w:tbl>
      <w:tblPr>
        <w:tblW w:w="0" w:type="auto"/>
        <w:jc w:val="center"/>
        <w:tblCellMar>
          <w:left w:w="0" w:type="dxa"/>
          <w:right w:w="0" w:type="dxa"/>
        </w:tblCellMar>
        <w:tblLook w:val="0000" w:firstRow="0" w:lastRow="0" w:firstColumn="0" w:lastColumn="0" w:noHBand="0" w:noVBand="0"/>
      </w:tblPr>
      <w:tblGrid>
        <w:gridCol w:w="1456"/>
        <w:gridCol w:w="1198"/>
        <w:gridCol w:w="2325"/>
        <w:gridCol w:w="1608"/>
        <w:gridCol w:w="1885"/>
      </w:tblGrid>
      <w:tr w:rsidR="00E66CF7" w:rsidRPr="00CA3662" w14:paraId="23E63559" w14:textId="77777777" w:rsidTr="00814D3D">
        <w:trPr>
          <w:trHeight w:val="1134"/>
          <w:jc w:val="center"/>
        </w:trPr>
        <w:tc>
          <w:tcPr>
            <w:tcW w:w="145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661B0C4B" w14:textId="77777777" w:rsidR="00E66CF7" w:rsidRPr="00CA3662" w:rsidRDefault="00E66CF7" w:rsidP="0083350B">
            <w:r w:rsidRPr="00CA3662">
              <w:rPr>
                <w:b/>
                <w:bCs/>
              </w:rPr>
              <w:t>Phase</w:t>
            </w:r>
          </w:p>
        </w:tc>
        <w:tc>
          <w:tcPr>
            <w:tcW w:w="520"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21A79F13" w14:textId="77777777" w:rsidR="00E66CF7" w:rsidRPr="00CA3662" w:rsidRDefault="00E66CF7" w:rsidP="0083350B">
            <w:pPr>
              <w:ind w:left="113" w:right="113"/>
            </w:pPr>
            <w:r w:rsidRPr="00CA3662">
              <w:rPr>
                <w:b/>
                <w:bCs/>
              </w:rPr>
              <w:t>Iteration</w:t>
            </w:r>
          </w:p>
        </w:tc>
        <w:tc>
          <w:tcPr>
            <w:tcW w:w="2325"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17062DB9" w14:textId="77777777" w:rsidR="00E66CF7" w:rsidRPr="00CA3662" w:rsidRDefault="00E66CF7" w:rsidP="0083350B">
            <w:r w:rsidRPr="00CA3662">
              <w:rPr>
                <w:b/>
                <w:bCs/>
              </w:rPr>
              <w:t>Primary Objective (risks/use cases addressed)</w:t>
            </w:r>
          </w:p>
        </w:tc>
        <w:tc>
          <w:tcPr>
            <w:tcW w:w="1608"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5A45A05B" w14:textId="77777777" w:rsidR="00E66CF7" w:rsidRPr="00CA3662" w:rsidRDefault="00E66CF7" w:rsidP="0083350B">
            <w:r w:rsidRPr="00CA3662">
              <w:rPr>
                <w:b/>
                <w:bCs/>
              </w:rPr>
              <w:t>Scheduled Start/Stop</w:t>
            </w:r>
          </w:p>
        </w:tc>
        <w:tc>
          <w:tcPr>
            <w:tcW w:w="1885" w:type="dxa"/>
            <w:tcBorders>
              <w:top w:val="single" w:sz="4" w:space="0" w:color="auto"/>
              <w:left w:val="nil"/>
              <w:bottom w:val="single" w:sz="4" w:space="0" w:color="auto"/>
              <w:right w:val="single" w:sz="4" w:space="0" w:color="auto"/>
            </w:tcBorders>
            <w:shd w:val="clear" w:color="auto" w:fill="AEAAAA" w:themeFill="background2" w:themeFillShade="BF"/>
            <w:tcMar>
              <w:top w:w="0" w:type="dxa"/>
              <w:left w:w="108" w:type="dxa"/>
              <w:bottom w:w="0" w:type="dxa"/>
              <w:right w:w="108" w:type="dxa"/>
            </w:tcMar>
            <w:vAlign w:val="bottom"/>
          </w:tcPr>
          <w:p w14:paraId="73694CFC" w14:textId="77777777" w:rsidR="00E66CF7" w:rsidRPr="00CA3662" w:rsidRDefault="00E66CF7" w:rsidP="0083350B">
            <w:r w:rsidRPr="00CA3662">
              <w:rPr>
                <w:b/>
                <w:bCs/>
              </w:rPr>
              <w:t>Effort Estimate (person days)</w:t>
            </w:r>
          </w:p>
        </w:tc>
      </w:tr>
      <w:tr w:rsidR="00E66CF7" w:rsidRPr="00CA3662" w14:paraId="6184A0DF"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093816" w14:textId="77777777" w:rsidR="00E66CF7" w:rsidRPr="00CA3662" w:rsidRDefault="00E66CF7" w:rsidP="0083350B">
            <w:r w:rsidRPr="00CA3662">
              <w:t>Inception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7A3AE197" w14:textId="77777777" w:rsidR="00E66CF7" w:rsidRPr="00CA3662" w:rsidRDefault="00E66CF7" w:rsidP="0083350B">
            <w:r w:rsidRPr="00CA3662">
              <w:t>I1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63E4A9CD" w14:textId="31B7FB82" w:rsidR="00E66CF7" w:rsidRPr="00CA3662" w:rsidRDefault="00E66CF7" w:rsidP="0083350B">
            <w:r w:rsidRPr="00CA3662">
              <w:t> </w:t>
            </w:r>
            <w:r w:rsidR="00443E7A">
              <w:t>Identify problem</w:t>
            </w:r>
            <w:r w:rsidR="00AC6481">
              <w:t xml:space="preserve"> and determine the scope of the problem.</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F6584BE" w14:textId="39B3A246" w:rsidR="00E66CF7" w:rsidRPr="00CA3662" w:rsidRDefault="00E66CF7" w:rsidP="0083350B">
            <w:r w:rsidRPr="00CA3662">
              <w:t> </w:t>
            </w:r>
            <w:r w:rsidR="00DA249B">
              <w:t>Sep</w:t>
            </w:r>
            <w:r w:rsidR="00BC606B">
              <w:t>tember 24</w:t>
            </w:r>
            <w:r w:rsidR="00BC606B" w:rsidRPr="00BC606B">
              <w:rPr>
                <w:vertAlign w:val="superscript"/>
              </w:rPr>
              <w:t>th</w:t>
            </w:r>
            <w:r w:rsidR="00BC606B">
              <w:t xml:space="preserve"> </w:t>
            </w:r>
            <w:r w:rsidR="00367D83">
              <w:t>–</w:t>
            </w:r>
            <w:r w:rsidR="00BC606B">
              <w:t xml:space="preserve"> </w:t>
            </w:r>
            <w:r w:rsidR="00367D83">
              <w:t>October 6th</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9AF38FC" w14:textId="1E311B44" w:rsidR="00E66CF7" w:rsidRPr="00CA3662" w:rsidRDefault="00E66CF7" w:rsidP="0083350B">
            <w:r w:rsidRPr="00CA3662">
              <w:t> </w:t>
            </w:r>
            <w:r w:rsidR="00367D83">
              <w:t>10 days</w:t>
            </w:r>
          </w:p>
        </w:tc>
      </w:tr>
      <w:tr w:rsidR="00E66CF7" w:rsidRPr="00CA3662" w14:paraId="4197437D"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5DFCA59" w14:textId="77777777" w:rsidR="00E66CF7" w:rsidRPr="00CA3662" w:rsidRDefault="00E66CF7" w:rsidP="0083350B">
            <w:r w:rsidRPr="00CA3662">
              <w:t>Elaboration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6D3E0DD0" w14:textId="77777777" w:rsidR="00E66CF7" w:rsidRPr="00CA3662" w:rsidRDefault="00E66CF7" w:rsidP="0083350B">
            <w:r w:rsidRPr="00CA3662">
              <w:t>E1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15AA318D" w14:textId="05AF9087" w:rsidR="00E66CF7" w:rsidRPr="00CA3662" w:rsidRDefault="00F20546" w:rsidP="0083350B">
            <w:r>
              <w:t xml:space="preserve">Elaborate on </w:t>
            </w:r>
            <w:r w:rsidR="4AE7F6C9">
              <w:t xml:space="preserve">requirements and </w:t>
            </w:r>
            <w:r w:rsidR="574CD1EF">
              <w:t>develop schedule</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1512BE8" w14:textId="04013A32" w:rsidR="00E66CF7" w:rsidRPr="00CA3662" w:rsidRDefault="00E66CF7" w:rsidP="0083350B">
            <w:r w:rsidRPr="00CA3662">
              <w:t> </w:t>
            </w:r>
            <w:r w:rsidR="07B2D22E">
              <w:t>10/9/23 - 11/3/23</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DA70637" w14:textId="0958B6F1" w:rsidR="00E66CF7" w:rsidRPr="00CA3662" w:rsidRDefault="00E66CF7" w:rsidP="0083350B">
            <w:r w:rsidRPr="00CA3662">
              <w:t> </w:t>
            </w:r>
            <w:r w:rsidR="29D67F59">
              <w:t>19</w:t>
            </w:r>
          </w:p>
        </w:tc>
      </w:tr>
      <w:tr w:rsidR="00E66CF7" w:rsidRPr="00CA3662" w14:paraId="58CD1E17"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76922F" w14:textId="77777777" w:rsidR="00E66CF7" w:rsidRPr="00CA3662" w:rsidRDefault="00E66CF7" w:rsidP="0083350B">
            <w:r w:rsidRPr="00CA3662">
              <w:t>Construction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6780E770" w14:textId="77777777" w:rsidR="00E66CF7" w:rsidRPr="00CA3662" w:rsidRDefault="00E66CF7" w:rsidP="0083350B">
            <w:r w:rsidRPr="00CA3662">
              <w:t>C1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6624170" w14:textId="1983FBDB" w:rsidR="00E66CF7" w:rsidRPr="00CA3662" w:rsidRDefault="00E66CF7" w:rsidP="0083350B">
            <w:r>
              <w:t> </w:t>
            </w:r>
            <w:r w:rsidR="3A5B5A04">
              <w:t>Develop an MVP</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B8484D5" w14:textId="3107066A" w:rsidR="00E66CF7" w:rsidRPr="00CA3662" w:rsidRDefault="00E66CF7" w:rsidP="0083350B">
            <w:r>
              <w:t> </w:t>
            </w:r>
            <w:r w:rsidR="4EB5C536">
              <w:t xml:space="preserve">11/6/23 - </w:t>
            </w:r>
            <w:r w:rsidR="376C53FA">
              <w:t>12/</w:t>
            </w:r>
            <w:r w:rsidR="56C009EB">
              <w:t>4</w:t>
            </w:r>
            <w:r w:rsidR="376C53FA">
              <w:t>/23</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F8F56C0" w14:textId="4821CC21" w:rsidR="00E66CF7" w:rsidRPr="00CA3662" w:rsidRDefault="00E66CF7" w:rsidP="0083350B">
            <w:r w:rsidRPr="00CA3662">
              <w:t> </w:t>
            </w:r>
            <w:r w:rsidR="1571EC98">
              <w:t>21</w:t>
            </w:r>
          </w:p>
        </w:tc>
      </w:tr>
      <w:tr w:rsidR="00E66CF7" w:rsidRPr="00CA3662" w14:paraId="3B373C12"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9CC1FA" w14:textId="77777777" w:rsidR="00E66CF7" w:rsidRPr="00CA3662" w:rsidRDefault="00E66CF7" w:rsidP="0083350B">
            <w:r w:rsidRPr="00CA3662">
              <w:t> </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550CF7E8" w14:textId="77777777" w:rsidR="00E66CF7" w:rsidRPr="00CA3662" w:rsidRDefault="00E66CF7" w:rsidP="0083350B">
            <w:r w:rsidRPr="00CA3662">
              <w:t>C2</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10EF996B" w14:textId="453D4046" w:rsidR="00E66CF7" w:rsidRPr="00CA3662" w:rsidRDefault="00E66CF7" w:rsidP="0083350B">
            <w:r>
              <w:t> </w:t>
            </w:r>
            <w:r w:rsidR="0E7512C7">
              <w:t>Refine product to a fully featured and usable state</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5E3886A4" w14:textId="442A15E9" w:rsidR="00E66CF7" w:rsidRPr="00CA3662" w:rsidRDefault="00E66CF7" w:rsidP="0083350B">
            <w:r>
              <w:t> </w:t>
            </w:r>
            <w:r w:rsidR="4C4E1F95">
              <w:t xml:space="preserve">1/1/24 - </w:t>
            </w:r>
            <w:r w:rsidR="383F1191">
              <w:t>3/22/24</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ECEB114" w14:textId="4130B5A2" w:rsidR="00E66CF7" w:rsidRPr="00CA3662" w:rsidRDefault="00E66CF7" w:rsidP="0083350B">
            <w:r w:rsidRPr="00CA3662">
              <w:t> </w:t>
            </w:r>
            <w:r w:rsidR="4B07016B">
              <w:t>60</w:t>
            </w:r>
          </w:p>
        </w:tc>
      </w:tr>
      <w:tr w:rsidR="00E66CF7" w:rsidRPr="00CA3662" w14:paraId="5FA60DE9" w14:textId="77777777" w:rsidTr="0083350B">
        <w:trPr>
          <w:jc w:val="center"/>
        </w:trPr>
        <w:tc>
          <w:tcPr>
            <w:tcW w:w="1456" w:type="dxa"/>
            <w:tcBorders>
              <w:top w:val="nil"/>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DDF268D" w14:textId="77777777" w:rsidR="00E66CF7" w:rsidRPr="00CA3662" w:rsidRDefault="00E66CF7" w:rsidP="0083350B">
            <w:r w:rsidRPr="00CA3662">
              <w:t>Transition</w:t>
            </w:r>
          </w:p>
        </w:tc>
        <w:tc>
          <w:tcPr>
            <w:tcW w:w="520"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29BEC817" w14:textId="77777777" w:rsidR="00E66CF7" w:rsidRPr="00CA3662" w:rsidRDefault="00E66CF7" w:rsidP="0083350B">
            <w:r w:rsidRPr="00CA3662">
              <w:t>T1</w:t>
            </w:r>
          </w:p>
        </w:tc>
        <w:tc>
          <w:tcPr>
            <w:tcW w:w="232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0D8BF348" w14:textId="32F1CA1F" w:rsidR="00E66CF7" w:rsidRPr="00CA3662" w:rsidRDefault="00E66CF7" w:rsidP="0083350B">
            <w:r>
              <w:t> </w:t>
            </w:r>
            <w:r w:rsidR="06549316">
              <w:t>Develop user guides, installation manuals, and assurance documents.</w:t>
            </w:r>
          </w:p>
        </w:tc>
        <w:tc>
          <w:tcPr>
            <w:tcW w:w="1608"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5EDB29A5" w14:textId="4F93BF18" w:rsidR="00E66CF7" w:rsidRPr="00CA3662" w:rsidRDefault="00E66CF7" w:rsidP="0083350B">
            <w:r>
              <w:t> </w:t>
            </w:r>
            <w:r w:rsidR="7CBCB5B5">
              <w:t xml:space="preserve">3/25/24 </w:t>
            </w:r>
            <w:r w:rsidR="28FA22D1">
              <w:t>- 4/10/24</w:t>
            </w:r>
          </w:p>
        </w:tc>
        <w:tc>
          <w:tcPr>
            <w:tcW w:w="1885"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14:paraId="4474F8A0" w14:textId="2AC8EA5F" w:rsidR="00E66CF7" w:rsidRPr="00CA3662" w:rsidRDefault="00E66CF7" w:rsidP="0083350B">
            <w:r w:rsidRPr="00CA3662">
              <w:t> </w:t>
            </w:r>
            <w:r w:rsidR="57482345">
              <w:t>13</w:t>
            </w:r>
          </w:p>
        </w:tc>
      </w:tr>
    </w:tbl>
    <w:p w14:paraId="50E13F9B" w14:textId="0084F4FE" w:rsidR="617E3591" w:rsidRDefault="617E3591"/>
    <w:p w14:paraId="3BC5EC03" w14:textId="77777777" w:rsidR="00E66CF7" w:rsidRPr="00CA3662" w:rsidRDefault="00E66CF7" w:rsidP="00E66CF7">
      <w:pPr>
        <w:spacing w:after="120"/>
        <w:ind w:left="720"/>
        <w:rPr>
          <w:i/>
          <w:iCs/>
          <w:color w:val="0000FF"/>
        </w:rPr>
      </w:pPr>
      <w:r w:rsidRPr="00CA3662">
        <w:rPr>
          <w:i/>
          <w:iCs/>
          <w:color w:val="0000FF"/>
        </w:rPr>
        <w:t> </w:t>
      </w:r>
    </w:p>
    <w:p w14:paraId="23CEA4E7" w14:textId="77777777" w:rsidR="0083350B" w:rsidRDefault="0083350B">
      <w:pPr>
        <w:pStyle w:val="Heading3"/>
      </w:pPr>
      <w:bookmarkStart w:id="52" w:name="_Toc148349675"/>
      <w:r>
        <w:t>Project Resourcing</w:t>
      </w:r>
      <w:bookmarkStart w:id="53" w:name="_Toc430447692"/>
      <w:bookmarkEnd w:id="50"/>
      <w:bookmarkEnd w:id="51"/>
      <w:bookmarkEnd w:id="52"/>
    </w:p>
    <w:p w14:paraId="47D7C0FC" w14:textId="3279C478" w:rsidR="0083350B" w:rsidRDefault="0083350B">
      <w:pPr>
        <w:pStyle w:val="Heading4"/>
      </w:pPr>
      <w:r>
        <w:t>Staffing Plan</w:t>
      </w:r>
    </w:p>
    <w:p w14:paraId="5B72B335" w14:textId="31242D78" w:rsidR="000E7E2B" w:rsidRDefault="000E7E2B" w:rsidP="615AFA56">
      <w:pPr>
        <w:pStyle w:val="BodyText"/>
      </w:pPr>
      <w:r>
        <w:t>For this project we require the following roles:</w:t>
      </w:r>
    </w:p>
    <w:p w14:paraId="1F6D9A05" w14:textId="00A8F473" w:rsidR="615AFA56" w:rsidRDefault="01EA6547" w:rsidP="000E7E2B">
      <w:pPr>
        <w:pStyle w:val="BodyText"/>
        <w:numPr>
          <w:ilvl w:val="0"/>
          <w:numId w:val="37"/>
        </w:numPr>
      </w:pPr>
      <w:r>
        <w:t>Machine Learning Specialist</w:t>
      </w:r>
    </w:p>
    <w:p w14:paraId="739004C2" w14:textId="3D45BDD4" w:rsidR="73AD4235" w:rsidRDefault="01EA6547" w:rsidP="000E7E2B">
      <w:pPr>
        <w:pStyle w:val="BodyText"/>
        <w:numPr>
          <w:ilvl w:val="0"/>
          <w:numId w:val="37"/>
        </w:numPr>
      </w:pPr>
      <w:r>
        <w:t>Front-end Dash Developer</w:t>
      </w:r>
    </w:p>
    <w:p w14:paraId="691661BC" w14:textId="2F2ECAAC" w:rsidR="0ABB9943" w:rsidRDefault="2984F488" w:rsidP="000E7E2B">
      <w:pPr>
        <w:pStyle w:val="BodyText"/>
        <w:numPr>
          <w:ilvl w:val="0"/>
          <w:numId w:val="37"/>
        </w:numPr>
      </w:pPr>
      <w:r>
        <w:t>Statistician</w:t>
      </w:r>
    </w:p>
    <w:p w14:paraId="61AA9956" w14:textId="7ABD0245" w:rsidR="5486F48A" w:rsidRDefault="2984F488" w:rsidP="000E7E2B">
      <w:pPr>
        <w:pStyle w:val="BodyText"/>
        <w:numPr>
          <w:ilvl w:val="0"/>
          <w:numId w:val="37"/>
        </w:numPr>
      </w:pPr>
      <w:r>
        <w:t>Network Analyst</w:t>
      </w:r>
    </w:p>
    <w:p w14:paraId="1AD1FFBF" w14:textId="4FB4CE1B" w:rsidR="01EA6547" w:rsidRDefault="01EA6547" w:rsidP="000E7E2B">
      <w:pPr>
        <w:pStyle w:val="BodyText"/>
        <w:numPr>
          <w:ilvl w:val="0"/>
          <w:numId w:val="37"/>
        </w:numPr>
      </w:pPr>
      <w:r>
        <w:t>Project Manager</w:t>
      </w:r>
    </w:p>
    <w:p w14:paraId="1F1861A8" w14:textId="4FB4CE1B" w:rsidR="331B674F" w:rsidRDefault="331B674F" w:rsidP="331B674F">
      <w:pPr>
        <w:pStyle w:val="BodyText"/>
      </w:pPr>
    </w:p>
    <w:p w14:paraId="262BD52E" w14:textId="090D5FC5" w:rsidR="0083350B" w:rsidRDefault="0083350B" w:rsidP="00177025">
      <w:pPr>
        <w:pStyle w:val="Heading3"/>
      </w:pPr>
      <w:bookmarkStart w:id="54" w:name="_Toc447095899"/>
      <w:bookmarkStart w:id="55" w:name="_Toc148349676"/>
      <w:bookmarkEnd w:id="53"/>
      <w:r>
        <w:t>Budget</w:t>
      </w:r>
      <w:bookmarkEnd w:id="54"/>
      <w:bookmarkEnd w:id="55"/>
    </w:p>
    <w:p w14:paraId="1783DA6F" w14:textId="3A120C5A" w:rsidR="00177025" w:rsidRDefault="00230CF6" w:rsidP="00177025">
      <w:pPr>
        <w:ind w:left="720"/>
      </w:pPr>
      <w:r>
        <w:t>School project, N/A</w:t>
      </w:r>
    </w:p>
    <w:p w14:paraId="20C7AC35" w14:textId="77777777" w:rsidR="002A18D7" w:rsidRDefault="002A18D7" w:rsidP="002A18D7"/>
    <w:p w14:paraId="15035E8B" w14:textId="3D4EA4C2" w:rsidR="002A18D7" w:rsidRDefault="002A18D7" w:rsidP="002A18D7">
      <w:pPr>
        <w:pStyle w:val="Heading3"/>
      </w:pPr>
      <w:r>
        <w:t>Milestones</w:t>
      </w:r>
    </w:p>
    <w:p w14:paraId="2E741A6C" w14:textId="77777777" w:rsidR="002A18D7" w:rsidRDefault="002A18D7" w:rsidP="002A18D7">
      <w:pPr>
        <w:ind w:left="720"/>
      </w:pPr>
      <w:r>
        <w:t>The milestones we need to accomplish are as follows:</w:t>
      </w:r>
    </w:p>
    <w:p w14:paraId="0352ECAB" w14:textId="5C84549F" w:rsidR="00A95189" w:rsidRDefault="002A18D7" w:rsidP="002A18D7">
      <w:pPr>
        <w:ind w:left="720"/>
      </w:pPr>
      <w:r>
        <w:tab/>
        <w:t xml:space="preserve">• </w:t>
      </w:r>
      <w:r w:rsidR="00A95189">
        <w:t>Individual working parts</w:t>
      </w:r>
      <w:r w:rsidR="000D5F22">
        <w:t xml:space="preserve"> 11/20</w:t>
      </w:r>
    </w:p>
    <w:p w14:paraId="70AF260E" w14:textId="6F5BA115" w:rsidR="00A95189" w:rsidRDefault="00A95189" w:rsidP="002A18D7">
      <w:pPr>
        <w:ind w:left="720"/>
      </w:pPr>
      <w:r>
        <w:tab/>
      </w:r>
      <w:r>
        <w:tab/>
        <w:t>Have each of the three main systems Network collection, GUI, and Model, working individually with no connection.</w:t>
      </w:r>
    </w:p>
    <w:p w14:paraId="7B2A5ED9" w14:textId="31DCC62E" w:rsidR="00AA6045" w:rsidRDefault="00AA6045" w:rsidP="002A18D7">
      <w:pPr>
        <w:ind w:left="720"/>
      </w:pPr>
      <w:r>
        <w:tab/>
      </w:r>
      <w:r>
        <w:tab/>
        <w:t>(Complete)</w:t>
      </w:r>
    </w:p>
    <w:p w14:paraId="5A41EE7B" w14:textId="19497B72" w:rsidR="002A18D7" w:rsidRDefault="00A95189" w:rsidP="002A18D7">
      <w:pPr>
        <w:ind w:left="720"/>
      </w:pPr>
      <w:r>
        <w:tab/>
        <w:t>• Integrated individual parts (Minimum Viable Product)</w:t>
      </w:r>
      <w:r w:rsidR="000D5F22">
        <w:t xml:space="preserve"> 11/3</w:t>
      </w:r>
    </w:p>
    <w:p w14:paraId="4098B2D8" w14:textId="4096C19C" w:rsidR="000D5F22" w:rsidRDefault="000D5F22" w:rsidP="002A18D7">
      <w:pPr>
        <w:ind w:left="720"/>
      </w:pPr>
      <w:r>
        <w:tab/>
      </w:r>
      <w:r>
        <w:tab/>
        <w:t xml:space="preserve">Have each of the three main systems </w:t>
      </w:r>
      <w:proofErr w:type="gramStart"/>
      <w:r w:rsidR="00AA6045">
        <w:t>interface</w:t>
      </w:r>
      <w:proofErr w:type="gramEnd"/>
      <w:r w:rsidR="00AA6045">
        <w:t xml:space="preserve"> </w:t>
      </w:r>
      <w:r>
        <w:t xml:space="preserve">with </w:t>
      </w:r>
      <w:r w:rsidR="00AA6045">
        <w:t>each other</w:t>
      </w:r>
      <w:r>
        <w:t xml:space="preserve"> to generate </w:t>
      </w:r>
      <w:r w:rsidR="00D06DBC">
        <w:t>valid GUI outputs.</w:t>
      </w:r>
    </w:p>
    <w:p w14:paraId="4EB9B735" w14:textId="5E14BA55" w:rsidR="00AA6045" w:rsidRDefault="00AA6045" w:rsidP="002A18D7">
      <w:pPr>
        <w:ind w:left="720"/>
      </w:pPr>
      <w:r>
        <w:tab/>
      </w:r>
      <w:r>
        <w:tab/>
        <w:t>(Complete)</w:t>
      </w:r>
    </w:p>
    <w:p w14:paraId="0505C626" w14:textId="6001326E" w:rsidR="00D06DBC" w:rsidRDefault="00D06DBC" w:rsidP="002A18D7">
      <w:pPr>
        <w:ind w:left="720"/>
      </w:pPr>
      <w:r>
        <w:tab/>
        <w:t>• Expand 2/??</w:t>
      </w:r>
    </w:p>
    <w:p w14:paraId="5FEFB148" w14:textId="5EA37007" w:rsidR="00D06DBC" w:rsidRDefault="00D06DBC" w:rsidP="002A18D7">
      <w:pPr>
        <w:ind w:left="720"/>
      </w:pPr>
      <w:r>
        <w:tab/>
      </w:r>
      <w:r>
        <w:tab/>
        <w:t>Expand the MVP to include final working products.</w:t>
      </w:r>
    </w:p>
    <w:p w14:paraId="08183639" w14:textId="6FCE2557" w:rsidR="00D06DBC" w:rsidRDefault="00D06DBC" w:rsidP="002A18D7">
      <w:pPr>
        <w:ind w:left="720"/>
      </w:pPr>
      <w:r>
        <w:tab/>
        <w:t>• Test</w:t>
      </w:r>
      <w:r w:rsidR="00BA4A53">
        <w:t xml:space="preserve"> 4/27</w:t>
      </w:r>
    </w:p>
    <w:p w14:paraId="0F3EDFDE" w14:textId="5BD40468" w:rsidR="00D06DBC" w:rsidRDefault="00D06DBC" w:rsidP="002A18D7">
      <w:pPr>
        <w:ind w:left="720"/>
      </w:pPr>
      <w:r>
        <w:tab/>
      </w:r>
      <w:r>
        <w:tab/>
        <w:t>Rigorously test our final working product to ensure its quality.</w:t>
      </w:r>
    </w:p>
    <w:p w14:paraId="4B342523" w14:textId="77777777" w:rsidR="002A18D7" w:rsidRPr="00177025" w:rsidRDefault="002A18D7" w:rsidP="002A18D7"/>
    <w:p w14:paraId="1420517D" w14:textId="77777777" w:rsidR="0083350B" w:rsidRDefault="0083350B">
      <w:pPr>
        <w:pStyle w:val="Heading2"/>
      </w:pPr>
      <w:bookmarkStart w:id="56" w:name="_Toc447095908"/>
      <w:bookmarkStart w:id="57" w:name="_Toc148349678"/>
      <w:r>
        <w:t>Project Monitoring and control</w:t>
      </w:r>
      <w:bookmarkEnd w:id="56"/>
      <w:bookmarkEnd w:id="57"/>
    </w:p>
    <w:p w14:paraId="664A5804" w14:textId="606FF532" w:rsidR="0083350B" w:rsidRDefault="0083350B" w:rsidP="00005BDD">
      <w:pPr>
        <w:pStyle w:val="Heading3"/>
      </w:pPr>
      <w:bookmarkStart w:id="58" w:name="_Toc447095909"/>
      <w:bookmarkStart w:id="59" w:name="_Toc148349679"/>
      <w:r>
        <w:t>Requirements management plan</w:t>
      </w:r>
      <w:bookmarkEnd w:id="58"/>
      <w:bookmarkEnd w:id="59"/>
      <w:r>
        <w:t xml:space="preserve"> </w:t>
      </w:r>
    </w:p>
    <w:p w14:paraId="04C982CA" w14:textId="7D81D5A9" w:rsidR="3F40A072" w:rsidRDefault="3F40A072" w:rsidP="66C61C26">
      <w:pPr>
        <w:pStyle w:val="BodyText"/>
      </w:pPr>
      <w:r>
        <w:t>The project will be directed by bi-weekly meetings with the client</w:t>
      </w:r>
      <w:r w:rsidR="70091DA4">
        <w:t xml:space="preserve"> and weekly meetings with the project advisor. These meetings will ensure the project continues along a path that satisfies the requirements of the client, and that the project </w:t>
      </w:r>
      <w:r w:rsidR="320933F2">
        <w:t>can be course corrected with minimal lost time or effort.</w:t>
      </w:r>
    </w:p>
    <w:p w14:paraId="552734AE" w14:textId="77777777" w:rsidR="0083350B" w:rsidRDefault="0083350B">
      <w:pPr>
        <w:pStyle w:val="Heading3"/>
      </w:pPr>
      <w:bookmarkStart w:id="60" w:name="_Toc447095910"/>
      <w:bookmarkStart w:id="61" w:name="_Toc148349680"/>
      <w:r>
        <w:t>Schedule control plan</w:t>
      </w:r>
      <w:bookmarkEnd w:id="60"/>
      <w:bookmarkEnd w:id="61"/>
      <w:r>
        <w:t xml:space="preserve"> </w:t>
      </w:r>
    </w:p>
    <w:p w14:paraId="495F05AB" w14:textId="2E3D1EAB" w:rsidR="27028E95" w:rsidRDefault="006416A0" w:rsidP="27028E95">
      <w:pPr>
        <w:pStyle w:val="BodyText"/>
      </w:pPr>
      <w:r>
        <w:t xml:space="preserve">Our team will monitor progress </w:t>
      </w:r>
      <w:r w:rsidR="002E02D1">
        <w:t xml:space="preserve">by triweekly scrum meetings to identify the achievement of goals or setbacks. </w:t>
      </w:r>
      <w:r w:rsidR="00CE1B54">
        <w:t xml:space="preserve">This will allow our team to quickly change priorities to aid team members who are not able to get around setbacks without help. </w:t>
      </w:r>
      <w:r w:rsidR="00321D47">
        <w:t xml:space="preserve">Our plan for realignment with our schedule is </w:t>
      </w:r>
      <w:r w:rsidR="008D69FF">
        <w:t xml:space="preserve">to </w:t>
      </w:r>
      <w:r w:rsidR="00AC7057">
        <w:t xml:space="preserve">take work from </w:t>
      </w:r>
      <w:r w:rsidR="008923A4">
        <w:t>team members</w:t>
      </w:r>
      <w:r w:rsidR="00B202AB">
        <w:t xml:space="preserve"> </w:t>
      </w:r>
      <w:r w:rsidR="008923A4">
        <w:t>who are struggling. Sh</w:t>
      </w:r>
      <w:r w:rsidR="00934DE1">
        <w:t xml:space="preserve">ould </w:t>
      </w:r>
      <w:r w:rsidR="00555EF8">
        <w:t xml:space="preserve">all team members be struggling to achieve </w:t>
      </w:r>
      <w:r w:rsidR="000E15F1">
        <w:t>weekly goals we will re-evaluat</w:t>
      </w:r>
      <w:r w:rsidR="00217CED">
        <w:t>e</w:t>
      </w:r>
      <w:r w:rsidR="000E15F1">
        <w:t xml:space="preserve"> our timeline</w:t>
      </w:r>
      <w:r w:rsidR="00217CED">
        <w:t>.</w:t>
      </w:r>
    </w:p>
    <w:p w14:paraId="3333D4A6" w14:textId="3D5E2C3C" w:rsidR="0083350B" w:rsidRDefault="0083350B">
      <w:pPr>
        <w:pStyle w:val="Heading3"/>
      </w:pPr>
      <w:bookmarkStart w:id="62" w:name="_Toc447095912"/>
      <w:bookmarkStart w:id="63" w:name="_Toc148349682"/>
      <w:r>
        <w:lastRenderedPageBreak/>
        <w:t>Quality control plan</w:t>
      </w:r>
      <w:bookmarkEnd w:id="62"/>
      <w:r>
        <w:t xml:space="preserve">  </w:t>
      </w:r>
      <w:bookmarkEnd w:id="63"/>
    </w:p>
    <w:p w14:paraId="11B795E6" w14:textId="3DCD8DE7" w:rsidR="2F2C8A53" w:rsidRDefault="3255D78F" w:rsidP="2F2C8A53">
      <w:pPr>
        <w:pStyle w:val="BodyText"/>
      </w:pPr>
      <w:r>
        <w:t>Our team will test how well the model is able to detect known data based on F1 score from the testing dataset. We will also test how well the model will be able to detect unknown data by using holdout data that the model has not seen an instance of and finding the F1 score of the binary classification problem between known and unknown data.</w:t>
      </w:r>
    </w:p>
    <w:p w14:paraId="5FEBD142" w14:textId="60D3C759" w:rsidR="0083350B" w:rsidRDefault="0083350B">
      <w:pPr>
        <w:pStyle w:val="Heading3"/>
      </w:pPr>
      <w:bookmarkStart w:id="64" w:name="_Toc447095913"/>
      <w:bookmarkStart w:id="65" w:name="_Toc148349683"/>
      <w:r>
        <w:t>Reporting Plan</w:t>
      </w:r>
      <w:bookmarkEnd w:id="64"/>
      <w:r>
        <w:t xml:space="preserve"> </w:t>
      </w:r>
      <w:bookmarkEnd w:id="65"/>
    </w:p>
    <w:p w14:paraId="3F872523" w14:textId="6286F7F0" w:rsidR="7EBFC3C7" w:rsidRDefault="26FD31C0" w:rsidP="7EF08C54">
      <w:pPr>
        <w:pStyle w:val="BodyText"/>
      </w:pPr>
      <w:r>
        <w:t xml:space="preserve">Team and Individual </w:t>
      </w:r>
      <w:r w:rsidR="7EBFC3C7">
        <w:t xml:space="preserve">Sprint Reports </w:t>
      </w:r>
      <w:r w:rsidR="6DA15DCE">
        <w:t xml:space="preserve">are </w:t>
      </w:r>
      <w:r w:rsidR="7EBFC3C7">
        <w:t>due bi-weekly.</w:t>
      </w:r>
      <w:r w:rsidR="70FFA31E">
        <w:t xml:space="preserve"> Documentation will be generated throughout the course of MVP development and will be updated throughout the course of </w:t>
      </w:r>
      <w:r w:rsidR="001769D5">
        <w:t xml:space="preserve">final </w:t>
      </w:r>
      <w:r w:rsidR="70FFA31E">
        <w:t>project development and refinement.</w:t>
      </w:r>
    </w:p>
    <w:p w14:paraId="01BFFA02" w14:textId="2E1D5488" w:rsidR="0083350B" w:rsidRDefault="0083350B">
      <w:pPr>
        <w:pStyle w:val="Heading3"/>
      </w:pPr>
      <w:bookmarkStart w:id="66" w:name="_Toc447095914"/>
      <w:bookmarkStart w:id="67" w:name="_Toc148349684"/>
      <w:r>
        <w:t>Measurement Plan</w:t>
      </w:r>
      <w:bookmarkEnd w:id="66"/>
      <w:bookmarkEnd w:id="67"/>
    </w:p>
    <w:p w14:paraId="00C3E7F8" w14:textId="7E164241" w:rsidR="00B65FC9" w:rsidRPr="00B65FC9" w:rsidRDefault="00B65FC9" w:rsidP="00B65FC9">
      <w:pPr>
        <w:pStyle w:val="BodyText"/>
      </w:pPr>
      <w:r>
        <w:t>We plan to measure the performance of our model</w:t>
      </w:r>
      <w:r w:rsidR="000E2854">
        <w:t xml:space="preserve"> using F1 scores</w:t>
      </w:r>
      <w:r w:rsidR="00F86910">
        <w:t xml:space="preserve"> </w:t>
      </w:r>
      <w:r w:rsidR="001F45F2">
        <w:t>compared</w:t>
      </w:r>
      <w:r w:rsidR="00F86910">
        <w:t xml:space="preserve"> to the training data.</w:t>
      </w:r>
    </w:p>
    <w:p w14:paraId="4F881FF8" w14:textId="77777777" w:rsidR="0083350B" w:rsidRDefault="0083350B">
      <w:pPr>
        <w:pStyle w:val="Heading2"/>
      </w:pPr>
      <w:bookmarkStart w:id="68" w:name="_Toc447095915"/>
      <w:bookmarkStart w:id="69" w:name="_Toc148349685"/>
      <w:r>
        <w:t>Risk Management plan</w:t>
      </w:r>
      <w:bookmarkEnd w:id="68"/>
      <w:bookmarkEnd w:id="69"/>
    </w:p>
    <w:p w14:paraId="687E3A1C" w14:textId="77777777" w:rsidR="0083350B" w:rsidRDefault="0083350B">
      <w:pPr>
        <w:pStyle w:val="Heading2"/>
      </w:pPr>
      <w:bookmarkStart w:id="70" w:name="_Toc447095916"/>
      <w:bookmarkStart w:id="71" w:name="_Toc148349686"/>
      <w:r>
        <w:t>Close-out plan</w:t>
      </w:r>
      <w:bookmarkEnd w:id="70"/>
      <w:bookmarkEnd w:id="71"/>
    </w:p>
    <w:p w14:paraId="5D8AAB71" w14:textId="23EBF50B" w:rsidR="000377DF" w:rsidRPr="000377DF" w:rsidRDefault="00A127ED" w:rsidP="000377DF">
      <w:pPr>
        <w:pStyle w:val="BodyText"/>
      </w:pPr>
      <w:r>
        <w:t>Upon the</w:t>
      </w:r>
      <w:r w:rsidR="0037598F">
        <w:t xml:space="preserve"> orderly completion of the project, all members will work to polish the final product. Documentation will be rounded out for the end users. Project materials will be </w:t>
      </w:r>
      <w:r w:rsidR="00BF23DA">
        <w:t>kept</w:t>
      </w:r>
      <w:r w:rsidR="0037598F">
        <w:t xml:space="preserve"> on GitHub, </w:t>
      </w:r>
      <w:r w:rsidR="00BF23DA">
        <w:t>potentially</w:t>
      </w:r>
      <w:r w:rsidR="0037598F">
        <w:t xml:space="preserve"> transferred to </w:t>
      </w:r>
      <w:r w:rsidR="00BF23DA">
        <w:t>a new maintainer.</w:t>
      </w:r>
      <w:r w:rsidR="00AA633C">
        <w:t xml:space="preserve"> </w:t>
      </w:r>
      <w:r w:rsidR="001F0DB3">
        <w:t>The final product</w:t>
      </w:r>
      <w:r w:rsidR="00FF1E4F">
        <w:t xml:space="preserve"> and its documentation</w:t>
      </w:r>
      <w:r w:rsidR="001F0DB3">
        <w:t xml:space="preserve"> will be transferred to the client in a</w:t>
      </w:r>
      <w:r w:rsidR="002C0A0A">
        <w:t xml:space="preserve"> usable format</w:t>
      </w:r>
      <w:r w:rsidR="00BF23DA">
        <w:t>.</w:t>
      </w:r>
      <w:r w:rsidR="00CF3A05">
        <w:t xml:space="preserve"> A review</w:t>
      </w:r>
      <w:r w:rsidR="007005ED">
        <w:t xml:space="preserve"> </w:t>
      </w:r>
      <w:r w:rsidR="00161959">
        <w:t xml:space="preserve">of the final product </w:t>
      </w:r>
      <w:r w:rsidR="001C4927">
        <w:t>and a retrospective report</w:t>
      </w:r>
      <w:r w:rsidR="00161959">
        <w:t xml:space="preserve"> will take place</w:t>
      </w:r>
      <w:r w:rsidR="007005ED">
        <w:t xml:space="preserve"> between the client and team</w:t>
      </w:r>
      <w:r w:rsidR="008861F9">
        <w:t>.</w:t>
      </w:r>
    </w:p>
    <w:p w14:paraId="2A1105A0" w14:textId="7FD58D19" w:rsidR="0083350B" w:rsidRDefault="0083350B">
      <w:pPr>
        <w:pStyle w:val="Heading1"/>
      </w:pPr>
      <w:bookmarkStart w:id="72" w:name="_Toc447095917"/>
      <w:bookmarkStart w:id="73" w:name="_Toc148349687"/>
      <w:r>
        <w:t>Technical process plans</w:t>
      </w:r>
      <w:bookmarkEnd w:id="72"/>
      <w:bookmarkEnd w:id="73"/>
    </w:p>
    <w:p w14:paraId="21D4044A" w14:textId="27EF3642" w:rsidR="0083350B" w:rsidRDefault="0083350B">
      <w:pPr>
        <w:pStyle w:val="Heading2"/>
      </w:pPr>
      <w:bookmarkStart w:id="74" w:name="_Toc447095919"/>
      <w:bookmarkStart w:id="75" w:name="_Toc148349689"/>
      <w:r>
        <w:t xml:space="preserve">Methods, </w:t>
      </w:r>
      <w:proofErr w:type="gramStart"/>
      <w:r>
        <w:t>tools</w:t>
      </w:r>
      <w:proofErr w:type="gramEnd"/>
      <w:r>
        <w:t xml:space="preserve"> and techniques</w:t>
      </w:r>
      <w:bookmarkEnd w:id="74"/>
      <w:bookmarkEnd w:id="75"/>
    </w:p>
    <w:p w14:paraId="7F4C6DB5" w14:textId="27EF3642" w:rsidR="00AC5B75" w:rsidRDefault="00DD6B59" w:rsidP="00AC5B75">
      <w:pPr>
        <w:ind w:left="720"/>
      </w:pPr>
      <w:r>
        <w:t>Programming Guidelines:</w:t>
      </w:r>
    </w:p>
    <w:p w14:paraId="1AE8C8E2" w14:textId="34B90513" w:rsidR="00DD6B59" w:rsidRDefault="00DD6B59" w:rsidP="00AC5B75">
      <w:pPr>
        <w:ind w:left="720"/>
      </w:pPr>
      <w:r>
        <w:tab/>
      </w:r>
      <w:r w:rsidR="00E63D62">
        <w:t xml:space="preserve">• </w:t>
      </w:r>
      <w:r w:rsidR="00E203E3">
        <w:t>Modular Code</w:t>
      </w:r>
    </w:p>
    <w:p w14:paraId="706F5A9F" w14:textId="64EA9822" w:rsidR="00E203E3" w:rsidRDefault="00E203E3" w:rsidP="00AC5B75">
      <w:pPr>
        <w:ind w:left="720"/>
      </w:pPr>
      <w:r>
        <w:tab/>
        <w:t xml:space="preserve">• </w:t>
      </w:r>
      <w:r w:rsidR="0031541B">
        <w:t>Well Tested</w:t>
      </w:r>
      <w:r>
        <w:t xml:space="preserve"> Code</w:t>
      </w:r>
    </w:p>
    <w:p w14:paraId="0E4037E7" w14:textId="37003F6B" w:rsidR="00E203E3" w:rsidRDefault="00E203E3" w:rsidP="00AC5B75">
      <w:pPr>
        <w:ind w:left="720"/>
      </w:pPr>
      <w:r>
        <w:tab/>
      </w:r>
      <w:r w:rsidR="00E60763">
        <w:t xml:space="preserve">• </w:t>
      </w:r>
      <w:r w:rsidR="00755A1E">
        <w:t>Well Documented Code</w:t>
      </w:r>
    </w:p>
    <w:p w14:paraId="1C1A91F9" w14:textId="2013D9DB" w:rsidR="00755A1E" w:rsidRDefault="00755A1E" w:rsidP="00AC5B75">
      <w:pPr>
        <w:ind w:left="720"/>
      </w:pPr>
      <w:r>
        <w:tab/>
        <w:t xml:space="preserve">• </w:t>
      </w:r>
      <w:r w:rsidR="00E23240">
        <w:t>Thoroughly</w:t>
      </w:r>
      <w:r>
        <w:t xml:space="preserve"> linted Code</w:t>
      </w:r>
    </w:p>
    <w:p w14:paraId="3269334C" w14:textId="42AFD956" w:rsidR="00755A1E" w:rsidRDefault="00F22661" w:rsidP="00AC5B75">
      <w:pPr>
        <w:ind w:left="720"/>
      </w:pPr>
      <w:r>
        <w:t>User Interface Guidelines:</w:t>
      </w:r>
    </w:p>
    <w:p w14:paraId="77251B4F" w14:textId="6962DBC9" w:rsidR="004A2ABD" w:rsidRDefault="004A2ABD" w:rsidP="000A1112">
      <w:pPr>
        <w:ind w:left="720"/>
      </w:pPr>
      <w:r>
        <w:tab/>
        <w:t>• Verbose</w:t>
      </w:r>
    </w:p>
    <w:p w14:paraId="7A654EE6" w14:textId="2DC5D8B5" w:rsidR="000A1112" w:rsidRDefault="000A1112" w:rsidP="000A1112">
      <w:pPr>
        <w:ind w:left="720"/>
      </w:pPr>
      <w:r>
        <w:tab/>
        <w:t xml:space="preserve">• </w:t>
      </w:r>
      <w:r w:rsidR="000A06A1">
        <w:t>Real-Time</w:t>
      </w:r>
    </w:p>
    <w:p w14:paraId="5B1AD37A" w14:textId="38A39672" w:rsidR="005E3DD4" w:rsidRDefault="00A4612B" w:rsidP="00AC5B75">
      <w:pPr>
        <w:ind w:left="720"/>
      </w:pPr>
      <w:r>
        <w:t>Test Guidelines:</w:t>
      </w:r>
    </w:p>
    <w:p w14:paraId="0D5A56E7" w14:textId="421E979B" w:rsidR="00A4612B" w:rsidRDefault="00A4612B" w:rsidP="00AC5B75">
      <w:pPr>
        <w:ind w:left="720"/>
      </w:pPr>
      <w:r>
        <w:tab/>
        <w:t xml:space="preserve">• </w:t>
      </w:r>
      <w:r w:rsidR="008E15C3">
        <w:t>Thorough Tests</w:t>
      </w:r>
    </w:p>
    <w:p w14:paraId="7BE747FD" w14:textId="43F7E00A" w:rsidR="008E15C3" w:rsidRDefault="008E15C3" w:rsidP="00AC5B75">
      <w:pPr>
        <w:ind w:left="720"/>
      </w:pPr>
      <w:r>
        <w:tab/>
        <w:t xml:space="preserve">• Overarching </w:t>
      </w:r>
      <w:r w:rsidR="005966DF">
        <w:t>T</w:t>
      </w:r>
      <w:r>
        <w:t>ests</w:t>
      </w:r>
    </w:p>
    <w:p w14:paraId="7BCE7A39" w14:textId="372136C1" w:rsidR="008E15C3" w:rsidRDefault="008E15C3" w:rsidP="00AC5B75">
      <w:pPr>
        <w:ind w:left="720"/>
      </w:pPr>
      <w:r>
        <w:tab/>
        <w:t xml:space="preserve">• </w:t>
      </w:r>
      <w:r w:rsidR="005966DF">
        <w:t>Use-Case Tests</w:t>
      </w:r>
    </w:p>
    <w:p w14:paraId="3EBD4C29" w14:textId="4F581090" w:rsidR="005966DF" w:rsidRDefault="005966DF" w:rsidP="00AC5B75">
      <w:pPr>
        <w:ind w:left="720"/>
      </w:pPr>
      <w:r>
        <w:t>Design Guidelines</w:t>
      </w:r>
      <w:r w:rsidR="001F59A4">
        <w:t>:</w:t>
      </w:r>
    </w:p>
    <w:p w14:paraId="29FCE881" w14:textId="270928D3" w:rsidR="008865C8" w:rsidRDefault="008865C8" w:rsidP="00AC5B75">
      <w:pPr>
        <w:ind w:left="720"/>
      </w:pPr>
      <w:r>
        <w:tab/>
        <w:t>•</w:t>
      </w:r>
      <w:r w:rsidR="00CB5CD5">
        <w:t xml:space="preserve"> Fast</w:t>
      </w:r>
    </w:p>
    <w:p w14:paraId="53710339" w14:textId="02B11EDC" w:rsidR="00CB5CD5" w:rsidRDefault="00CB5CD5" w:rsidP="00AC5B75">
      <w:pPr>
        <w:ind w:left="720"/>
      </w:pPr>
      <w:r>
        <w:tab/>
        <w:t>• Modular</w:t>
      </w:r>
    </w:p>
    <w:p w14:paraId="08306BCF" w14:textId="4F581090" w:rsidR="00294CAA" w:rsidRDefault="00294CAA" w:rsidP="00294CAA">
      <w:pPr>
        <w:ind w:left="720"/>
      </w:pPr>
      <w:r>
        <w:t>Manual Guidelines:</w:t>
      </w:r>
    </w:p>
    <w:p w14:paraId="4BD592E6" w14:textId="6EC8C003" w:rsidR="00880BC1" w:rsidRDefault="00880BC1" w:rsidP="00880BC1">
      <w:r>
        <w:tab/>
      </w:r>
      <w:r w:rsidR="00CB5CD5">
        <w:tab/>
        <w:t>• Thorough</w:t>
      </w:r>
    </w:p>
    <w:p w14:paraId="5C271B8D" w14:textId="7CA4FC47" w:rsidR="00CB5CD5" w:rsidRPr="00AC5B75" w:rsidRDefault="00CB5CD5" w:rsidP="00880BC1">
      <w:r>
        <w:tab/>
      </w:r>
      <w:r>
        <w:tab/>
      </w:r>
      <w:r w:rsidR="00730676">
        <w:t>• Verbose</w:t>
      </w:r>
    </w:p>
    <w:p w14:paraId="6806F095" w14:textId="77777777" w:rsidR="0083350B" w:rsidRDefault="0083350B">
      <w:pPr>
        <w:pStyle w:val="Heading1"/>
      </w:pPr>
      <w:bookmarkStart w:id="76" w:name="_Toc447095922"/>
      <w:bookmarkStart w:id="77" w:name="_Toc148349692"/>
      <w:r>
        <w:t>Supporting process plans</w:t>
      </w:r>
      <w:bookmarkEnd w:id="76"/>
      <w:bookmarkEnd w:id="77"/>
    </w:p>
    <w:p w14:paraId="5C59B107" w14:textId="77777777" w:rsidR="0083350B" w:rsidRDefault="0083350B">
      <w:pPr>
        <w:pStyle w:val="Heading2"/>
      </w:pPr>
      <w:bookmarkStart w:id="78" w:name="_Toc447095923"/>
      <w:bookmarkStart w:id="79" w:name="_Toc148349693"/>
      <w:r>
        <w:t>Configuration management plan</w:t>
      </w:r>
      <w:bookmarkEnd w:id="78"/>
      <w:bookmarkEnd w:id="79"/>
    </w:p>
    <w:p w14:paraId="2B7EC011" w14:textId="01EBEDD0" w:rsidR="00D1556D" w:rsidRDefault="00D1556D" w:rsidP="00D1556D">
      <w:pPr>
        <w:ind w:left="720"/>
      </w:pPr>
      <w:r>
        <w:t>Configuration</w:t>
      </w:r>
      <w:r w:rsidR="008073DF">
        <w:t xml:space="preserve"> changes</w:t>
      </w:r>
      <w:r>
        <w:t xml:space="preserve"> will be managed through GitHub issues tracker.</w:t>
      </w:r>
      <w:r w:rsidR="003009DF">
        <w:t xml:space="preserve"> Those will then be linked to the GitHub </w:t>
      </w:r>
      <w:r w:rsidR="006A0970">
        <w:t xml:space="preserve">Project for the management of the project. The GitHub Project </w:t>
      </w:r>
      <w:r w:rsidR="00F70970">
        <w:t xml:space="preserve">will be managed as a Kanban Board with items related to each </w:t>
      </w:r>
      <w:r w:rsidR="00775ECD">
        <w:t xml:space="preserve">section </w:t>
      </w:r>
      <w:r w:rsidR="00A204C0">
        <w:t>of</w:t>
      </w:r>
      <w:r w:rsidR="00775ECD">
        <w:t xml:space="preserve"> the development plan.</w:t>
      </w:r>
    </w:p>
    <w:p w14:paraId="3E438D01" w14:textId="77777777" w:rsidR="00250532" w:rsidRDefault="00250532" w:rsidP="00D1556D">
      <w:pPr>
        <w:ind w:left="720"/>
      </w:pPr>
    </w:p>
    <w:p w14:paraId="1635F752" w14:textId="260703A6" w:rsidR="00DB4DC0" w:rsidRDefault="00DB4DC0" w:rsidP="00D1556D">
      <w:pPr>
        <w:ind w:left="720"/>
      </w:pPr>
      <w:r>
        <w:lastRenderedPageBreak/>
        <w:t>The code history will also be kept using GitHub</w:t>
      </w:r>
      <w:r w:rsidR="002D5F10">
        <w:t>.</w:t>
      </w:r>
      <w:r w:rsidR="00DF016E">
        <w:t xml:space="preserve"> This allows collaboration </w:t>
      </w:r>
      <w:r w:rsidR="00B1633E">
        <w:t xml:space="preserve">between </w:t>
      </w:r>
      <w:r w:rsidR="002D7AEE">
        <w:t xml:space="preserve">different project </w:t>
      </w:r>
      <w:r w:rsidR="00250532">
        <w:t xml:space="preserve">branches while keeping those branches separate. </w:t>
      </w:r>
      <w:r w:rsidR="0062437B">
        <w:t xml:space="preserve">Branches will be development of specific features that will be tied </w:t>
      </w:r>
      <w:r w:rsidR="000E064B">
        <w:t>into</w:t>
      </w:r>
      <w:r w:rsidR="0062437B">
        <w:t xml:space="preserve"> the main code base when their development is complete.</w:t>
      </w:r>
    </w:p>
    <w:p w14:paraId="40B1C6F6" w14:textId="77777777" w:rsidR="0062437B" w:rsidRPr="00D1556D" w:rsidRDefault="0062437B" w:rsidP="00D1556D">
      <w:pPr>
        <w:ind w:left="720"/>
      </w:pPr>
    </w:p>
    <w:p w14:paraId="0C6842F3" w14:textId="7FD58D19" w:rsidR="0083350B" w:rsidRDefault="0083350B">
      <w:pPr>
        <w:pStyle w:val="Heading2"/>
      </w:pPr>
      <w:bookmarkStart w:id="80" w:name="_Toc447095924"/>
      <w:bookmarkStart w:id="81" w:name="_Toc148349694"/>
      <w:r>
        <w:t>Evaluation plan</w:t>
      </w:r>
      <w:bookmarkEnd w:id="80"/>
      <w:bookmarkEnd w:id="81"/>
    </w:p>
    <w:p w14:paraId="1BE0985C" w14:textId="5D037524" w:rsidR="006D6551" w:rsidRPr="006D6551" w:rsidRDefault="006D6551" w:rsidP="006D6551">
      <w:pPr>
        <w:ind w:left="720"/>
      </w:pPr>
      <w:r>
        <w:t xml:space="preserve">To complete the </w:t>
      </w:r>
      <w:r w:rsidR="00AA0940">
        <w:t>project,</w:t>
      </w:r>
      <w:r>
        <w:t xml:space="preserve"> we must evaluate our work in a clean and scientific manner</w:t>
      </w:r>
      <w:r w:rsidR="00D51CB2">
        <w:t>. We will</w:t>
      </w:r>
      <w:r w:rsidR="00D373DA">
        <w:t xml:space="preserve"> run some of the model training data</w:t>
      </w:r>
      <w:r w:rsidR="005E1B79">
        <w:t xml:space="preserve"> through and </w:t>
      </w:r>
      <w:r w:rsidR="007A48CE">
        <w:t xml:space="preserve">identify the percentage of the training data that was correctly identified. </w:t>
      </w:r>
      <w:r w:rsidR="00D042E7">
        <w:t xml:space="preserve">We will also send random packets through the model in the expectation that an “unknowns detected” alert will be sent to the </w:t>
      </w:r>
      <w:r w:rsidR="006D6C67">
        <w:t xml:space="preserve">user </w:t>
      </w:r>
      <w:r w:rsidR="00A77EAC">
        <w:t>interface;</w:t>
      </w:r>
      <w:r w:rsidR="006D6C67">
        <w:t xml:space="preserve"> we will then attempt to reidentify the random packets and run them back through the model with the expectation that they will have the new class identification. The final evaluation will be the percent of random packets that the model catches as unknowns and </w:t>
      </w:r>
      <w:r w:rsidR="00A77EAC">
        <w:t>the number it reclassifies as the new class.</w:t>
      </w:r>
    </w:p>
    <w:p w14:paraId="7A90E12D" w14:textId="36B15D3F" w:rsidR="0083350B" w:rsidRDefault="0083350B">
      <w:pPr>
        <w:pStyle w:val="InfoBlue"/>
      </w:pPr>
      <w:r>
        <w:t xml:space="preserve"> </w:t>
      </w:r>
    </w:p>
    <w:p w14:paraId="0E608E94" w14:textId="2EF121C5" w:rsidR="0083350B" w:rsidRDefault="0083350B">
      <w:pPr>
        <w:pStyle w:val="Heading2"/>
      </w:pPr>
      <w:bookmarkStart w:id="82" w:name="_Toc447095925"/>
      <w:bookmarkStart w:id="83" w:name="_Toc148349695"/>
      <w:r>
        <w:t>Documentation plan</w:t>
      </w:r>
      <w:bookmarkEnd w:id="82"/>
      <w:r>
        <w:t xml:space="preserve"> </w:t>
      </w:r>
      <w:bookmarkEnd w:id="83"/>
    </w:p>
    <w:p w14:paraId="15F05641" w14:textId="0E704EEA" w:rsidR="0037609E" w:rsidRPr="0037609E" w:rsidRDefault="0037609E" w:rsidP="0037609E">
      <w:pPr>
        <w:pStyle w:val="BodyText"/>
      </w:pPr>
      <w:r>
        <w:t xml:space="preserve">The team will document the code </w:t>
      </w:r>
      <w:r w:rsidR="00F977FA">
        <w:t xml:space="preserve">after a working version of the code item has been completed. This is </w:t>
      </w:r>
      <w:r w:rsidR="006E2AC7">
        <w:t xml:space="preserve">so that code documentation will not </w:t>
      </w:r>
      <w:r w:rsidR="00A61B0C">
        <w:t xml:space="preserve">bottleneck work as one person waits for another to finish working to start. </w:t>
      </w:r>
      <w:r w:rsidR="0072211F">
        <w:t xml:space="preserve">This will create complications while working as a team but due to the small nature of the team it is unlikely to cause long term problems. Once a code item has been completed it will be documented with </w:t>
      </w:r>
      <w:proofErr w:type="spellStart"/>
      <w:r w:rsidR="0072211F">
        <w:t>pydocs</w:t>
      </w:r>
      <w:proofErr w:type="spellEnd"/>
      <w:r w:rsidR="0072211F">
        <w:t xml:space="preserve"> </w:t>
      </w:r>
      <w:r w:rsidR="008C2BC5">
        <w:t xml:space="preserve">describing the input types, output types, and a description of the </w:t>
      </w:r>
      <w:r w:rsidR="0043019F">
        <w:t xml:space="preserve">item’s uses. </w:t>
      </w:r>
    </w:p>
    <w:p w14:paraId="6C2F971C" w14:textId="4469DF33" w:rsidR="0083350B" w:rsidRDefault="0083350B">
      <w:pPr>
        <w:pStyle w:val="Heading2"/>
      </w:pPr>
      <w:bookmarkStart w:id="84" w:name="_Toc447095926"/>
      <w:bookmarkStart w:id="85" w:name="_Toc148349696"/>
      <w:r>
        <w:t>Quality assurance plan</w:t>
      </w:r>
      <w:bookmarkEnd w:id="84"/>
      <w:bookmarkEnd w:id="85"/>
    </w:p>
    <w:p w14:paraId="2D59B7CF" w14:textId="5061BF24" w:rsidR="00F40B12" w:rsidRPr="00F40B12" w:rsidRDefault="00F40B12" w:rsidP="00F40B12">
      <w:pPr>
        <w:pStyle w:val="BodyText"/>
      </w:pPr>
      <w:r>
        <w:t xml:space="preserve">Our team will test how well the model is able to detect known data based on F1 score from the testing dataset. We will also test </w:t>
      </w:r>
      <w:r w:rsidR="00840A8D">
        <w:t xml:space="preserve">how well the model will be able to detect unknown data by using holdout </w:t>
      </w:r>
      <w:r w:rsidR="00E7165B">
        <w:t xml:space="preserve">data that the model has not seen an instance of and finding the F1 score of the </w:t>
      </w:r>
      <w:r w:rsidR="0076538A">
        <w:t xml:space="preserve">binary classification problem between known and unknown data. </w:t>
      </w:r>
    </w:p>
    <w:p w14:paraId="5BF97A3C" w14:textId="7807D07D" w:rsidR="0083350B" w:rsidRDefault="0083350B">
      <w:pPr>
        <w:pStyle w:val="Heading1"/>
      </w:pPr>
      <w:bookmarkStart w:id="86" w:name="_Toc447095932"/>
      <w:bookmarkStart w:id="87" w:name="_Toc148349701"/>
      <w:r>
        <w:t>Annexes</w:t>
      </w:r>
      <w:bookmarkEnd w:id="86"/>
      <w:bookmarkEnd w:id="87"/>
    </w:p>
    <w:p w14:paraId="1FC39945" w14:textId="47AA71D5" w:rsidR="0083350B" w:rsidRDefault="00CF4699" w:rsidP="000B36BF">
      <w:pPr>
        <w:pStyle w:val="BodyText"/>
      </w:pPr>
      <w:r>
        <w:t>IOWR-NIDS: Vision Document</w:t>
      </w:r>
      <w:r w:rsidR="00845332">
        <w:t xml:space="preserve">, Software </w:t>
      </w:r>
      <w:r w:rsidR="00D35868">
        <w:t>R</w:t>
      </w:r>
      <w:r w:rsidR="00845332">
        <w:t>equirements Specification</w:t>
      </w:r>
    </w:p>
    <w:sectPr w:rsidR="0083350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72791" w14:textId="77777777" w:rsidR="00FC5285" w:rsidRDefault="00FC5285">
      <w:pPr>
        <w:spacing w:line="240" w:lineRule="auto"/>
      </w:pPr>
      <w:r>
        <w:separator/>
      </w:r>
    </w:p>
  </w:endnote>
  <w:endnote w:type="continuationSeparator" w:id="0">
    <w:p w14:paraId="6FC2B3F9" w14:textId="77777777" w:rsidR="00FC5285" w:rsidRDefault="00FC5285">
      <w:pPr>
        <w:spacing w:line="240" w:lineRule="auto"/>
      </w:pPr>
      <w:r>
        <w:continuationSeparator/>
      </w:r>
    </w:p>
  </w:endnote>
  <w:endnote w:type="continuationNotice" w:id="1">
    <w:p w14:paraId="7F1F0277" w14:textId="77777777" w:rsidR="00FC5285" w:rsidRDefault="00FC528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
    <w:altName w:val="Times New Roman"/>
    <w:panose1 w:val="0000050000000002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83350B" w:rsidRDefault="008335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2CB0E" w14:textId="77777777" w:rsidR="0083350B" w:rsidRDefault="008335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2EAE75" w14:paraId="3494C03B" w14:textId="77777777" w:rsidTr="252EAE75">
      <w:trPr>
        <w:trHeight w:val="300"/>
      </w:trPr>
      <w:tc>
        <w:tcPr>
          <w:tcW w:w="3120" w:type="dxa"/>
        </w:tcPr>
        <w:tbl>
          <w:tblPr>
            <w:tblW w:w="0" w:type="auto"/>
            <w:tblLayout w:type="fixed"/>
            <w:tblLook w:val="06A0" w:firstRow="1" w:lastRow="0" w:firstColumn="1" w:lastColumn="0" w:noHBand="1" w:noVBand="1"/>
          </w:tblPr>
          <w:tblGrid>
            <w:gridCol w:w="970"/>
            <w:gridCol w:w="970"/>
            <w:gridCol w:w="970"/>
          </w:tblGrid>
          <w:tr w:rsidR="252EAE75" w14:paraId="17ED6722" w14:textId="77777777" w:rsidTr="252EAE75">
            <w:trPr>
              <w:trHeight w:val="300"/>
            </w:trPr>
            <w:tc>
              <w:tcPr>
                <w:tcW w:w="970" w:type="dxa"/>
                <w:tcBorders>
                  <w:top w:val="nil"/>
                  <w:left w:val="nil"/>
                  <w:bottom w:val="nil"/>
                  <w:right w:val="nil"/>
                </w:tcBorders>
                <w:tcMar>
                  <w:left w:w="108" w:type="dxa"/>
                  <w:right w:w="108" w:type="dxa"/>
                </w:tcMar>
              </w:tcPr>
              <w:p w14:paraId="3690D1DA" w14:textId="7F8C7A2A" w:rsidR="252EAE75" w:rsidRDefault="252EAE75" w:rsidP="252EAE75">
                <w:r w:rsidRPr="252EAE75">
                  <w:t>Confidential</w:t>
                </w:r>
              </w:p>
            </w:tc>
            <w:tc>
              <w:tcPr>
                <w:tcW w:w="970" w:type="dxa"/>
                <w:tcBorders>
                  <w:top w:val="nil"/>
                  <w:left w:val="nil"/>
                  <w:bottom w:val="nil"/>
                  <w:right w:val="nil"/>
                </w:tcBorders>
                <w:tcMar>
                  <w:left w:w="108" w:type="dxa"/>
                  <w:right w:w="108" w:type="dxa"/>
                </w:tcMar>
              </w:tcPr>
              <w:p w14:paraId="62E842A3" w14:textId="068017CA" w:rsidR="252EAE75" w:rsidRDefault="252EAE75" w:rsidP="252EAE75">
                <w:pPr>
                  <w:jc w:val="center"/>
                </w:pPr>
                <w:r w:rsidRPr="252EAE75">
                  <w:rPr>
                    <w:rFonts w:ascii="Symbol" w:eastAsia="Symbol" w:hAnsi="Symbol" w:cs="Symbol"/>
                  </w:rPr>
                  <w:t>Ó</w:t>
                </w:r>
                <w:r w:rsidRPr="252EAE75">
                  <w:t>&lt;Company Name&gt;, 1999</w:t>
                </w:r>
              </w:p>
            </w:tc>
            <w:tc>
              <w:tcPr>
                <w:tcW w:w="970" w:type="dxa"/>
                <w:tcBorders>
                  <w:top w:val="nil"/>
                  <w:left w:val="nil"/>
                  <w:bottom w:val="nil"/>
                  <w:right w:val="nil"/>
                </w:tcBorders>
                <w:tcMar>
                  <w:left w:w="108" w:type="dxa"/>
                  <w:right w:w="108" w:type="dxa"/>
                </w:tcMar>
              </w:tcPr>
              <w:p w14:paraId="05C29921" w14:textId="1E9D4F25" w:rsidR="252EAE75" w:rsidRDefault="252EAE75" w:rsidP="252EAE75">
                <w:pPr>
                  <w:jc w:val="right"/>
                </w:pPr>
                <w:r w:rsidRPr="252EAE75">
                  <w:t>Page 9 of 10</w:t>
                </w:r>
              </w:p>
            </w:tc>
          </w:tr>
        </w:tbl>
        <w:p w14:paraId="200894AA" w14:textId="293E0944" w:rsidR="252EAE75" w:rsidRDefault="252EAE75" w:rsidP="252EAE75"/>
        <w:p w14:paraId="28FF8764" w14:textId="66D8B2A7" w:rsidR="252EAE75" w:rsidRDefault="252EAE75" w:rsidP="252EAE75">
          <w:pPr>
            <w:pStyle w:val="Header"/>
            <w:ind w:left="-115"/>
          </w:pPr>
        </w:p>
      </w:tc>
      <w:tc>
        <w:tcPr>
          <w:tcW w:w="3120" w:type="dxa"/>
        </w:tcPr>
        <w:p w14:paraId="1C3BF841" w14:textId="2C08C3E9" w:rsidR="252EAE75" w:rsidRDefault="252EAE75" w:rsidP="252EAE75">
          <w:pPr>
            <w:pStyle w:val="Header"/>
            <w:jc w:val="center"/>
          </w:pPr>
        </w:p>
      </w:tc>
      <w:tc>
        <w:tcPr>
          <w:tcW w:w="3120" w:type="dxa"/>
        </w:tcPr>
        <w:p w14:paraId="0AB40362" w14:textId="300AF15A" w:rsidR="252EAE75" w:rsidRDefault="252EAE75" w:rsidP="252EAE75">
          <w:pPr>
            <w:pStyle w:val="Header"/>
            <w:ind w:right="-115"/>
            <w:jc w:val="right"/>
          </w:pPr>
        </w:p>
      </w:tc>
    </w:tr>
  </w:tbl>
  <w:p w14:paraId="4643FAEE" w14:textId="1520EBA8" w:rsidR="00F4660C" w:rsidRDefault="00F46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350B" w14:paraId="71B779D6" w14:textId="24569CFE">
      <w:tc>
        <w:tcPr>
          <w:tcW w:w="3162" w:type="dxa"/>
          <w:tcBorders>
            <w:top w:val="nil"/>
            <w:left w:val="nil"/>
            <w:bottom w:val="nil"/>
            <w:right w:val="nil"/>
          </w:tcBorders>
        </w:tcPr>
        <w:p w14:paraId="3518BB34" w14:textId="77777777" w:rsidR="0083350B" w:rsidRDefault="0083350B">
          <w:pPr>
            <w:ind w:right="360"/>
          </w:pPr>
          <w:r>
            <w:t>Confidential</w:t>
          </w:r>
        </w:p>
      </w:tc>
      <w:tc>
        <w:tcPr>
          <w:tcW w:w="3162" w:type="dxa"/>
          <w:tcBorders>
            <w:top w:val="nil"/>
            <w:left w:val="nil"/>
            <w:bottom w:val="nil"/>
            <w:right w:val="nil"/>
          </w:tcBorders>
        </w:tcPr>
        <w:p w14:paraId="72ED6966" w14:textId="06A77F63" w:rsidR="0083350B" w:rsidRDefault="0083350B">
          <w:pPr>
            <w:jc w:val="center"/>
          </w:pPr>
          <w:r>
            <w:rPr>
              <w:rFonts w:ascii="Symbol" w:eastAsia="Symbol" w:hAnsi="Symbol" w:cs="Symbol"/>
            </w:rPr>
            <w:t>Ó</w:t>
          </w:r>
          <w:fldSimple w:instr="DOCPROPERTY &quot;Company&quot;  \* MERGEFORMAT"/>
          <w:r>
            <w:t>, 1999</w:t>
          </w:r>
        </w:p>
      </w:tc>
      <w:tc>
        <w:tcPr>
          <w:tcW w:w="3162" w:type="dxa"/>
          <w:tcBorders>
            <w:top w:val="nil"/>
            <w:left w:val="nil"/>
            <w:bottom w:val="nil"/>
            <w:right w:val="nil"/>
          </w:tcBorders>
        </w:tcPr>
        <w:p w14:paraId="70AFD4F3" w14:textId="77777777" w:rsidR="0083350B" w:rsidRDefault="0083350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617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F617B">
            <w:rPr>
              <w:rStyle w:val="PageNumber"/>
              <w:noProof/>
            </w:rPr>
            <w:t>10</w:t>
          </w:r>
          <w:r>
            <w:rPr>
              <w:rStyle w:val="PageNumber"/>
            </w:rPr>
            <w:fldChar w:fldCharType="end"/>
          </w:r>
        </w:p>
      </w:tc>
    </w:tr>
  </w:tbl>
  <w:p w14:paraId="61CDCEAD" w14:textId="77777777" w:rsidR="00D01D85" w:rsidRDefault="00D01D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83350B" w:rsidRDefault="00833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9D31" w14:textId="77777777" w:rsidR="00FC5285" w:rsidRDefault="00FC5285">
      <w:pPr>
        <w:spacing w:line="240" w:lineRule="auto"/>
      </w:pPr>
      <w:r>
        <w:separator/>
      </w:r>
    </w:p>
  </w:footnote>
  <w:footnote w:type="continuationSeparator" w:id="0">
    <w:p w14:paraId="37782BCD" w14:textId="77777777" w:rsidR="00FC5285" w:rsidRDefault="00FC5285">
      <w:pPr>
        <w:spacing w:line="240" w:lineRule="auto"/>
      </w:pPr>
      <w:r>
        <w:continuationSeparator/>
      </w:r>
    </w:p>
  </w:footnote>
  <w:footnote w:type="continuationNotice" w:id="1">
    <w:p w14:paraId="4872E11C" w14:textId="77777777" w:rsidR="00FC5285" w:rsidRDefault="00FC528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83350B" w:rsidRDefault="0083350B">
    <w:pPr>
      <w:rPr>
        <w:sz w:val="24"/>
      </w:rPr>
    </w:pPr>
  </w:p>
  <w:p w14:paraId="62EBF3C5" w14:textId="77777777" w:rsidR="0083350B" w:rsidRDefault="0083350B">
    <w:pPr>
      <w:pBdr>
        <w:top w:val="single" w:sz="6" w:space="1" w:color="auto"/>
      </w:pBdr>
      <w:rPr>
        <w:sz w:val="24"/>
      </w:rPr>
    </w:pPr>
  </w:p>
  <w:p w14:paraId="28D0F94A" w14:textId="39847D3A" w:rsidR="0083350B" w:rsidRPr="00A0412C" w:rsidRDefault="0083350B" w:rsidP="00A0412C">
    <w:pPr>
      <w:pBdr>
        <w:bottom w:val="single" w:sz="6" w:space="1" w:color="auto"/>
      </w:pBdr>
      <w:jc w:val="right"/>
      <w:rPr>
        <w:rFonts w:ascii="Arial" w:hAnsi="Arial"/>
        <w:b/>
        <w:sz w:val="36"/>
      </w:rPr>
    </w:pPr>
    <w:r w:rsidRPr="252EAE75">
      <w:rPr>
        <w:rFonts w:ascii="Arial" w:hAnsi="Arial"/>
        <w:b/>
        <w:sz w:val="36"/>
        <w:szCs w:val="36"/>
      </w:rPr>
      <w:fldChar w:fldCharType="begin"/>
    </w:r>
    <w:r w:rsidRPr="252EAE75">
      <w:rPr>
        <w:rFonts w:ascii="Arial" w:hAnsi="Arial"/>
        <w:b/>
        <w:sz w:val="36"/>
        <w:szCs w:val="36"/>
      </w:rPr>
      <w:instrText xml:space="preserve"> DOCPROPERTY "Company"  \* MERGEFORMAT </w:instrText>
    </w:r>
    <w:r w:rsidRPr="252EAE75">
      <w:rPr>
        <w:rFonts w:ascii="Arial" w:hAnsi="Arial"/>
        <w:b/>
        <w:sz w:val="36"/>
        <w:szCs w:val="36"/>
      </w:rPr>
      <w:fldChar w:fldCharType="separate"/>
    </w:r>
    <w:r w:rsidRPr="252EAE75">
      <w:rPr>
        <w:rFonts w:ascii="Arial" w:hAnsi="Arial"/>
        <w:b/>
        <w:sz w:val="36"/>
        <w:szCs w:val="36"/>
      </w:rPr>
      <w:t>&lt;Company Name&gt;</w:t>
    </w:r>
    <w:r w:rsidRPr="252EAE75">
      <w:rPr>
        <w:rFonts w:ascii="Arial" w:hAnsi="Arial"/>
        <w:b/>
        <w:sz w:val="36"/>
        <w:szCs w:val="36"/>
      </w:rPr>
      <w:fldChar w:fldCharType="end"/>
    </w:r>
  </w:p>
  <w:p w14:paraId="6D98A12B" w14:textId="62AB3729" w:rsidR="0083350B" w:rsidRDefault="0083350B">
    <w:pPr>
      <w:pBdr>
        <w:bottom w:val="single" w:sz="6" w:space="1" w:color="auto"/>
      </w:pBdr>
      <w:jc w:val="right"/>
      <w:rPr>
        <w:sz w:val="24"/>
        <w:szCs w:val="24"/>
      </w:rPr>
    </w:pPr>
  </w:p>
  <w:p w14:paraId="2946DB82" w14:textId="77777777" w:rsidR="0083350B" w:rsidRDefault="00833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350B" w14:paraId="6E70A502" w14:textId="4845C51C">
      <w:tc>
        <w:tcPr>
          <w:tcW w:w="6379" w:type="dxa"/>
        </w:tcPr>
        <w:p w14:paraId="0E245967" w14:textId="2C85C500" w:rsidR="0083350B" w:rsidRDefault="00000000">
          <w:fldSimple w:instr="TITLE  \* MERGEFORMAT">
            <w:r w:rsidR="00B45757">
              <w:t>IOWR-NIDS</w:t>
            </w:r>
          </w:fldSimple>
          <w:fldSimple w:instr="SUBJECT  \* MERGEFORMAT"/>
        </w:p>
      </w:tc>
      <w:tc>
        <w:tcPr>
          <w:tcW w:w="3179" w:type="dxa"/>
        </w:tcPr>
        <w:p w14:paraId="4D624A25" w14:textId="6783CC56" w:rsidR="0093513F" w:rsidRDefault="0083350B">
          <w:pPr>
            <w:tabs>
              <w:tab w:val="left" w:pos="1135"/>
            </w:tabs>
            <w:spacing w:before="40"/>
            <w:ind w:right="68"/>
          </w:pPr>
          <w:r>
            <w:t xml:space="preserve">  Version:           </w:t>
          </w:r>
          <w:r w:rsidR="0093513F">
            <w:t>0.</w:t>
          </w:r>
          <w:r w:rsidR="000973F4">
            <w:t>2</w:t>
          </w:r>
        </w:p>
      </w:tc>
    </w:tr>
    <w:tr w:rsidR="0083350B" w14:paraId="59344A6C" w14:textId="77E86035">
      <w:tc>
        <w:tcPr>
          <w:tcW w:w="6379" w:type="dxa"/>
        </w:tcPr>
        <w:p w14:paraId="43F93099" w14:textId="0633A758" w:rsidR="0083350B" w:rsidRDefault="00000000">
          <w:fldSimple w:instr="TITLE  \* MERGEFORMAT"/>
        </w:p>
      </w:tc>
      <w:tc>
        <w:tcPr>
          <w:tcW w:w="3179" w:type="dxa"/>
        </w:tcPr>
        <w:p w14:paraId="3897ACCA" w14:textId="58588E1D" w:rsidR="0083350B" w:rsidRDefault="0083350B">
          <w:r>
            <w:t xml:space="preserve">  Date:  </w:t>
          </w:r>
          <w:r w:rsidR="00B45757">
            <w:t>1</w:t>
          </w:r>
          <w:r w:rsidR="000973F4">
            <w:t>2</w:t>
          </w:r>
          <w:r>
            <w:t>/</w:t>
          </w:r>
          <w:r w:rsidR="000973F4">
            <w:t>1</w:t>
          </w:r>
          <w:r>
            <w:t>/</w:t>
          </w:r>
          <w:r w:rsidR="00B45757">
            <w:t>23</w:t>
          </w:r>
        </w:p>
      </w:tc>
    </w:tr>
    <w:tr w:rsidR="0083350B" w14:paraId="023C68CD" w14:textId="5E2471AB">
      <w:tc>
        <w:tcPr>
          <w:tcW w:w="9558" w:type="dxa"/>
          <w:gridSpan w:val="2"/>
        </w:tcPr>
        <w:p w14:paraId="16E0C6D8" w14:textId="439306BA" w:rsidR="0083350B" w:rsidRDefault="0083350B"/>
      </w:tc>
    </w:tr>
  </w:tbl>
  <w:p w14:paraId="6BB9E253" w14:textId="77777777" w:rsidR="0083350B" w:rsidRDefault="00833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83350B" w:rsidRDefault="00833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1E5315F"/>
    <w:multiLevelType w:val="multilevel"/>
    <w:tmpl w:val="71FEC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2B56515"/>
    <w:multiLevelType w:val="hybridMultilevel"/>
    <w:tmpl w:val="6BEA5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CF3149"/>
    <w:multiLevelType w:val="multilevel"/>
    <w:tmpl w:val="DA1C201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EC64F4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285762">
    <w:abstractNumId w:val="0"/>
  </w:num>
  <w:num w:numId="2" w16cid:durableId="74314506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27193262">
    <w:abstractNumId w:val="29"/>
  </w:num>
  <w:num w:numId="4" w16cid:durableId="70733755">
    <w:abstractNumId w:val="4"/>
  </w:num>
  <w:num w:numId="5" w16cid:durableId="138228890">
    <w:abstractNumId w:val="8"/>
  </w:num>
  <w:num w:numId="6" w16cid:durableId="798767471">
    <w:abstractNumId w:val="23"/>
  </w:num>
  <w:num w:numId="7" w16cid:durableId="350953729">
    <w:abstractNumId w:val="28"/>
  </w:num>
  <w:num w:numId="8" w16cid:durableId="171326319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554777343">
    <w:abstractNumId w:val="26"/>
  </w:num>
  <w:num w:numId="10" w16cid:durableId="164592422">
    <w:abstractNumId w:val="25"/>
  </w:num>
  <w:num w:numId="11" w16cid:durableId="1065835308">
    <w:abstractNumId w:val="3"/>
  </w:num>
  <w:num w:numId="12" w16cid:durableId="1630210088">
    <w:abstractNumId w:val="15"/>
  </w:num>
  <w:num w:numId="13" w16cid:durableId="183523214">
    <w:abstractNumId w:val="33"/>
  </w:num>
  <w:num w:numId="14" w16cid:durableId="1015838551">
    <w:abstractNumId w:val="22"/>
  </w:num>
  <w:num w:numId="15" w16cid:durableId="499345100">
    <w:abstractNumId w:val="21"/>
  </w:num>
  <w:num w:numId="16" w16cid:durableId="1920863527">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250046753">
    <w:abstractNumId w:val="2"/>
  </w:num>
  <w:num w:numId="18" w16cid:durableId="881482355">
    <w:abstractNumId w:val="32"/>
  </w:num>
  <w:num w:numId="19" w16cid:durableId="981619997">
    <w:abstractNumId w:val="5"/>
  </w:num>
  <w:num w:numId="20" w16cid:durableId="3477059">
    <w:abstractNumId w:val="16"/>
  </w:num>
  <w:num w:numId="21" w16cid:durableId="1533767491">
    <w:abstractNumId w:val="14"/>
  </w:num>
  <w:num w:numId="22" w16cid:durableId="1010452669">
    <w:abstractNumId w:val="31"/>
  </w:num>
  <w:num w:numId="23" w16cid:durableId="792748326">
    <w:abstractNumId w:val="13"/>
  </w:num>
  <w:num w:numId="24" w16cid:durableId="1083993285">
    <w:abstractNumId w:val="10"/>
  </w:num>
  <w:num w:numId="25" w16cid:durableId="374742921">
    <w:abstractNumId w:val="30"/>
  </w:num>
  <w:num w:numId="26" w16cid:durableId="105271048">
    <w:abstractNumId w:val="20"/>
  </w:num>
  <w:num w:numId="27" w16cid:durableId="842357372">
    <w:abstractNumId w:val="11"/>
  </w:num>
  <w:num w:numId="28" w16cid:durableId="149055691">
    <w:abstractNumId w:val="19"/>
  </w:num>
  <w:num w:numId="29" w16cid:durableId="1956861690">
    <w:abstractNumId w:val="12"/>
  </w:num>
  <w:num w:numId="30" w16cid:durableId="1886748234">
    <w:abstractNumId w:val="27"/>
  </w:num>
  <w:num w:numId="31" w16cid:durableId="1111318482">
    <w:abstractNumId w:val="9"/>
  </w:num>
  <w:num w:numId="32" w16cid:durableId="1013916349">
    <w:abstractNumId w:val="7"/>
  </w:num>
  <w:num w:numId="33" w16cid:durableId="1647389419">
    <w:abstractNumId w:val="6"/>
  </w:num>
  <w:num w:numId="34" w16cid:durableId="1929846796">
    <w:abstractNumId w:val="17"/>
  </w:num>
  <w:num w:numId="35" w16cid:durableId="1510481984">
    <w:abstractNumId w:val="34"/>
  </w:num>
  <w:num w:numId="36" w16cid:durableId="2100903923">
    <w:abstractNumId w:val="24"/>
  </w:num>
  <w:num w:numId="37" w16cid:durableId="1506051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F7"/>
    <w:rsid w:val="000002B7"/>
    <w:rsid w:val="00002078"/>
    <w:rsid w:val="0000224B"/>
    <w:rsid w:val="000032B0"/>
    <w:rsid w:val="00005BDD"/>
    <w:rsid w:val="000073CB"/>
    <w:rsid w:val="000076CE"/>
    <w:rsid w:val="00010598"/>
    <w:rsid w:val="00011761"/>
    <w:rsid w:val="00012406"/>
    <w:rsid w:val="000125C6"/>
    <w:rsid w:val="00013D41"/>
    <w:rsid w:val="00013EB2"/>
    <w:rsid w:val="00017A44"/>
    <w:rsid w:val="0002243F"/>
    <w:rsid w:val="00025799"/>
    <w:rsid w:val="00026E92"/>
    <w:rsid w:val="000307F7"/>
    <w:rsid w:val="000335BB"/>
    <w:rsid w:val="00036435"/>
    <w:rsid w:val="00036E88"/>
    <w:rsid w:val="000377DF"/>
    <w:rsid w:val="00042BAD"/>
    <w:rsid w:val="000434A2"/>
    <w:rsid w:val="0004447A"/>
    <w:rsid w:val="00045A23"/>
    <w:rsid w:val="00047258"/>
    <w:rsid w:val="00051F8D"/>
    <w:rsid w:val="000526ED"/>
    <w:rsid w:val="00053236"/>
    <w:rsid w:val="00053DA2"/>
    <w:rsid w:val="0005458B"/>
    <w:rsid w:val="0005746F"/>
    <w:rsid w:val="00061CC5"/>
    <w:rsid w:val="0006213A"/>
    <w:rsid w:val="0006524F"/>
    <w:rsid w:val="000670CE"/>
    <w:rsid w:val="00070580"/>
    <w:rsid w:val="00072334"/>
    <w:rsid w:val="0007287B"/>
    <w:rsid w:val="00073F41"/>
    <w:rsid w:val="0008100C"/>
    <w:rsid w:val="000913D9"/>
    <w:rsid w:val="0009404A"/>
    <w:rsid w:val="000973F4"/>
    <w:rsid w:val="000A02BD"/>
    <w:rsid w:val="000A06A1"/>
    <w:rsid w:val="000A1112"/>
    <w:rsid w:val="000A302D"/>
    <w:rsid w:val="000A55D6"/>
    <w:rsid w:val="000A5A2A"/>
    <w:rsid w:val="000A5A9D"/>
    <w:rsid w:val="000A5E29"/>
    <w:rsid w:val="000A7B69"/>
    <w:rsid w:val="000B0665"/>
    <w:rsid w:val="000B0D92"/>
    <w:rsid w:val="000B25A0"/>
    <w:rsid w:val="000B29CB"/>
    <w:rsid w:val="000B2D9C"/>
    <w:rsid w:val="000B35D6"/>
    <w:rsid w:val="000B36BF"/>
    <w:rsid w:val="000B5E6D"/>
    <w:rsid w:val="000B68E1"/>
    <w:rsid w:val="000C01E9"/>
    <w:rsid w:val="000C0758"/>
    <w:rsid w:val="000C6AFD"/>
    <w:rsid w:val="000C73CA"/>
    <w:rsid w:val="000D0631"/>
    <w:rsid w:val="000D414C"/>
    <w:rsid w:val="000D4754"/>
    <w:rsid w:val="000D55B0"/>
    <w:rsid w:val="000D57EB"/>
    <w:rsid w:val="000D5F22"/>
    <w:rsid w:val="000D6280"/>
    <w:rsid w:val="000D71BA"/>
    <w:rsid w:val="000E064B"/>
    <w:rsid w:val="000E088B"/>
    <w:rsid w:val="000E0E75"/>
    <w:rsid w:val="000E15F1"/>
    <w:rsid w:val="000E1C56"/>
    <w:rsid w:val="000E2854"/>
    <w:rsid w:val="000E2F16"/>
    <w:rsid w:val="000E3F8C"/>
    <w:rsid w:val="000E4AB7"/>
    <w:rsid w:val="000E4E68"/>
    <w:rsid w:val="000E5C88"/>
    <w:rsid w:val="000E7E2B"/>
    <w:rsid w:val="000F22B6"/>
    <w:rsid w:val="000F4F9B"/>
    <w:rsid w:val="000F50D9"/>
    <w:rsid w:val="000F666C"/>
    <w:rsid w:val="000F7117"/>
    <w:rsid w:val="0010116D"/>
    <w:rsid w:val="001011F0"/>
    <w:rsid w:val="001039AC"/>
    <w:rsid w:val="00105BA4"/>
    <w:rsid w:val="00112E85"/>
    <w:rsid w:val="00112EB1"/>
    <w:rsid w:val="00113846"/>
    <w:rsid w:val="00114EB8"/>
    <w:rsid w:val="0011665A"/>
    <w:rsid w:val="00116DB4"/>
    <w:rsid w:val="00124CDC"/>
    <w:rsid w:val="00127023"/>
    <w:rsid w:val="00127E8A"/>
    <w:rsid w:val="001312C7"/>
    <w:rsid w:val="00131A45"/>
    <w:rsid w:val="0013217D"/>
    <w:rsid w:val="00132F94"/>
    <w:rsid w:val="00133D0E"/>
    <w:rsid w:val="00134124"/>
    <w:rsid w:val="00135B7B"/>
    <w:rsid w:val="00136851"/>
    <w:rsid w:val="00144966"/>
    <w:rsid w:val="00144F11"/>
    <w:rsid w:val="001472D2"/>
    <w:rsid w:val="001508C0"/>
    <w:rsid w:val="00152997"/>
    <w:rsid w:val="00152A18"/>
    <w:rsid w:val="00153F68"/>
    <w:rsid w:val="00153FB8"/>
    <w:rsid w:val="00154CB9"/>
    <w:rsid w:val="00155799"/>
    <w:rsid w:val="00161959"/>
    <w:rsid w:val="00163721"/>
    <w:rsid w:val="00164A8F"/>
    <w:rsid w:val="00164E76"/>
    <w:rsid w:val="001663CA"/>
    <w:rsid w:val="00171171"/>
    <w:rsid w:val="00172B63"/>
    <w:rsid w:val="00173BF8"/>
    <w:rsid w:val="00173D22"/>
    <w:rsid w:val="001769D5"/>
    <w:rsid w:val="00177025"/>
    <w:rsid w:val="00177304"/>
    <w:rsid w:val="00177F38"/>
    <w:rsid w:val="00180AD9"/>
    <w:rsid w:val="0018295D"/>
    <w:rsid w:val="00183A37"/>
    <w:rsid w:val="00184C18"/>
    <w:rsid w:val="00185E6A"/>
    <w:rsid w:val="00186DED"/>
    <w:rsid w:val="00187764"/>
    <w:rsid w:val="00187F35"/>
    <w:rsid w:val="00190795"/>
    <w:rsid w:val="001909DD"/>
    <w:rsid w:val="00191E0A"/>
    <w:rsid w:val="001942B2"/>
    <w:rsid w:val="001950D5"/>
    <w:rsid w:val="00196501"/>
    <w:rsid w:val="00197AD2"/>
    <w:rsid w:val="001A193D"/>
    <w:rsid w:val="001A4375"/>
    <w:rsid w:val="001A6F8A"/>
    <w:rsid w:val="001A77CD"/>
    <w:rsid w:val="001A7909"/>
    <w:rsid w:val="001B0080"/>
    <w:rsid w:val="001B24DF"/>
    <w:rsid w:val="001B2DB7"/>
    <w:rsid w:val="001B38CE"/>
    <w:rsid w:val="001B3915"/>
    <w:rsid w:val="001B5DC3"/>
    <w:rsid w:val="001B6874"/>
    <w:rsid w:val="001B7963"/>
    <w:rsid w:val="001C092A"/>
    <w:rsid w:val="001C11AA"/>
    <w:rsid w:val="001C1C39"/>
    <w:rsid w:val="001C2594"/>
    <w:rsid w:val="001C3BF1"/>
    <w:rsid w:val="001C4927"/>
    <w:rsid w:val="001C4CF2"/>
    <w:rsid w:val="001C5CE9"/>
    <w:rsid w:val="001C6720"/>
    <w:rsid w:val="001D00E8"/>
    <w:rsid w:val="001D1B3C"/>
    <w:rsid w:val="001D2FA9"/>
    <w:rsid w:val="001D5AA9"/>
    <w:rsid w:val="001D5E33"/>
    <w:rsid w:val="001E1E98"/>
    <w:rsid w:val="001E3127"/>
    <w:rsid w:val="001E475F"/>
    <w:rsid w:val="001E4DB4"/>
    <w:rsid w:val="001E519F"/>
    <w:rsid w:val="001E779C"/>
    <w:rsid w:val="001F000B"/>
    <w:rsid w:val="001F0DB3"/>
    <w:rsid w:val="001F19D5"/>
    <w:rsid w:val="001F3D10"/>
    <w:rsid w:val="001F45F2"/>
    <w:rsid w:val="001F4998"/>
    <w:rsid w:val="001F4B9A"/>
    <w:rsid w:val="001F59A4"/>
    <w:rsid w:val="001F7E89"/>
    <w:rsid w:val="00200B59"/>
    <w:rsid w:val="00201066"/>
    <w:rsid w:val="00202E26"/>
    <w:rsid w:val="002039E1"/>
    <w:rsid w:val="00203AFB"/>
    <w:rsid w:val="00203DC2"/>
    <w:rsid w:val="0020643A"/>
    <w:rsid w:val="00206A5E"/>
    <w:rsid w:val="0021026E"/>
    <w:rsid w:val="00213613"/>
    <w:rsid w:val="00213DDA"/>
    <w:rsid w:val="0021501D"/>
    <w:rsid w:val="00217431"/>
    <w:rsid w:val="00217CED"/>
    <w:rsid w:val="002204D2"/>
    <w:rsid w:val="002226A7"/>
    <w:rsid w:val="00222DAA"/>
    <w:rsid w:val="00222E6B"/>
    <w:rsid w:val="002257B1"/>
    <w:rsid w:val="00225D55"/>
    <w:rsid w:val="002268BA"/>
    <w:rsid w:val="002300F3"/>
    <w:rsid w:val="00230BB9"/>
    <w:rsid w:val="00230CF6"/>
    <w:rsid w:val="0023133E"/>
    <w:rsid w:val="00233AB8"/>
    <w:rsid w:val="00233D6C"/>
    <w:rsid w:val="00234557"/>
    <w:rsid w:val="0023766F"/>
    <w:rsid w:val="00237B17"/>
    <w:rsid w:val="00237F99"/>
    <w:rsid w:val="00241D1A"/>
    <w:rsid w:val="00242219"/>
    <w:rsid w:val="00242454"/>
    <w:rsid w:val="00243D56"/>
    <w:rsid w:val="00244B82"/>
    <w:rsid w:val="00244B8A"/>
    <w:rsid w:val="00247B20"/>
    <w:rsid w:val="00250532"/>
    <w:rsid w:val="00250934"/>
    <w:rsid w:val="002520F4"/>
    <w:rsid w:val="002532DF"/>
    <w:rsid w:val="002534F0"/>
    <w:rsid w:val="002565A3"/>
    <w:rsid w:val="00260B77"/>
    <w:rsid w:val="002657CD"/>
    <w:rsid w:val="00270715"/>
    <w:rsid w:val="00270A2B"/>
    <w:rsid w:val="00271015"/>
    <w:rsid w:val="002718D1"/>
    <w:rsid w:val="00272EF9"/>
    <w:rsid w:val="00273A4F"/>
    <w:rsid w:val="00274AE9"/>
    <w:rsid w:val="00275F34"/>
    <w:rsid w:val="00276BA6"/>
    <w:rsid w:val="002805C0"/>
    <w:rsid w:val="00282FAE"/>
    <w:rsid w:val="00283D8A"/>
    <w:rsid w:val="00284BD5"/>
    <w:rsid w:val="0028594B"/>
    <w:rsid w:val="00286386"/>
    <w:rsid w:val="00286F88"/>
    <w:rsid w:val="00292C07"/>
    <w:rsid w:val="00294CAA"/>
    <w:rsid w:val="002955B8"/>
    <w:rsid w:val="002967CF"/>
    <w:rsid w:val="002968BB"/>
    <w:rsid w:val="002A0E49"/>
    <w:rsid w:val="002A18D7"/>
    <w:rsid w:val="002A476D"/>
    <w:rsid w:val="002A503A"/>
    <w:rsid w:val="002A520B"/>
    <w:rsid w:val="002A5D22"/>
    <w:rsid w:val="002B6D75"/>
    <w:rsid w:val="002B7AF1"/>
    <w:rsid w:val="002C0911"/>
    <w:rsid w:val="002C0A0A"/>
    <w:rsid w:val="002C2972"/>
    <w:rsid w:val="002C2F65"/>
    <w:rsid w:val="002C341F"/>
    <w:rsid w:val="002C4D81"/>
    <w:rsid w:val="002D0E91"/>
    <w:rsid w:val="002D1E4D"/>
    <w:rsid w:val="002D1EB1"/>
    <w:rsid w:val="002D542F"/>
    <w:rsid w:val="002D5F10"/>
    <w:rsid w:val="002D7AEE"/>
    <w:rsid w:val="002E02D1"/>
    <w:rsid w:val="002E1EE1"/>
    <w:rsid w:val="002E2768"/>
    <w:rsid w:val="002E28CA"/>
    <w:rsid w:val="002E32B5"/>
    <w:rsid w:val="002E5F86"/>
    <w:rsid w:val="002F10C3"/>
    <w:rsid w:val="002F1176"/>
    <w:rsid w:val="002F238E"/>
    <w:rsid w:val="002F2A07"/>
    <w:rsid w:val="002F354D"/>
    <w:rsid w:val="002F3CDE"/>
    <w:rsid w:val="003009DF"/>
    <w:rsid w:val="00300A74"/>
    <w:rsid w:val="00302DE3"/>
    <w:rsid w:val="003065C1"/>
    <w:rsid w:val="00311764"/>
    <w:rsid w:val="0031209E"/>
    <w:rsid w:val="0031541B"/>
    <w:rsid w:val="00315913"/>
    <w:rsid w:val="00315F7D"/>
    <w:rsid w:val="00317B23"/>
    <w:rsid w:val="00317CF7"/>
    <w:rsid w:val="00320FE7"/>
    <w:rsid w:val="0032160A"/>
    <w:rsid w:val="00321D47"/>
    <w:rsid w:val="0032407A"/>
    <w:rsid w:val="00325165"/>
    <w:rsid w:val="0033070B"/>
    <w:rsid w:val="00332D28"/>
    <w:rsid w:val="003379EE"/>
    <w:rsid w:val="00340CBE"/>
    <w:rsid w:val="003410A4"/>
    <w:rsid w:val="00345542"/>
    <w:rsid w:val="00345F2C"/>
    <w:rsid w:val="00346732"/>
    <w:rsid w:val="00346ECA"/>
    <w:rsid w:val="00347500"/>
    <w:rsid w:val="00347779"/>
    <w:rsid w:val="00347AF3"/>
    <w:rsid w:val="00347D14"/>
    <w:rsid w:val="0035160F"/>
    <w:rsid w:val="00352321"/>
    <w:rsid w:val="003534B0"/>
    <w:rsid w:val="003535B8"/>
    <w:rsid w:val="00353DE9"/>
    <w:rsid w:val="00356427"/>
    <w:rsid w:val="0035796C"/>
    <w:rsid w:val="0036110C"/>
    <w:rsid w:val="003655EA"/>
    <w:rsid w:val="00365664"/>
    <w:rsid w:val="00367524"/>
    <w:rsid w:val="00367D83"/>
    <w:rsid w:val="0037204F"/>
    <w:rsid w:val="00374448"/>
    <w:rsid w:val="00374D36"/>
    <w:rsid w:val="0037598F"/>
    <w:rsid w:val="00375CB4"/>
    <w:rsid w:val="0037609E"/>
    <w:rsid w:val="00376EE3"/>
    <w:rsid w:val="00381C15"/>
    <w:rsid w:val="00383EE2"/>
    <w:rsid w:val="003851C8"/>
    <w:rsid w:val="00385CBB"/>
    <w:rsid w:val="003863AD"/>
    <w:rsid w:val="0038736D"/>
    <w:rsid w:val="0039087A"/>
    <w:rsid w:val="003915C3"/>
    <w:rsid w:val="003922FE"/>
    <w:rsid w:val="00395535"/>
    <w:rsid w:val="003A1A3E"/>
    <w:rsid w:val="003A1E5C"/>
    <w:rsid w:val="003A2756"/>
    <w:rsid w:val="003A3A75"/>
    <w:rsid w:val="003A5868"/>
    <w:rsid w:val="003A59EE"/>
    <w:rsid w:val="003A767B"/>
    <w:rsid w:val="003A7DC9"/>
    <w:rsid w:val="003B12FB"/>
    <w:rsid w:val="003B260B"/>
    <w:rsid w:val="003B272A"/>
    <w:rsid w:val="003B2AD4"/>
    <w:rsid w:val="003B38FD"/>
    <w:rsid w:val="003B53D4"/>
    <w:rsid w:val="003C2B26"/>
    <w:rsid w:val="003C39FF"/>
    <w:rsid w:val="003C5D32"/>
    <w:rsid w:val="003C5D8C"/>
    <w:rsid w:val="003C751C"/>
    <w:rsid w:val="003D0A83"/>
    <w:rsid w:val="003D0B4E"/>
    <w:rsid w:val="003D20DB"/>
    <w:rsid w:val="003D42B4"/>
    <w:rsid w:val="003D5603"/>
    <w:rsid w:val="003F0BC5"/>
    <w:rsid w:val="003F27E4"/>
    <w:rsid w:val="003F60EC"/>
    <w:rsid w:val="00401994"/>
    <w:rsid w:val="00401BC1"/>
    <w:rsid w:val="00402A7A"/>
    <w:rsid w:val="00403066"/>
    <w:rsid w:val="004049AA"/>
    <w:rsid w:val="00406377"/>
    <w:rsid w:val="00407B56"/>
    <w:rsid w:val="00411145"/>
    <w:rsid w:val="0041291F"/>
    <w:rsid w:val="004149F7"/>
    <w:rsid w:val="0041525C"/>
    <w:rsid w:val="00421CBF"/>
    <w:rsid w:val="0043019F"/>
    <w:rsid w:val="00430DAB"/>
    <w:rsid w:val="0043101B"/>
    <w:rsid w:val="00431256"/>
    <w:rsid w:val="00431CB8"/>
    <w:rsid w:val="00432E5D"/>
    <w:rsid w:val="00433F9A"/>
    <w:rsid w:val="00434DED"/>
    <w:rsid w:val="0043574F"/>
    <w:rsid w:val="0044268A"/>
    <w:rsid w:val="004431EA"/>
    <w:rsid w:val="00443E7A"/>
    <w:rsid w:val="00444B2D"/>
    <w:rsid w:val="00445879"/>
    <w:rsid w:val="00447169"/>
    <w:rsid w:val="0045032C"/>
    <w:rsid w:val="00450498"/>
    <w:rsid w:val="00450FA2"/>
    <w:rsid w:val="00453C6C"/>
    <w:rsid w:val="00454789"/>
    <w:rsid w:val="004569C5"/>
    <w:rsid w:val="00460E11"/>
    <w:rsid w:val="00464796"/>
    <w:rsid w:val="00471341"/>
    <w:rsid w:val="0047225E"/>
    <w:rsid w:val="004727C6"/>
    <w:rsid w:val="00477757"/>
    <w:rsid w:val="00480621"/>
    <w:rsid w:val="00480D24"/>
    <w:rsid w:val="00481521"/>
    <w:rsid w:val="004816A3"/>
    <w:rsid w:val="00483816"/>
    <w:rsid w:val="00484385"/>
    <w:rsid w:val="004848AD"/>
    <w:rsid w:val="00485C84"/>
    <w:rsid w:val="00487A88"/>
    <w:rsid w:val="004913F3"/>
    <w:rsid w:val="004919D4"/>
    <w:rsid w:val="004951F6"/>
    <w:rsid w:val="00496CE0"/>
    <w:rsid w:val="00496FFB"/>
    <w:rsid w:val="00497160"/>
    <w:rsid w:val="004A2ABD"/>
    <w:rsid w:val="004A3F78"/>
    <w:rsid w:val="004B106C"/>
    <w:rsid w:val="004B1161"/>
    <w:rsid w:val="004B30C7"/>
    <w:rsid w:val="004B574B"/>
    <w:rsid w:val="004B59D8"/>
    <w:rsid w:val="004C1A8E"/>
    <w:rsid w:val="004C38B0"/>
    <w:rsid w:val="004C3BC8"/>
    <w:rsid w:val="004C4115"/>
    <w:rsid w:val="004C4FFE"/>
    <w:rsid w:val="004C6330"/>
    <w:rsid w:val="004D209A"/>
    <w:rsid w:val="004D3894"/>
    <w:rsid w:val="004D776B"/>
    <w:rsid w:val="004D7F0C"/>
    <w:rsid w:val="004E1317"/>
    <w:rsid w:val="004E2F97"/>
    <w:rsid w:val="004E350E"/>
    <w:rsid w:val="004E3BAD"/>
    <w:rsid w:val="004E4E3B"/>
    <w:rsid w:val="004E5DE0"/>
    <w:rsid w:val="004E7660"/>
    <w:rsid w:val="004F0071"/>
    <w:rsid w:val="004F162F"/>
    <w:rsid w:val="004F7450"/>
    <w:rsid w:val="004F74CD"/>
    <w:rsid w:val="00500448"/>
    <w:rsid w:val="00501113"/>
    <w:rsid w:val="00501E57"/>
    <w:rsid w:val="00505836"/>
    <w:rsid w:val="00506EE1"/>
    <w:rsid w:val="0050712C"/>
    <w:rsid w:val="005100F1"/>
    <w:rsid w:val="00510427"/>
    <w:rsid w:val="00514DD5"/>
    <w:rsid w:val="00516860"/>
    <w:rsid w:val="00517407"/>
    <w:rsid w:val="005177A2"/>
    <w:rsid w:val="00517898"/>
    <w:rsid w:val="00517F9C"/>
    <w:rsid w:val="00520EC6"/>
    <w:rsid w:val="0052126B"/>
    <w:rsid w:val="0052622C"/>
    <w:rsid w:val="00526B99"/>
    <w:rsid w:val="005306BD"/>
    <w:rsid w:val="005314EE"/>
    <w:rsid w:val="00531CDD"/>
    <w:rsid w:val="0053518B"/>
    <w:rsid w:val="005370BF"/>
    <w:rsid w:val="00541B66"/>
    <w:rsid w:val="0054213E"/>
    <w:rsid w:val="005429AF"/>
    <w:rsid w:val="00543AB5"/>
    <w:rsid w:val="00543CBA"/>
    <w:rsid w:val="00544BD9"/>
    <w:rsid w:val="00546286"/>
    <w:rsid w:val="0054782E"/>
    <w:rsid w:val="005529F8"/>
    <w:rsid w:val="0055504E"/>
    <w:rsid w:val="00555EF8"/>
    <w:rsid w:val="00564F21"/>
    <w:rsid w:val="005652B6"/>
    <w:rsid w:val="00566E01"/>
    <w:rsid w:val="00570E64"/>
    <w:rsid w:val="00571047"/>
    <w:rsid w:val="00571F1E"/>
    <w:rsid w:val="005761A7"/>
    <w:rsid w:val="005762F2"/>
    <w:rsid w:val="0058051A"/>
    <w:rsid w:val="005852BD"/>
    <w:rsid w:val="005860BC"/>
    <w:rsid w:val="0058655B"/>
    <w:rsid w:val="00586D8D"/>
    <w:rsid w:val="005871C2"/>
    <w:rsid w:val="00593F90"/>
    <w:rsid w:val="005966DF"/>
    <w:rsid w:val="00596F7E"/>
    <w:rsid w:val="005A33F4"/>
    <w:rsid w:val="005A40E5"/>
    <w:rsid w:val="005A4E76"/>
    <w:rsid w:val="005A682C"/>
    <w:rsid w:val="005A7600"/>
    <w:rsid w:val="005A78BA"/>
    <w:rsid w:val="005A7B81"/>
    <w:rsid w:val="005B779D"/>
    <w:rsid w:val="005C0EAE"/>
    <w:rsid w:val="005C15D5"/>
    <w:rsid w:val="005C1799"/>
    <w:rsid w:val="005C338D"/>
    <w:rsid w:val="005C3D90"/>
    <w:rsid w:val="005C7A16"/>
    <w:rsid w:val="005D1511"/>
    <w:rsid w:val="005D4300"/>
    <w:rsid w:val="005D4E25"/>
    <w:rsid w:val="005D5D0C"/>
    <w:rsid w:val="005D6E32"/>
    <w:rsid w:val="005E1B79"/>
    <w:rsid w:val="005E1DE1"/>
    <w:rsid w:val="005E2456"/>
    <w:rsid w:val="005E3DD4"/>
    <w:rsid w:val="005E51C2"/>
    <w:rsid w:val="005F27FA"/>
    <w:rsid w:val="005F60FB"/>
    <w:rsid w:val="005F6648"/>
    <w:rsid w:val="005F74A3"/>
    <w:rsid w:val="005F7EFE"/>
    <w:rsid w:val="00600635"/>
    <w:rsid w:val="00600BE9"/>
    <w:rsid w:val="006018FA"/>
    <w:rsid w:val="0060295F"/>
    <w:rsid w:val="00606A71"/>
    <w:rsid w:val="00610032"/>
    <w:rsid w:val="00610669"/>
    <w:rsid w:val="00610B59"/>
    <w:rsid w:val="0061420A"/>
    <w:rsid w:val="00614D55"/>
    <w:rsid w:val="0061508E"/>
    <w:rsid w:val="00615990"/>
    <w:rsid w:val="006228D2"/>
    <w:rsid w:val="00622DA1"/>
    <w:rsid w:val="00622F40"/>
    <w:rsid w:val="0062437B"/>
    <w:rsid w:val="00631FCC"/>
    <w:rsid w:val="00634FED"/>
    <w:rsid w:val="0063604A"/>
    <w:rsid w:val="00640E6F"/>
    <w:rsid w:val="00641690"/>
    <w:rsid w:val="006416A0"/>
    <w:rsid w:val="0064608F"/>
    <w:rsid w:val="00646254"/>
    <w:rsid w:val="0064665C"/>
    <w:rsid w:val="006478DE"/>
    <w:rsid w:val="00650ADC"/>
    <w:rsid w:val="00651180"/>
    <w:rsid w:val="00651EC1"/>
    <w:rsid w:val="00654575"/>
    <w:rsid w:val="00654786"/>
    <w:rsid w:val="006547B4"/>
    <w:rsid w:val="0065529D"/>
    <w:rsid w:val="00655752"/>
    <w:rsid w:val="00656CAC"/>
    <w:rsid w:val="00657BC0"/>
    <w:rsid w:val="00662C65"/>
    <w:rsid w:val="00667FF4"/>
    <w:rsid w:val="006708DB"/>
    <w:rsid w:val="0067280F"/>
    <w:rsid w:val="00676069"/>
    <w:rsid w:val="00680102"/>
    <w:rsid w:val="006801D4"/>
    <w:rsid w:val="0068029D"/>
    <w:rsid w:val="0068085F"/>
    <w:rsid w:val="00681372"/>
    <w:rsid w:val="006818C9"/>
    <w:rsid w:val="006830D8"/>
    <w:rsid w:val="006845E2"/>
    <w:rsid w:val="00694940"/>
    <w:rsid w:val="00694E28"/>
    <w:rsid w:val="006974CF"/>
    <w:rsid w:val="006A0970"/>
    <w:rsid w:val="006A2F39"/>
    <w:rsid w:val="006A307B"/>
    <w:rsid w:val="006A44F7"/>
    <w:rsid w:val="006A4C17"/>
    <w:rsid w:val="006A5954"/>
    <w:rsid w:val="006A60C6"/>
    <w:rsid w:val="006A7E1F"/>
    <w:rsid w:val="006B0558"/>
    <w:rsid w:val="006B63C8"/>
    <w:rsid w:val="006B6486"/>
    <w:rsid w:val="006B72E0"/>
    <w:rsid w:val="006C0752"/>
    <w:rsid w:val="006C0DA4"/>
    <w:rsid w:val="006C1137"/>
    <w:rsid w:val="006C2D41"/>
    <w:rsid w:val="006C6485"/>
    <w:rsid w:val="006C6FBB"/>
    <w:rsid w:val="006D1B90"/>
    <w:rsid w:val="006D31F4"/>
    <w:rsid w:val="006D52EA"/>
    <w:rsid w:val="006D5805"/>
    <w:rsid w:val="006D6551"/>
    <w:rsid w:val="006D6C67"/>
    <w:rsid w:val="006E2AC7"/>
    <w:rsid w:val="006E3CB0"/>
    <w:rsid w:val="006E49C1"/>
    <w:rsid w:val="006E65C6"/>
    <w:rsid w:val="006F0730"/>
    <w:rsid w:val="006F26CB"/>
    <w:rsid w:val="006F2B4F"/>
    <w:rsid w:val="006F342E"/>
    <w:rsid w:val="006F73C0"/>
    <w:rsid w:val="007005ED"/>
    <w:rsid w:val="007006E6"/>
    <w:rsid w:val="007007E3"/>
    <w:rsid w:val="007017FA"/>
    <w:rsid w:val="00701A46"/>
    <w:rsid w:val="00707FCF"/>
    <w:rsid w:val="00714DDC"/>
    <w:rsid w:val="0071709E"/>
    <w:rsid w:val="0072211F"/>
    <w:rsid w:val="007238DF"/>
    <w:rsid w:val="0072595C"/>
    <w:rsid w:val="00727DD8"/>
    <w:rsid w:val="00730676"/>
    <w:rsid w:val="00732112"/>
    <w:rsid w:val="007340FF"/>
    <w:rsid w:val="00734216"/>
    <w:rsid w:val="0073573F"/>
    <w:rsid w:val="00736750"/>
    <w:rsid w:val="00737219"/>
    <w:rsid w:val="007374A4"/>
    <w:rsid w:val="00737F62"/>
    <w:rsid w:val="00741065"/>
    <w:rsid w:val="00741317"/>
    <w:rsid w:val="0074533F"/>
    <w:rsid w:val="007463E1"/>
    <w:rsid w:val="00751B35"/>
    <w:rsid w:val="00751C6C"/>
    <w:rsid w:val="00752259"/>
    <w:rsid w:val="00752E43"/>
    <w:rsid w:val="00754BC6"/>
    <w:rsid w:val="00755A1E"/>
    <w:rsid w:val="007620EA"/>
    <w:rsid w:val="00765110"/>
    <w:rsid w:val="0076538A"/>
    <w:rsid w:val="00766E73"/>
    <w:rsid w:val="007704CE"/>
    <w:rsid w:val="0077150C"/>
    <w:rsid w:val="00773693"/>
    <w:rsid w:val="0077463F"/>
    <w:rsid w:val="00774794"/>
    <w:rsid w:val="00775ECD"/>
    <w:rsid w:val="007760C7"/>
    <w:rsid w:val="00776C6B"/>
    <w:rsid w:val="007806B7"/>
    <w:rsid w:val="00782C25"/>
    <w:rsid w:val="007847AA"/>
    <w:rsid w:val="0078765C"/>
    <w:rsid w:val="00787CA4"/>
    <w:rsid w:val="00790936"/>
    <w:rsid w:val="00790F6D"/>
    <w:rsid w:val="007925F9"/>
    <w:rsid w:val="00797788"/>
    <w:rsid w:val="007A42B8"/>
    <w:rsid w:val="007A48CE"/>
    <w:rsid w:val="007A4C2F"/>
    <w:rsid w:val="007A4C5E"/>
    <w:rsid w:val="007A63AD"/>
    <w:rsid w:val="007A6504"/>
    <w:rsid w:val="007A7F10"/>
    <w:rsid w:val="007B321C"/>
    <w:rsid w:val="007B3960"/>
    <w:rsid w:val="007C4756"/>
    <w:rsid w:val="007C4B3E"/>
    <w:rsid w:val="007C5BC9"/>
    <w:rsid w:val="007C632E"/>
    <w:rsid w:val="007C73C7"/>
    <w:rsid w:val="007D03A6"/>
    <w:rsid w:val="007D1777"/>
    <w:rsid w:val="007D2F10"/>
    <w:rsid w:val="007D37A9"/>
    <w:rsid w:val="007D37E9"/>
    <w:rsid w:val="007E1DEF"/>
    <w:rsid w:val="007E2B19"/>
    <w:rsid w:val="007E365D"/>
    <w:rsid w:val="007E5E67"/>
    <w:rsid w:val="007E7250"/>
    <w:rsid w:val="007F17D1"/>
    <w:rsid w:val="007F1F2A"/>
    <w:rsid w:val="007F559B"/>
    <w:rsid w:val="007F69D1"/>
    <w:rsid w:val="007F7EF3"/>
    <w:rsid w:val="008005FD"/>
    <w:rsid w:val="00800E77"/>
    <w:rsid w:val="008022D6"/>
    <w:rsid w:val="00805F82"/>
    <w:rsid w:val="008073DF"/>
    <w:rsid w:val="00810E39"/>
    <w:rsid w:val="00811814"/>
    <w:rsid w:val="00812B23"/>
    <w:rsid w:val="008144B0"/>
    <w:rsid w:val="008149DC"/>
    <w:rsid w:val="00814D3D"/>
    <w:rsid w:val="00815AD4"/>
    <w:rsid w:val="0081689F"/>
    <w:rsid w:val="00817197"/>
    <w:rsid w:val="00821B74"/>
    <w:rsid w:val="008221B7"/>
    <w:rsid w:val="00825DA2"/>
    <w:rsid w:val="008260FB"/>
    <w:rsid w:val="00827D78"/>
    <w:rsid w:val="00830C48"/>
    <w:rsid w:val="0083268B"/>
    <w:rsid w:val="0083350B"/>
    <w:rsid w:val="00833A88"/>
    <w:rsid w:val="00837CF4"/>
    <w:rsid w:val="008408FE"/>
    <w:rsid w:val="00840A8D"/>
    <w:rsid w:val="0084228C"/>
    <w:rsid w:val="00844DA2"/>
    <w:rsid w:val="00845332"/>
    <w:rsid w:val="008459EC"/>
    <w:rsid w:val="00847736"/>
    <w:rsid w:val="00850001"/>
    <w:rsid w:val="0085008C"/>
    <w:rsid w:val="008533B9"/>
    <w:rsid w:val="008550DE"/>
    <w:rsid w:val="008551E5"/>
    <w:rsid w:val="0085596F"/>
    <w:rsid w:val="00857059"/>
    <w:rsid w:val="00860FA2"/>
    <w:rsid w:val="00862BB3"/>
    <w:rsid w:val="0086387A"/>
    <w:rsid w:val="008647EC"/>
    <w:rsid w:val="0086636B"/>
    <w:rsid w:val="00867C5A"/>
    <w:rsid w:val="008707B3"/>
    <w:rsid w:val="00870A77"/>
    <w:rsid w:val="00870ED9"/>
    <w:rsid w:val="00876621"/>
    <w:rsid w:val="008772F0"/>
    <w:rsid w:val="00880BC1"/>
    <w:rsid w:val="00883FCE"/>
    <w:rsid w:val="00884B17"/>
    <w:rsid w:val="00885541"/>
    <w:rsid w:val="008861F9"/>
    <w:rsid w:val="008865C8"/>
    <w:rsid w:val="00887A93"/>
    <w:rsid w:val="008923A4"/>
    <w:rsid w:val="00893713"/>
    <w:rsid w:val="008953D4"/>
    <w:rsid w:val="00896068"/>
    <w:rsid w:val="008A1783"/>
    <w:rsid w:val="008A2FA5"/>
    <w:rsid w:val="008A516F"/>
    <w:rsid w:val="008A6D97"/>
    <w:rsid w:val="008A6DA8"/>
    <w:rsid w:val="008A71B6"/>
    <w:rsid w:val="008A71D9"/>
    <w:rsid w:val="008A76DC"/>
    <w:rsid w:val="008B195E"/>
    <w:rsid w:val="008B2207"/>
    <w:rsid w:val="008B37D5"/>
    <w:rsid w:val="008C1118"/>
    <w:rsid w:val="008C1F12"/>
    <w:rsid w:val="008C2857"/>
    <w:rsid w:val="008C2BC5"/>
    <w:rsid w:val="008C3555"/>
    <w:rsid w:val="008C46F1"/>
    <w:rsid w:val="008C5A2E"/>
    <w:rsid w:val="008C66DA"/>
    <w:rsid w:val="008C7FB5"/>
    <w:rsid w:val="008D2106"/>
    <w:rsid w:val="008D3815"/>
    <w:rsid w:val="008D4294"/>
    <w:rsid w:val="008D55CC"/>
    <w:rsid w:val="008D5FFA"/>
    <w:rsid w:val="008D69FF"/>
    <w:rsid w:val="008D6A61"/>
    <w:rsid w:val="008D79B4"/>
    <w:rsid w:val="008E15C3"/>
    <w:rsid w:val="008E1807"/>
    <w:rsid w:val="008E4616"/>
    <w:rsid w:val="008F031E"/>
    <w:rsid w:val="008F0ADA"/>
    <w:rsid w:val="008F13A3"/>
    <w:rsid w:val="008F30F5"/>
    <w:rsid w:val="008F6680"/>
    <w:rsid w:val="0090162E"/>
    <w:rsid w:val="0090382F"/>
    <w:rsid w:val="009127E5"/>
    <w:rsid w:val="00915552"/>
    <w:rsid w:val="0091568C"/>
    <w:rsid w:val="00916513"/>
    <w:rsid w:val="009165ED"/>
    <w:rsid w:val="00917F54"/>
    <w:rsid w:val="00920BD6"/>
    <w:rsid w:val="009225E2"/>
    <w:rsid w:val="0092479D"/>
    <w:rsid w:val="00926FF5"/>
    <w:rsid w:val="009343CB"/>
    <w:rsid w:val="00934AA4"/>
    <w:rsid w:val="00934DE1"/>
    <w:rsid w:val="0093513F"/>
    <w:rsid w:val="00935219"/>
    <w:rsid w:val="00937176"/>
    <w:rsid w:val="00937317"/>
    <w:rsid w:val="009373F7"/>
    <w:rsid w:val="00942831"/>
    <w:rsid w:val="00942B98"/>
    <w:rsid w:val="0094345F"/>
    <w:rsid w:val="00944A69"/>
    <w:rsid w:val="009454F9"/>
    <w:rsid w:val="00946DCA"/>
    <w:rsid w:val="00947C56"/>
    <w:rsid w:val="00947FBF"/>
    <w:rsid w:val="00954FD2"/>
    <w:rsid w:val="00955C16"/>
    <w:rsid w:val="009574C0"/>
    <w:rsid w:val="009607BE"/>
    <w:rsid w:val="00961A65"/>
    <w:rsid w:val="0096320F"/>
    <w:rsid w:val="00963A24"/>
    <w:rsid w:val="00963CC6"/>
    <w:rsid w:val="009643C1"/>
    <w:rsid w:val="009708FC"/>
    <w:rsid w:val="009725BD"/>
    <w:rsid w:val="00975EE6"/>
    <w:rsid w:val="00976C3B"/>
    <w:rsid w:val="00977B45"/>
    <w:rsid w:val="00981259"/>
    <w:rsid w:val="00981B09"/>
    <w:rsid w:val="00982F1E"/>
    <w:rsid w:val="0098400A"/>
    <w:rsid w:val="00985D6D"/>
    <w:rsid w:val="009879C9"/>
    <w:rsid w:val="00995645"/>
    <w:rsid w:val="009966BC"/>
    <w:rsid w:val="0099694B"/>
    <w:rsid w:val="0099696F"/>
    <w:rsid w:val="00997469"/>
    <w:rsid w:val="009A022B"/>
    <w:rsid w:val="009A1D9C"/>
    <w:rsid w:val="009A398E"/>
    <w:rsid w:val="009A4D29"/>
    <w:rsid w:val="009A5623"/>
    <w:rsid w:val="009A5C1E"/>
    <w:rsid w:val="009A5CB9"/>
    <w:rsid w:val="009A71F3"/>
    <w:rsid w:val="009B029D"/>
    <w:rsid w:val="009B0AA1"/>
    <w:rsid w:val="009B33D2"/>
    <w:rsid w:val="009B36D9"/>
    <w:rsid w:val="009B4947"/>
    <w:rsid w:val="009B783A"/>
    <w:rsid w:val="009C4058"/>
    <w:rsid w:val="009C40BC"/>
    <w:rsid w:val="009C43A6"/>
    <w:rsid w:val="009D01B5"/>
    <w:rsid w:val="009D2E2C"/>
    <w:rsid w:val="009D2F2D"/>
    <w:rsid w:val="009D5AB2"/>
    <w:rsid w:val="009E1DE8"/>
    <w:rsid w:val="009E2677"/>
    <w:rsid w:val="009E5E16"/>
    <w:rsid w:val="009F071F"/>
    <w:rsid w:val="009F079C"/>
    <w:rsid w:val="009F1BDE"/>
    <w:rsid w:val="009F30D9"/>
    <w:rsid w:val="009F37F2"/>
    <w:rsid w:val="009F4454"/>
    <w:rsid w:val="009F4712"/>
    <w:rsid w:val="009F4A69"/>
    <w:rsid w:val="009F5491"/>
    <w:rsid w:val="009F617B"/>
    <w:rsid w:val="009F6606"/>
    <w:rsid w:val="009F7260"/>
    <w:rsid w:val="00A0412C"/>
    <w:rsid w:val="00A100F1"/>
    <w:rsid w:val="00A11DDC"/>
    <w:rsid w:val="00A12353"/>
    <w:rsid w:val="00A127ED"/>
    <w:rsid w:val="00A1357B"/>
    <w:rsid w:val="00A146B5"/>
    <w:rsid w:val="00A204C0"/>
    <w:rsid w:val="00A21D01"/>
    <w:rsid w:val="00A22A5C"/>
    <w:rsid w:val="00A23FF2"/>
    <w:rsid w:val="00A247FB"/>
    <w:rsid w:val="00A31EC6"/>
    <w:rsid w:val="00A32D82"/>
    <w:rsid w:val="00A36399"/>
    <w:rsid w:val="00A36ACB"/>
    <w:rsid w:val="00A36AE4"/>
    <w:rsid w:val="00A4090D"/>
    <w:rsid w:val="00A43483"/>
    <w:rsid w:val="00A43D91"/>
    <w:rsid w:val="00A448DC"/>
    <w:rsid w:val="00A4612B"/>
    <w:rsid w:val="00A47A6A"/>
    <w:rsid w:val="00A47E4E"/>
    <w:rsid w:val="00A47E69"/>
    <w:rsid w:val="00A50D4D"/>
    <w:rsid w:val="00A519B9"/>
    <w:rsid w:val="00A5356B"/>
    <w:rsid w:val="00A545CA"/>
    <w:rsid w:val="00A550AA"/>
    <w:rsid w:val="00A55287"/>
    <w:rsid w:val="00A60243"/>
    <w:rsid w:val="00A606E7"/>
    <w:rsid w:val="00A60795"/>
    <w:rsid w:val="00A60D06"/>
    <w:rsid w:val="00A6135E"/>
    <w:rsid w:val="00A61726"/>
    <w:rsid w:val="00A61B0C"/>
    <w:rsid w:val="00A62C92"/>
    <w:rsid w:val="00A63565"/>
    <w:rsid w:val="00A672B3"/>
    <w:rsid w:val="00A717BD"/>
    <w:rsid w:val="00A721BF"/>
    <w:rsid w:val="00A72266"/>
    <w:rsid w:val="00A76E28"/>
    <w:rsid w:val="00A77EAC"/>
    <w:rsid w:val="00A80342"/>
    <w:rsid w:val="00A808CF"/>
    <w:rsid w:val="00A84228"/>
    <w:rsid w:val="00A843E5"/>
    <w:rsid w:val="00A85CFB"/>
    <w:rsid w:val="00A93AE5"/>
    <w:rsid w:val="00A95189"/>
    <w:rsid w:val="00AA0940"/>
    <w:rsid w:val="00AA0F6E"/>
    <w:rsid w:val="00AA2526"/>
    <w:rsid w:val="00AA3422"/>
    <w:rsid w:val="00AA378F"/>
    <w:rsid w:val="00AA437E"/>
    <w:rsid w:val="00AA5798"/>
    <w:rsid w:val="00AA5D9D"/>
    <w:rsid w:val="00AA6045"/>
    <w:rsid w:val="00AA62A6"/>
    <w:rsid w:val="00AA633C"/>
    <w:rsid w:val="00AA65F1"/>
    <w:rsid w:val="00AA74DB"/>
    <w:rsid w:val="00AA7565"/>
    <w:rsid w:val="00AB1164"/>
    <w:rsid w:val="00AB1638"/>
    <w:rsid w:val="00AB19C6"/>
    <w:rsid w:val="00AB207C"/>
    <w:rsid w:val="00AB4D1A"/>
    <w:rsid w:val="00AB514B"/>
    <w:rsid w:val="00AB6BB4"/>
    <w:rsid w:val="00AC19A7"/>
    <w:rsid w:val="00AC1F9C"/>
    <w:rsid w:val="00AC2133"/>
    <w:rsid w:val="00AC2822"/>
    <w:rsid w:val="00AC4AA5"/>
    <w:rsid w:val="00AC5B75"/>
    <w:rsid w:val="00AC6481"/>
    <w:rsid w:val="00AC7057"/>
    <w:rsid w:val="00AC7F14"/>
    <w:rsid w:val="00AD0DF9"/>
    <w:rsid w:val="00AD1466"/>
    <w:rsid w:val="00AD1910"/>
    <w:rsid w:val="00AD3017"/>
    <w:rsid w:val="00AD3314"/>
    <w:rsid w:val="00AD35FF"/>
    <w:rsid w:val="00AE350D"/>
    <w:rsid w:val="00AE368C"/>
    <w:rsid w:val="00AE3A72"/>
    <w:rsid w:val="00AE49F8"/>
    <w:rsid w:val="00AE553A"/>
    <w:rsid w:val="00AE55D8"/>
    <w:rsid w:val="00AE5B62"/>
    <w:rsid w:val="00AE6FC1"/>
    <w:rsid w:val="00AF0204"/>
    <w:rsid w:val="00AF05F3"/>
    <w:rsid w:val="00AF31AF"/>
    <w:rsid w:val="00AF4247"/>
    <w:rsid w:val="00AF5F7D"/>
    <w:rsid w:val="00B00AFD"/>
    <w:rsid w:val="00B03D0D"/>
    <w:rsid w:val="00B03EE3"/>
    <w:rsid w:val="00B06474"/>
    <w:rsid w:val="00B06A05"/>
    <w:rsid w:val="00B13AD8"/>
    <w:rsid w:val="00B14615"/>
    <w:rsid w:val="00B14C6E"/>
    <w:rsid w:val="00B15DA9"/>
    <w:rsid w:val="00B1633E"/>
    <w:rsid w:val="00B16920"/>
    <w:rsid w:val="00B17921"/>
    <w:rsid w:val="00B202AB"/>
    <w:rsid w:val="00B22D92"/>
    <w:rsid w:val="00B2504B"/>
    <w:rsid w:val="00B25E6F"/>
    <w:rsid w:val="00B346BC"/>
    <w:rsid w:val="00B405B7"/>
    <w:rsid w:val="00B40DDE"/>
    <w:rsid w:val="00B420C7"/>
    <w:rsid w:val="00B424D6"/>
    <w:rsid w:val="00B44BC7"/>
    <w:rsid w:val="00B452FA"/>
    <w:rsid w:val="00B45757"/>
    <w:rsid w:val="00B459BC"/>
    <w:rsid w:val="00B47033"/>
    <w:rsid w:val="00B530ED"/>
    <w:rsid w:val="00B537A5"/>
    <w:rsid w:val="00B53DB4"/>
    <w:rsid w:val="00B53EF9"/>
    <w:rsid w:val="00B57ABC"/>
    <w:rsid w:val="00B61AD7"/>
    <w:rsid w:val="00B64B72"/>
    <w:rsid w:val="00B65FC9"/>
    <w:rsid w:val="00B6753E"/>
    <w:rsid w:val="00B70B99"/>
    <w:rsid w:val="00B70F25"/>
    <w:rsid w:val="00B73DFC"/>
    <w:rsid w:val="00B752A8"/>
    <w:rsid w:val="00B752C4"/>
    <w:rsid w:val="00B75395"/>
    <w:rsid w:val="00B754C4"/>
    <w:rsid w:val="00B7607D"/>
    <w:rsid w:val="00B8032C"/>
    <w:rsid w:val="00B8108C"/>
    <w:rsid w:val="00B82C2F"/>
    <w:rsid w:val="00B8391D"/>
    <w:rsid w:val="00B84404"/>
    <w:rsid w:val="00B85255"/>
    <w:rsid w:val="00B911C3"/>
    <w:rsid w:val="00B927CA"/>
    <w:rsid w:val="00B93B50"/>
    <w:rsid w:val="00B943A8"/>
    <w:rsid w:val="00B95829"/>
    <w:rsid w:val="00BA4A53"/>
    <w:rsid w:val="00BB0C0E"/>
    <w:rsid w:val="00BB2C7E"/>
    <w:rsid w:val="00BB31C2"/>
    <w:rsid w:val="00BB3890"/>
    <w:rsid w:val="00BB413B"/>
    <w:rsid w:val="00BB70FF"/>
    <w:rsid w:val="00BC0C4A"/>
    <w:rsid w:val="00BC23C4"/>
    <w:rsid w:val="00BC33AC"/>
    <w:rsid w:val="00BC54B8"/>
    <w:rsid w:val="00BC606B"/>
    <w:rsid w:val="00BD19A1"/>
    <w:rsid w:val="00BD1C80"/>
    <w:rsid w:val="00BD5A93"/>
    <w:rsid w:val="00BD6688"/>
    <w:rsid w:val="00BD67A9"/>
    <w:rsid w:val="00BD6DA0"/>
    <w:rsid w:val="00BD77B7"/>
    <w:rsid w:val="00BD7BEA"/>
    <w:rsid w:val="00BE3A8B"/>
    <w:rsid w:val="00BE5061"/>
    <w:rsid w:val="00BE50F8"/>
    <w:rsid w:val="00BE5154"/>
    <w:rsid w:val="00BE5652"/>
    <w:rsid w:val="00BE66D5"/>
    <w:rsid w:val="00BF13DC"/>
    <w:rsid w:val="00BF23DA"/>
    <w:rsid w:val="00BF2CFF"/>
    <w:rsid w:val="00BF4234"/>
    <w:rsid w:val="00BF56BF"/>
    <w:rsid w:val="00BF5D5A"/>
    <w:rsid w:val="00C00385"/>
    <w:rsid w:val="00C02375"/>
    <w:rsid w:val="00C02E4D"/>
    <w:rsid w:val="00C032DC"/>
    <w:rsid w:val="00C03464"/>
    <w:rsid w:val="00C04A6C"/>
    <w:rsid w:val="00C053B9"/>
    <w:rsid w:val="00C12BEB"/>
    <w:rsid w:val="00C143DA"/>
    <w:rsid w:val="00C16F76"/>
    <w:rsid w:val="00C246B6"/>
    <w:rsid w:val="00C24D3B"/>
    <w:rsid w:val="00C250E1"/>
    <w:rsid w:val="00C303AE"/>
    <w:rsid w:val="00C3243C"/>
    <w:rsid w:val="00C32686"/>
    <w:rsid w:val="00C34B4D"/>
    <w:rsid w:val="00C3521A"/>
    <w:rsid w:val="00C3675B"/>
    <w:rsid w:val="00C40484"/>
    <w:rsid w:val="00C40AC9"/>
    <w:rsid w:val="00C43215"/>
    <w:rsid w:val="00C44CBA"/>
    <w:rsid w:val="00C45DA5"/>
    <w:rsid w:val="00C4668A"/>
    <w:rsid w:val="00C46E0E"/>
    <w:rsid w:val="00C50C98"/>
    <w:rsid w:val="00C516DE"/>
    <w:rsid w:val="00C528EC"/>
    <w:rsid w:val="00C53B73"/>
    <w:rsid w:val="00C54DCB"/>
    <w:rsid w:val="00C54E44"/>
    <w:rsid w:val="00C60728"/>
    <w:rsid w:val="00C61D4C"/>
    <w:rsid w:val="00C667D1"/>
    <w:rsid w:val="00C72800"/>
    <w:rsid w:val="00C72F6F"/>
    <w:rsid w:val="00C73506"/>
    <w:rsid w:val="00C747FA"/>
    <w:rsid w:val="00C74EB3"/>
    <w:rsid w:val="00C76C62"/>
    <w:rsid w:val="00C77554"/>
    <w:rsid w:val="00C81A8E"/>
    <w:rsid w:val="00C8202C"/>
    <w:rsid w:val="00C8654F"/>
    <w:rsid w:val="00C8724F"/>
    <w:rsid w:val="00C94D90"/>
    <w:rsid w:val="00C96479"/>
    <w:rsid w:val="00C96A00"/>
    <w:rsid w:val="00C9710E"/>
    <w:rsid w:val="00C97141"/>
    <w:rsid w:val="00C97B62"/>
    <w:rsid w:val="00CA1CB1"/>
    <w:rsid w:val="00CA5056"/>
    <w:rsid w:val="00CA6197"/>
    <w:rsid w:val="00CB102C"/>
    <w:rsid w:val="00CB251E"/>
    <w:rsid w:val="00CB4EFD"/>
    <w:rsid w:val="00CB4F46"/>
    <w:rsid w:val="00CB562F"/>
    <w:rsid w:val="00CB5CD5"/>
    <w:rsid w:val="00CC1184"/>
    <w:rsid w:val="00CC1299"/>
    <w:rsid w:val="00CC2D02"/>
    <w:rsid w:val="00CC3AF1"/>
    <w:rsid w:val="00CC3B8D"/>
    <w:rsid w:val="00CC71FB"/>
    <w:rsid w:val="00CD60EE"/>
    <w:rsid w:val="00CD6509"/>
    <w:rsid w:val="00CD6904"/>
    <w:rsid w:val="00CD759F"/>
    <w:rsid w:val="00CE0DAD"/>
    <w:rsid w:val="00CE1B54"/>
    <w:rsid w:val="00CE2A3B"/>
    <w:rsid w:val="00CE2F23"/>
    <w:rsid w:val="00CE6D52"/>
    <w:rsid w:val="00CE739C"/>
    <w:rsid w:val="00CF3659"/>
    <w:rsid w:val="00CF3A05"/>
    <w:rsid w:val="00CF4699"/>
    <w:rsid w:val="00CF6C51"/>
    <w:rsid w:val="00CF727C"/>
    <w:rsid w:val="00D01D85"/>
    <w:rsid w:val="00D038EF"/>
    <w:rsid w:val="00D042E7"/>
    <w:rsid w:val="00D06738"/>
    <w:rsid w:val="00D06C43"/>
    <w:rsid w:val="00D06DBC"/>
    <w:rsid w:val="00D11099"/>
    <w:rsid w:val="00D11DC0"/>
    <w:rsid w:val="00D1556D"/>
    <w:rsid w:val="00D2015A"/>
    <w:rsid w:val="00D24187"/>
    <w:rsid w:val="00D251AB"/>
    <w:rsid w:val="00D27048"/>
    <w:rsid w:val="00D27384"/>
    <w:rsid w:val="00D276B2"/>
    <w:rsid w:val="00D27802"/>
    <w:rsid w:val="00D30280"/>
    <w:rsid w:val="00D3146C"/>
    <w:rsid w:val="00D32F80"/>
    <w:rsid w:val="00D3302A"/>
    <w:rsid w:val="00D33C86"/>
    <w:rsid w:val="00D35711"/>
    <w:rsid w:val="00D35868"/>
    <w:rsid w:val="00D373DA"/>
    <w:rsid w:val="00D4118E"/>
    <w:rsid w:val="00D41D97"/>
    <w:rsid w:val="00D421FA"/>
    <w:rsid w:val="00D43D97"/>
    <w:rsid w:val="00D445F0"/>
    <w:rsid w:val="00D4626F"/>
    <w:rsid w:val="00D4762A"/>
    <w:rsid w:val="00D47C0D"/>
    <w:rsid w:val="00D51CB2"/>
    <w:rsid w:val="00D52AFF"/>
    <w:rsid w:val="00D53D75"/>
    <w:rsid w:val="00D55DE9"/>
    <w:rsid w:val="00D560AD"/>
    <w:rsid w:val="00D579D0"/>
    <w:rsid w:val="00D649E6"/>
    <w:rsid w:val="00D65B74"/>
    <w:rsid w:val="00D714B8"/>
    <w:rsid w:val="00D72159"/>
    <w:rsid w:val="00D72E06"/>
    <w:rsid w:val="00D77215"/>
    <w:rsid w:val="00D77371"/>
    <w:rsid w:val="00D775F7"/>
    <w:rsid w:val="00D80F55"/>
    <w:rsid w:val="00D80F82"/>
    <w:rsid w:val="00D84B25"/>
    <w:rsid w:val="00D85B50"/>
    <w:rsid w:val="00D86C2C"/>
    <w:rsid w:val="00D87C21"/>
    <w:rsid w:val="00D90829"/>
    <w:rsid w:val="00D90CF4"/>
    <w:rsid w:val="00D90E83"/>
    <w:rsid w:val="00D91B16"/>
    <w:rsid w:val="00D9203E"/>
    <w:rsid w:val="00D943A1"/>
    <w:rsid w:val="00DA17D5"/>
    <w:rsid w:val="00DA249B"/>
    <w:rsid w:val="00DA3CCC"/>
    <w:rsid w:val="00DB36C9"/>
    <w:rsid w:val="00DB4C4E"/>
    <w:rsid w:val="00DB4DC0"/>
    <w:rsid w:val="00DC1113"/>
    <w:rsid w:val="00DC2854"/>
    <w:rsid w:val="00DC2DCD"/>
    <w:rsid w:val="00DC78B0"/>
    <w:rsid w:val="00DD0956"/>
    <w:rsid w:val="00DD11B1"/>
    <w:rsid w:val="00DD22AD"/>
    <w:rsid w:val="00DD6B59"/>
    <w:rsid w:val="00DE2FFD"/>
    <w:rsid w:val="00DE45FF"/>
    <w:rsid w:val="00DE55EA"/>
    <w:rsid w:val="00DE5685"/>
    <w:rsid w:val="00DE60B2"/>
    <w:rsid w:val="00DE6B33"/>
    <w:rsid w:val="00DE78B0"/>
    <w:rsid w:val="00DF016E"/>
    <w:rsid w:val="00DF3C3A"/>
    <w:rsid w:val="00DF4929"/>
    <w:rsid w:val="00DF7482"/>
    <w:rsid w:val="00E0023B"/>
    <w:rsid w:val="00E00318"/>
    <w:rsid w:val="00E00B34"/>
    <w:rsid w:val="00E011BE"/>
    <w:rsid w:val="00E0326C"/>
    <w:rsid w:val="00E04271"/>
    <w:rsid w:val="00E05056"/>
    <w:rsid w:val="00E05F1B"/>
    <w:rsid w:val="00E07D81"/>
    <w:rsid w:val="00E105E2"/>
    <w:rsid w:val="00E11F5F"/>
    <w:rsid w:val="00E14023"/>
    <w:rsid w:val="00E1448B"/>
    <w:rsid w:val="00E151D8"/>
    <w:rsid w:val="00E1520F"/>
    <w:rsid w:val="00E16872"/>
    <w:rsid w:val="00E169F7"/>
    <w:rsid w:val="00E16E04"/>
    <w:rsid w:val="00E203E3"/>
    <w:rsid w:val="00E20493"/>
    <w:rsid w:val="00E209EF"/>
    <w:rsid w:val="00E20D82"/>
    <w:rsid w:val="00E23240"/>
    <w:rsid w:val="00E23976"/>
    <w:rsid w:val="00E24094"/>
    <w:rsid w:val="00E24910"/>
    <w:rsid w:val="00E24EB2"/>
    <w:rsid w:val="00E33139"/>
    <w:rsid w:val="00E35ECA"/>
    <w:rsid w:val="00E36B3B"/>
    <w:rsid w:val="00E45697"/>
    <w:rsid w:val="00E459E6"/>
    <w:rsid w:val="00E4656E"/>
    <w:rsid w:val="00E50AB6"/>
    <w:rsid w:val="00E5277B"/>
    <w:rsid w:val="00E52DC4"/>
    <w:rsid w:val="00E60763"/>
    <w:rsid w:val="00E61777"/>
    <w:rsid w:val="00E626FF"/>
    <w:rsid w:val="00E63D62"/>
    <w:rsid w:val="00E66CF7"/>
    <w:rsid w:val="00E67492"/>
    <w:rsid w:val="00E67F4B"/>
    <w:rsid w:val="00E7165B"/>
    <w:rsid w:val="00E71AE5"/>
    <w:rsid w:val="00E71FFC"/>
    <w:rsid w:val="00E73FA5"/>
    <w:rsid w:val="00E74351"/>
    <w:rsid w:val="00E75A99"/>
    <w:rsid w:val="00E77DB7"/>
    <w:rsid w:val="00E81273"/>
    <w:rsid w:val="00E81B99"/>
    <w:rsid w:val="00E82A11"/>
    <w:rsid w:val="00E83934"/>
    <w:rsid w:val="00E83DC9"/>
    <w:rsid w:val="00E84089"/>
    <w:rsid w:val="00E923F2"/>
    <w:rsid w:val="00E92EC9"/>
    <w:rsid w:val="00E93DD2"/>
    <w:rsid w:val="00E942FB"/>
    <w:rsid w:val="00E9571B"/>
    <w:rsid w:val="00E9691A"/>
    <w:rsid w:val="00EA37F2"/>
    <w:rsid w:val="00EA55EA"/>
    <w:rsid w:val="00EA6484"/>
    <w:rsid w:val="00EA7EF3"/>
    <w:rsid w:val="00EB0C90"/>
    <w:rsid w:val="00EB29F0"/>
    <w:rsid w:val="00EB3582"/>
    <w:rsid w:val="00EB4169"/>
    <w:rsid w:val="00EB7DFC"/>
    <w:rsid w:val="00EC158C"/>
    <w:rsid w:val="00EC347F"/>
    <w:rsid w:val="00EC58D0"/>
    <w:rsid w:val="00EC5F27"/>
    <w:rsid w:val="00EC73FE"/>
    <w:rsid w:val="00ED00EF"/>
    <w:rsid w:val="00ED0521"/>
    <w:rsid w:val="00ED0D18"/>
    <w:rsid w:val="00ED2F25"/>
    <w:rsid w:val="00ED2FC4"/>
    <w:rsid w:val="00ED4549"/>
    <w:rsid w:val="00EE0773"/>
    <w:rsid w:val="00EE0D87"/>
    <w:rsid w:val="00EE1B01"/>
    <w:rsid w:val="00EE3371"/>
    <w:rsid w:val="00EE6800"/>
    <w:rsid w:val="00EF22B2"/>
    <w:rsid w:val="00EF36D1"/>
    <w:rsid w:val="00EF3742"/>
    <w:rsid w:val="00EF6A29"/>
    <w:rsid w:val="00EF71B9"/>
    <w:rsid w:val="00F00C88"/>
    <w:rsid w:val="00F0321C"/>
    <w:rsid w:val="00F03BA8"/>
    <w:rsid w:val="00F03F16"/>
    <w:rsid w:val="00F03F23"/>
    <w:rsid w:val="00F04FC8"/>
    <w:rsid w:val="00F06ED0"/>
    <w:rsid w:val="00F106F2"/>
    <w:rsid w:val="00F12FF1"/>
    <w:rsid w:val="00F13EF3"/>
    <w:rsid w:val="00F1522F"/>
    <w:rsid w:val="00F163BE"/>
    <w:rsid w:val="00F16D84"/>
    <w:rsid w:val="00F20546"/>
    <w:rsid w:val="00F21907"/>
    <w:rsid w:val="00F22661"/>
    <w:rsid w:val="00F228C1"/>
    <w:rsid w:val="00F22F6F"/>
    <w:rsid w:val="00F24293"/>
    <w:rsid w:val="00F25887"/>
    <w:rsid w:val="00F312C8"/>
    <w:rsid w:val="00F32114"/>
    <w:rsid w:val="00F337BB"/>
    <w:rsid w:val="00F33DA1"/>
    <w:rsid w:val="00F403B3"/>
    <w:rsid w:val="00F40B12"/>
    <w:rsid w:val="00F42BD0"/>
    <w:rsid w:val="00F4409F"/>
    <w:rsid w:val="00F44ABC"/>
    <w:rsid w:val="00F453EE"/>
    <w:rsid w:val="00F4660C"/>
    <w:rsid w:val="00F4770F"/>
    <w:rsid w:val="00F50BED"/>
    <w:rsid w:val="00F51473"/>
    <w:rsid w:val="00F53E7B"/>
    <w:rsid w:val="00F5568D"/>
    <w:rsid w:val="00F55815"/>
    <w:rsid w:val="00F55E8D"/>
    <w:rsid w:val="00F63FFB"/>
    <w:rsid w:val="00F70970"/>
    <w:rsid w:val="00F714AF"/>
    <w:rsid w:val="00F71F89"/>
    <w:rsid w:val="00F728CD"/>
    <w:rsid w:val="00F74204"/>
    <w:rsid w:val="00F7528A"/>
    <w:rsid w:val="00F777A9"/>
    <w:rsid w:val="00F80169"/>
    <w:rsid w:val="00F8217E"/>
    <w:rsid w:val="00F82E91"/>
    <w:rsid w:val="00F84010"/>
    <w:rsid w:val="00F84FD7"/>
    <w:rsid w:val="00F8518C"/>
    <w:rsid w:val="00F86210"/>
    <w:rsid w:val="00F86910"/>
    <w:rsid w:val="00F91443"/>
    <w:rsid w:val="00F91B6D"/>
    <w:rsid w:val="00F958BF"/>
    <w:rsid w:val="00F977FA"/>
    <w:rsid w:val="00F97802"/>
    <w:rsid w:val="00F97DAE"/>
    <w:rsid w:val="00FA009D"/>
    <w:rsid w:val="00FA01EB"/>
    <w:rsid w:val="00FA090B"/>
    <w:rsid w:val="00FA3176"/>
    <w:rsid w:val="00FA4933"/>
    <w:rsid w:val="00FA5311"/>
    <w:rsid w:val="00FA6194"/>
    <w:rsid w:val="00FB06A7"/>
    <w:rsid w:val="00FB1A07"/>
    <w:rsid w:val="00FB2D4D"/>
    <w:rsid w:val="00FB3E70"/>
    <w:rsid w:val="00FB4BA9"/>
    <w:rsid w:val="00FB60E8"/>
    <w:rsid w:val="00FB72A3"/>
    <w:rsid w:val="00FC3E7E"/>
    <w:rsid w:val="00FC483F"/>
    <w:rsid w:val="00FC5285"/>
    <w:rsid w:val="00FC6391"/>
    <w:rsid w:val="00FD026B"/>
    <w:rsid w:val="00FD304E"/>
    <w:rsid w:val="00FD5ACE"/>
    <w:rsid w:val="00FD6AB0"/>
    <w:rsid w:val="00FD6F58"/>
    <w:rsid w:val="00FD6FAD"/>
    <w:rsid w:val="00FE020C"/>
    <w:rsid w:val="00FE09A3"/>
    <w:rsid w:val="00FE42FF"/>
    <w:rsid w:val="00FE4A2C"/>
    <w:rsid w:val="00FF00FC"/>
    <w:rsid w:val="00FF0939"/>
    <w:rsid w:val="00FF1E4F"/>
    <w:rsid w:val="00FF3879"/>
    <w:rsid w:val="00FF415C"/>
    <w:rsid w:val="00FF526F"/>
    <w:rsid w:val="00FF5CD8"/>
    <w:rsid w:val="00FF6A4D"/>
    <w:rsid w:val="00FF7AC0"/>
    <w:rsid w:val="010C4912"/>
    <w:rsid w:val="012E3F45"/>
    <w:rsid w:val="01DF12DB"/>
    <w:rsid w:val="01E667EE"/>
    <w:rsid w:val="01EA6547"/>
    <w:rsid w:val="01FF80F7"/>
    <w:rsid w:val="0258C201"/>
    <w:rsid w:val="0263E987"/>
    <w:rsid w:val="049A41F0"/>
    <w:rsid w:val="052DE2C1"/>
    <w:rsid w:val="06549316"/>
    <w:rsid w:val="072D93EA"/>
    <w:rsid w:val="07B2D22E"/>
    <w:rsid w:val="08183B62"/>
    <w:rsid w:val="08205ABE"/>
    <w:rsid w:val="08D11F00"/>
    <w:rsid w:val="0A55BF42"/>
    <w:rsid w:val="0ABB9943"/>
    <w:rsid w:val="0B1ABE4B"/>
    <w:rsid w:val="0BA1E9A2"/>
    <w:rsid w:val="0C4999DF"/>
    <w:rsid w:val="0D0D6BB7"/>
    <w:rsid w:val="0D5F475F"/>
    <w:rsid w:val="0DEE9212"/>
    <w:rsid w:val="0E1504CA"/>
    <w:rsid w:val="0E7512C7"/>
    <w:rsid w:val="0F1375D4"/>
    <w:rsid w:val="0F185B30"/>
    <w:rsid w:val="0F22B86D"/>
    <w:rsid w:val="0F38E7DB"/>
    <w:rsid w:val="104A694E"/>
    <w:rsid w:val="10596644"/>
    <w:rsid w:val="10635EDA"/>
    <w:rsid w:val="10C9944D"/>
    <w:rsid w:val="1222AC9B"/>
    <w:rsid w:val="12B7E103"/>
    <w:rsid w:val="1313073C"/>
    <w:rsid w:val="137473AB"/>
    <w:rsid w:val="13D7E23E"/>
    <w:rsid w:val="1403601E"/>
    <w:rsid w:val="140C58FE"/>
    <w:rsid w:val="14BFA853"/>
    <w:rsid w:val="14DCBC70"/>
    <w:rsid w:val="1571EC98"/>
    <w:rsid w:val="15F01008"/>
    <w:rsid w:val="160D6F7F"/>
    <w:rsid w:val="1612FF68"/>
    <w:rsid w:val="17A70104"/>
    <w:rsid w:val="17A8A868"/>
    <w:rsid w:val="1813FD47"/>
    <w:rsid w:val="1844D7D4"/>
    <w:rsid w:val="185C06F8"/>
    <w:rsid w:val="18F164FC"/>
    <w:rsid w:val="195674B4"/>
    <w:rsid w:val="19D7ABBE"/>
    <w:rsid w:val="1A51090F"/>
    <w:rsid w:val="1ADBAD69"/>
    <w:rsid w:val="1AFE0413"/>
    <w:rsid w:val="1BA079A1"/>
    <w:rsid w:val="1BC0926A"/>
    <w:rsid w:val="1BCA592A"/>
    <w:rsid w:val="1C93D6F2"/>
    <w:rsid w:val="1CE9850D"/>
    <w:rsid w:val="1E4F37CB"/>
    <w:rsid w:val="20623FB3"/>
    <w:rsid w:val="2099510E"/>
    <w:rsid w:val="21C83B4E"/>
    <w:rsid w:val="21F19A9A"/>
    <w:rsid w:val="2261FB74"/>
    <w:rsid w:val="22C7C9FA"/>
    <w:rsid w:val="2339B997"/>
    <w:rsid w:val="2355C79C"/>
    <w:rsid w:val="23A4CCF0"/>
    <w:rsid w:val="23B1426A"/>
    <w:rsid w:val="23B82160"/>
    <w:rsid w:val="252EAE75"/>
    <w:rsid w:val="25387DF5"/>
    <w:rsid w:val="254D5969"/>
    <w:rsid w:val="25A9EEBB"/>
    <w:rsid w:val="25C29846"/>
    <w:rsid w:val="25E60BB5"/>
    <w:rsid w:val="25EA84F4"/>
    <w:rsid w:val="2605E2F8"/>
    <w:rsid w:val="264B5D92"/>
    <w:rsid w:val="26FD31C0"/>
    <w:rsid w:val="27028E95"/>
    <w:rsid w:val="2720CD29"/>
    <w:rsid w:val="27620B10"/>
    <w:rsid w:val="28236E0E"/>
    <w:rsid w:val="28E0F805"/>
    <w:rsid w:val="28FA22D1"/>
    <w:rsid w:val="2984F488"/>
    <w:rsid w:val="298B6396"/>
    <w:rsid w:val="29D67F59"/>
    <w:rsid w:val="29DE3C15"/>
    <w:rsid w:val="2A377C80"/>
    <w:rsid w:val="2B0C22C9"/>
    <w:rsid w:val="2B3F4C25"/>
    <w:rsid w:val="2C558F5E"/>
    <w:rsid w:val="2C5B7457"/>
    <w:rsid w:val="2E1F9FFE"/>
    <w:rsid w:val="2F16EEC6"/>
    <w:rsid w:val="2F1A3F90"/>
    <w:rsid w:val="2F2C8A53"/>
    <w:rsid w:val="2FE0D230"/>
    <w:rsid w:val="30521FD5"/>
    <w:rsid w:val="30DDF641"/>
    <w:rsid w:val="30E3C76D"/>
    <w:rsid w:val="30EFC4F9"/>
    <w:rsid w:val="313E3EBF"/>
    <w:rsid w:val="31465FF8"/>
    <w:rsid w:val="31BC09DA"/>
    <w:rsid w:val="320933F2"/>
    <w:rsid w:val="322869E9"/>
    <w:rsid w:val="323EA1AA"/>
    <w:rsid w:val="3255D78F"/>
    <w:rsid w:val="32676C8B"/>
    <w:rsid w:val="331B674F"/>
    <w:rsid w:val="3390B103"/>
    <w:rsid w:val="33BC82A3"/>
    <w:rsid w:val="33E03482"/>
    <w:rsid w:val="34109ED5"/>
    <w:rsid w:val="34276952"/>
    <w:rsid w:val="359269BE"/>
    <w:rsid w:val="35FB6631"/>
    <w:rsid w:val="361CD010"/>
    <w:rsid w:val="362E7089"/>
    <w:rsid w:val="365736F1"/>
    <w:rsid w:val="3699A664"/>
    <w:rsid w:val="36A6BDEE"/>
    <w:rsid w:val="36B1BA19"/>
    <w:rsid w:val="375589F2"/>
    <w:rsid w:val="376C53FA"/>
    <w:rsid w:val="37D22D75"/>
    <w:rsid w:val="383F1191"/>
    <w:rsid w:val="3873C966"/>
    <w:rsid w:val="38D3F044"/>
    <w:rsid w:val="39AB5458"/>
    <w:rsid w:val="3A1212A2"/>
    <w:rsid w:val="3A2EBB2D"/>
    <w:rsid w:val="3A56CB19"/>
    <w:rsid w:val="3A5B5A04"/>
    <w:rsid w:val="3A7A15A8"/>
    <w:rsid w:val="3A97751F"/>
    <w:rsid w:val="3A980C97"/>
    <w:rsid w:val="3AC5291D"/>
    <w:rsid w:val="3C1D81BA"/>
    <w:rsid w:val="3C7C69BC"/>
    <w:rsid w:val="3CEB1932"/>
    <w:rsid w:val="3D15542D"/>
    <w:rsid w:val="3DD8F270"/>
    <w:rsid w:val="3DDBC8C4"/>
    <w:rsid w:val="3DDE2D32"/>
    <w:rsid w:val="3E2875D6"/>
    <w:rsid w:val="3F40A072"/>
    <w:rsid w:val="3F99F64A"/>
    <w:rsid w:val="407445F3"/>
    <w:rsid w:val="40E343DB"/>
    <w:rsid w:val="40FD03B0"/>
    <w:rsid w:val="41466A0A"/>
    <w:rsid w:val="415CDF34"/>
    <w:rsid w:val="41CCB1CB"/>
    <w:rsid w:val="429CBC53"/>
    <w:rsid w:val="42A63C75"/>
    <w:rsid w:val="4343F708"/>
    <w:rsid w:val="4412609A"/>
    <w:rsid w:val="4423043C"/>
    <w:rsid w:val="4484C962"/>
    <w:rsid w:val="44EDBAE1"/>
    <w:rsid w:val="45139526"/>
    <w:rsid w:val="4518241B"/>
    <w:rsid w:val="453A39B4"/>
    <w:rsid w:val="4608547E"/>
    <w:rsid w:val="4616033A"/>
    <w:rsid w:val="462692CC"/>
    <w:rsid w:val="46B3F47C"/>
    <w:rsid w:val="46D0C68D"/>
    <w:rsid w:val="46DB0286"/>
    <w:rsid w:val="4781C115"/>
    <w:rsid w:val="486CA642"/>
    <w:rsid w:val="48B40EDE"/>
    <w:rsid w:val="49B30F26"/>
    <w:rsid w:val="49D7DDF8"/>
    <w:rsid w:val="49EBB7D9"/>
    <w:rsid w:val="49F03C0C"/>
    <w:rsid w:val="4AC9DF3F"/>
    <w:rsid w:val="4AE7F6C9"/>
    <w:rsid w:val="4B07016B"/>
    <w:rsid w:val="4B6C2675"/>
    <w:rsid w:val="4B98F126"/>
    <w:rsid w:val="4BAB3C03"/>
    <w:rsid w:val="4C4E1F95"/>
    <w:rsid w:val="4C675704"/>
    <w:rsid w:val="4D71B1A3"/>
    <w:rsid w:val="4EB5C536"/>
    <w:rsid w:val="4F200613"/>
    <w:rsid w:val="4F56D9A9"/>
    <w:rsid w:val="502B8FA2"/>
    <w:rsid w:val="502C366E"/>
    <w:rsid w:val="50CC6A23"/>
    <w:rsid w:val="5132A8CB"/>
    <w:rsid w:val="5168E0CC"/>
    <w:rsid w:val="53010654"/>
    <w:rsid w:val="530D7299"/>
    <w:rsid w:val="538D47E2"/>
    <w:rsid w:val="53977444"/>
    <w:rsid w:val="546AB8CC"/>
    <w:rsid w:val="5486F48A"/>
    <w:rsid w:val="55202501"/>
    <w:rsid w:val="55477F9F"/>
    <w:rsid w:val="55D9AAAF"/>
    <w:rsid w:val="55F6CE20"/>
    <w:rsid w:val="5642463C"/>
    <w:rsid w:val="565584E4"/>
    <w:rsid w:val="56BE2B09"/>
    <w:rsid w:val="56C009EB"/>
    <w:rsid w:val="57482345"/>
    <w:rsid w:val="574CD1EF"/>
    <w:rsid w:val="5762B4DC"/>
    <w:rsid w:val="58323121"/>
    <w:rsid w:val="58B95C78"/>
    <w:rsid w:val="58C9685F"/>
    <w:rsid w:val="596EF5C7"/>
    <w:rsid w:val="59A23D88"/>
    <w:rsid w:val="59C6799E"/>
    <w:rsid w:val="59E39D0F"/>
    <w:rsid w:val="5A727A18"/>
    <w:rsid w:val="5AB0EE45"/>
    <w:rsid w:val="5ABB24E3"/>
    <w:rsid w:val="5ACC4B4E"/>
    <w:rsid w:val="5BD24537"/>
    <w:rsid w:val="5C0684FA"/>
    <w:rsid w:val="5D63B85B"/>
    <w:rsid w:val="5D99D158"/>
    <w:rsid w:val="5DB30C87"/>
    <w:rsid w:val="5DB81B1F"/>
    <w:rsid w:val="5E2CEE7E"/>
    <w:rsid w:val="5F9BAD90"/>
    <w:rsid w:val="60044461"/>
    <w:rsid w:val="6024804B"/>
    <w:rsid w:val="606DC5C3"/>
    <w:rsid w:val="60F05BF3"/>
    <w:rsid w:val="6120E189"/>
    <w:rsid w:val="61574F7D"/>
    <w:rsid w:val="615AFA56"/>
    <w:rsid w:val="61639321"/>
    <w:rsid w:val="617E3591"/>
    <w:rsid w:val="6186326B"/>
    <w:rsid w:val="619CFCE8"/>
    <w:rsid w:val="61F06C27"/>
    <w:rsid w:val="62144396"/>
    <w:rsid w:val="6254C6C6"/>
    <w:rsid w:val="632AFF43"/>
    <w:rsid w:val="636AFE04"/>
    <w:rsid w:val="63CF6D0F"/>
    <w:rsid w:val="63F1846F"/>
    <w:rsid w:val="646BD881"/>
    <w:rsid w:val="6586A4A9"/>
    <w:rsid w:val="65C003D8"/>
    <w:rsid w:val="6639EF6C"/>
    <w:rsid w:val="66A1C1AB"/>
    <w:rsid w:val="66C61C26"/>
    <w:rsid w:val="66F7C0A0"/>
    <w:rsid w:val="671816D2"/>
    <w:rsid w:val="67379823"/>
    <w:rsid w:val="6782D256"/>
    <w:rsid w:val="67951EFC"/>
    <w:rsid w:val="6844C916"/>
    <w:rsid w:val="68474043"/>
    <w:rsid w:val="6875F47D"/>
    <w:rsid w:val="6887A3AB"/>
    <w:rsid w:val="68E29BC9"/>
    <w:rsid w:val="690A4BCA"/>
    <w:rsid w:val="69A3F3BA"/>
    <w:rsid w:val="6A0066E6"/>
    <w:rsid w:val="6A0E6041"/>
    <w:rsid w:val="6A79F82D"/>
    <w:rsid w:val="6AE93D5E"/>
    <w:rsid w:val="6AEE9EEF"/>
    <w:rsid w:val="6AF6C8E3"/>
    <w:rsid w:val="6B4F311F"/>
    <w:rsid w:val="6B7A709F"/>
    <w:rsid w:val="6B9D3822"/>
    <w:rsid w:val="6BBB951B"/>
    <w:rsid w:val="6BC0E758"/>
    <w:rsid w:val="6CB2B797"/>
    <w:rsid w:val="6CE9C8CD"/>
    <w:rsid w:val="6CEF37CB"/>
    <w:rsid w:val="6DA15DCE"/>
    <w:rsid w:val="6E5BFE9F"/>
    <w:rsid w:val="6F3BB534"/>
    <w:rsid w:val="6FA39578"/>
    <w:rsid w:val="70091DA4"/>
    <w:rsid w:val="7061DA7C"/>
    <w:rsid w:val="70FFA31E"/>
    <w:rsid w:val="72775572"/>
    <w:rsid w:val="72970994"/>
    <w:rsid w:val="73AD4235"/>
    <w:rsid w:val="7506514E"/>
    <w:rsid w:val="754D0EA5"/>
    <w:rsid w:val="75858582"/>
    <w:rsid w:val="759FE193"/>
    <w:rsid w:val="7624BD18"/>
    <w:rsid w:val="7670C377"/>
    <w:rsid w:val="76CD8102"/>
    <w:rsid w:val="7730DE1F"/>
    <w:rsid w:val="786FD4BD"/>
    <w:rsid w:val="791DAD0D"/>
    <w:rsid w:val="7933489A"/>
    <w:rsid w:val="795BD612"/>
    <w:rsid w:val="79B9B2DD"/>
    <w:rsid w:val="7BB83516"/>
    <w:rsid w:val="7C78FD05"/>
    <w:rsid w:val="7CAA31A1"/>
    <w:rsid w:val="7CAA8376"/>
    <w:rsid w:val="7CBCB5B5"/>
    <w:rsid w:val="7CEEC3E9"/>
    <w:rsid w:val="7EBFC3C7"/>
    <w:rsid w:val="7EDF517D"/>
    <w:rsid w:val="7EF08C54"/>
    <w:rsid w:val="7F184F29"/>
    <w:rsid w:val="7F1F75FB"/>
    <w:rsid w:val="7F53A2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EE4D1B"/>
  <w14:defaultImageDpi w14:val="300"/>
  <w15:chartTrackingRefBased/>
  <w15:docId w15:val="{5EFBC495-8249-D944-8FF5-B531CB75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CommentReference">
    <w:name w:val="annotation reference"/>
    <w:basedOn w:val="DefaultParagraphFont"/>
    <w:uiPriority w:val="99"/>
    <w:semiHidden/>
    <w:unhideWhenUsed/>
    <w:rsid w:val="008707B3"/>
    <w:rPr>
      <w:sz w:val="16"/>
      <w:szCs w:val="16"/>
    </w:rPr>
  </w:style>
  <w:style w:type="paragraph" w:styleId="CommentText">
    <w:name w:val="annotation text"/>
    <w:basedOn w:val="Normal"/>
    <w:link w:val="CommentTextChar"/>
    <w:uiPriority w:val="99"/>
    <w:semiHidden/>
    <w:unhideWhenUsed/>
    <w:rsid w:val="008707B3"/>
    <w:pPr>
      <w:spacing w:line="240" w:lineRule="auto"/>
    </w:pPr>
  </w:style>
  <w:style w:type="character" w:customStyle="1" w:styleId="CommentTextChar">
    <w:name w:val="Comment Text Char"/>
    <w:basedOn w:val="DefaultParagraphFont"/>
    <w:link w:val="CommentText"/>
    <w:uiPriority w:val="99"/>
    <w:semiHidden/>
    <w:rsid w:val="008707B3"/>
    <w:rPr>
      <w:lang w:eastAsia="en-US"/>
    </w:rPr>
  </w:style>
  <w:style w:type="paragraph" w:styleId="CommentSubject">
    <w:name w:val="annotation subject"/>
    <w:basedOn w:val="CommentText"/>
    <w:next w:val="CommentText"/>
    <w:link w:val="CommentSubjectChar"/>
    <w:uiPriority w:val="99"/>
    <w:semiHidden/>
    <w:unhideWhenUsed/>
    <w:rsid w:val="008707B3"/>
    <w:rPr>
      <w:b/>
      <w:bCs/>
    </w:rPr>
  </w:style>
  <w:style w:type="character" w:customStyle="1" w:styleId="CommentSubjectChar">
    <w:name w:val="Comment Subject Char"/>
    <w:basedOn w:val="CommentTextChar"/>
    <w:link w:val="CommentSubject"/>
    <w:uiPriority w:val="99"/>
    <w:semiHidden/>
    <w:rsid w:val="008707B3"/>
    <w:rPr>
      <w:b/>
      <w:bCs/>
      <w:lang w:eastAsia="en-US"/>
    </w:rPr>
  </w:style>
  <w:style w:type="table" w:styleId="TableGrid">
    <w:name w:val="Table Grid"/>
    <w:basedOn w:val="TableNormal"/>
    <w:uiPriority w:val="59"/>
    <w:rsid w:val="00F4660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qFormat/>
    <w:rsid w:val="002A1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5686">
      <w:bodyDiv w:val="1"/>
      <w:marLeft w:val="0"/>
      <w:marRight w:val="0"/>
      <w:marTop w:val="0"/>
      <w:marBottom w:val="0"/>
      <w:divBdr>
        <w:top w:val="none" w:sz="0" w:space="0" w:color="auto"/>
        <w:left w:val="none" w:sz="0" w:space="0" w:color="auto"/>
        <w:bottom w:val="none" w:sz="0" w:space="0" w:color="auto"/>
        <w:right w:val="none" w:sz="0" w:space="0" w:color="auto"/>
      </w:divBdr>
      <w:divsChild>
        <w:div w:id="158346894">
          <w:marLeft w:val="0"/>
          <w:marRight w:val="0"/>
          <w:marTop w:val="0"/>
          <w:marBottom w:val="0"/>
          <w:divBdr>
            <w:top w:val="none" w:sz="0" w:space="0" w:color="auto"/>
            <w:left w:val="none" w:sz="0" w:space="0" w:color="auto"/>
            <w:bottom w:val="none" w:sz="0" w:space="0" w:color="auto"/>
            <w:right w:val="none" w:sz="0" w:space="0" w:color="auto"/>
          </w:divBdr>
          <w:divsChild>
            <w:div w:id="308367930">
              <w:marLeft w:val="0"/>
              <w:marRight w:val="0"/>
              <w:marTop w:val="0"/>
              <w:marBottom w:val="0"/>
              <w:divBdr>
                <w:top w:val="none" w:sz="0" w:space="0" w:color="auto"/>
                <w:left w:val="none" w:sz="0" w:space="0" w:color="auto"/>
                <w:bottom w:val="none" w:sz="0" w:space="0" w:color="auto"/>
                <w:right w:val="none" w:sz="0" w:space="0" w:color="auto"/>
              </w:divBdr>
              <w:divsChild>
                <w:div w:id="3518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ew-204\195A\Final-Web-Sub-313\rup_SWDEvelopmentPlan.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Series 1</c:v>
                </c:pt>
              </c:strCache>
            </c:strRef>
          </c:tx>
          <c:spPr>
            <a:noFill/>
            <a:ln>
              <a:noFill/>
            </a:ln>
            <a:effectLst/>
          </c:spPr>
          <c:invertIfNegative val="0"/>
          <c:cat>
            <c:strRef>
              <c:f>Sheet1!$A$2:$A$17</c:f>
              <c:strCache>
                <c:ptCount val="16"/>
                <c:pt idx="0">
                  <c:v>IOWR-NIDS</c:v>
                </c:pt>
                <c:pt idx="1">
                  <c:v>3.3. Interactions</c:v>
                </c:pt>
                <c:pt idx="2">
                  <c:v>3.2. Final Model</c:v>
                </c:pt>
                <c:pt idx="3">
                  <c:v>3.1. Wireframes</c:v>
                </c:pt>
                <c:pt idx="4">
                  <c:v>3. Dash Interface</c:v>
                </c:pt>
                <c:pt idx="5">
                  <c:v>2.3.3 Allow Renaming of Unknown</c:v>
                </c:pt>
                <c:pt idx="6">
                  <c:v>2.3.2 Create temparary label</c:v>
                </c:pt>
                <c:pt idx="7">
                  <c:v>2.3.1. Find Model Unknowns</c:v>
                </c:pt>
                <c:pt idx="8">
                  <c:v>2.3. Model Unknowns</c:v>
                </c:pt>
                <c:pt idx="9">
                  <c:v>2.2.1. Allow Retraining of model</c:v>
                </c:pt>
                <c:pt idx="10">
                  <c:v>2.1.2 Revise Model Structure</c:v>
                </c:pt>
                <c:pt idx="11">
                  <c:v>2.1. Model structure</c:v>
                </c:pt>
                <c:pt idx="12">
                  <c:v>2. Machine Learning Model</c:v>
                </c:pt>
                <c:pt idx="13">
                  <c:v>1.Network Packet Collection</c:v>
                </c:pt>
                <c:pt idx="14">
                  <c:v>1.2. Netowrk Packet model feeding</c:v>
                </c:pt>
                <c:pt idx="15">
                  <c:v>1.1. Netork collection</c:v>
                </c:pt>
              </c:strCache>
            </c:strRef>
          </c:cat>
          <c:val>
            <c:numRef>
              <c:f>Sheet1!$B$2:$B$17</c:f>
              <c:numCache>
                <c:formatCode>m/d/yy</c:formatCode>
                <c:ptCount val="16"/>
                <c:pt idx="0">
                  <c:v>45193</c:v>
                </c:pt>
                <c:pt idx="1">
                  <c:v>45229</c:v>
                </c:pt>
                <c:pt idx="2">
                  <c:v>45215</c:v>
                </c:pt>
                <c:pt idx="3">
                  <c:v>45203</c:v>
                </c:pt>
                <c:pt idx="4">
                  <c:v>45193</c:v>
                </c:pt>
                <c:pt idx="5">
                  <c:v>45223</c:v>
                </c:pt>
                <c:pt idx="6">
                  <c:v>45230</c:v>
                </c:pt>
                <c:pt idx="7">
                  <c:v>45217</c:v>
                </c:pt>
                <c:pt idx="8">
                  <c:v>45217</c:v>
                </c:pt>
                <c:pt idx="9">
                  <c:v>45244</c:v>
                </c:pt>
                <c:pt idx="10">
                  <c:v>45231</c:v>
                </c:pt>
                <c:pt idx="11">
                  <c:v>45200</c:v>
                </c:pt>
                <c:pt idx="12">
                  <c:v>45200</c:v>
                </c:pt>
                <c:pt idx="13">
                  <c:v>45193</c:v>
                </c:pt>
                <c:pt idx="14">
                  <c:v>45196</c:v>
                </c:pt>
                <c:pt idx="15">
                  <c:v>45193</c:v>
                </c:pt>
              </c:numCache>
            </c:numRef>
          </c:val>
          <c:extLst>
            <c:ext xmlns:c16="http://schemas.microsoft.com/office/drawing/2014/chart" uri="{C3380CC4-5D6E-409C-BE32-E72D297353CC}">
              <c16:uniqueId val="{00000000-18A5-BF4F-A4B3-0163EE87B72D}"/>
            </c:ext>
          </c:extLst>
        </c:ser>
        <c:ser>
          <c:idx val="1"/>
          <c:order val="1"/>
          <c:tx>
            <c:strRef>
              <c:f>Sheet1!$C$1</c:f>
              <c:strCache>
                <c:ptCount val="1"/>
                <c:pt idx="0">
                  <c:v>Time Taken</c:v>
                </c:pt>
              </c:strCache>
            </c:strRef>
          </c:tx>
          <c:spPr>
            <a:solidFill>
              <a:schemeClr val="accent2"/>
            </a:solidFill>
            <a:ln>
              <a:noFill/>
            </a:ln>
            <a:effectLst/>
          </c:spPr>
          <c:invertIfNegative val="0"/>
          <c:cat>
            <c:strRef>
              <c:f>Sheet1!$A$2:$A$17</c:f>
              <c:strCache>
                <c:ptCount val="16"/>
                <c:pt idx="0">
                  <c:v>IOWR-NIDS</c:v>
                </c:pt>
                <c:pt idx="1">
                  <c:v>3.3. Interactions</c:v>
                </c:pt>
                <c:pt idx="2">
                  <c:v>3.2. Final Model</c:v>
                </c:pt>
                <c:pt idx="3">
                  <c:v>3.1. Wireframes</c:v>
                </c:pt>
                <c:pt idx="4">
                  <c:v>3. Dash Interface</c:v>
                </c:pt>
                <c:pt idx="5">
                  <c:v>2.3.3 Allow Renaming of Unknown</c:v>
                </c:pt>
                <c:pt idx="6">
                  <c:v>2.3.2 Create temparary label</c:v>
                </c:pt>
                <c:pt idx="7">
                  <c:v>2.3.1. Find Model Unknowns</c:v>
                </c:pt>
                <c:pt idx="8">
                  <c:v>2.3. Model Unknowns</c:v>
                </c:pt>
                <c:pt idx="9">
                  <c:v>2.2.1. Allow Retraining of model</c:v>
                </c:pt>
                <c:pt idx="10">
                  <c:v>2.1.2 Revise Model Structure</c:v>
                </c:pt>
                <c:pt idx="11">
                  <c:v>2.1. Model structure</c:v>
                </c:pt>
                <c:pt idx="12">
                  <c:v>2. Machine Learning Model</c:v>
                </c:pt>
                <c:pt idx="13">
                  <c:v>1.Network Packet Collection</c:v>
                </c:pt>
                <c:pt idx="14">
                  <c:v>1.2. Netowrk Packet model feeding</c:v>
                </c:pt>
                <c:pt idx="15">
                  <c:v>1.1. Netork collection</c:v>
                </c:pt>
              </c:strCache>
            </c:strRef>
          </c:cat>
          <c:val>
            <c:numRef>
              <c:f>Sheet1!$C$2:$C$17</c:f>
              <c:numCache>
                <c:formatCode>General</c:formatCode>
                <c:ptCount val="16"/>
                <c:pt idx="0">
                  <c:v>71</c:v>
                </c:pt>
                <c:pt idx="1">
                  <c:v>7</c:v>
                </c:pt>
                <c:pt idx="2">
                  <c:v>10</c:v>
                </c:pt>
                <c:pt idx="3">
                  <c:v>14</c:v>
                </c:pt>
                <c:pt idx="4">
                  <c:v>30</c:v>
                </c:pt>
                <c:pt idx="5">
                  <c:v>8</c:v>
                </c:pt>
                <c:pt idx="6">
                  <c:v>8</c:v>
                </c:pt>
                <c:pt idx="7">
                  <c:v>10</c:v>
                </c:pt>
                <c:pt idx="8">
                  <c:v>28</c:v>
                </c:pt>
                <c:pt idx="9">
                  <c:v>13</c:v>
                </c:pt>
                <c:pt idx="10">
                  <c:v>8</c:v>
                </c:pt>
                <c:pt idx="11">
                  <c:v>20</c:v>
                </c:pt>
                <c:pt idx="12">
                  <c:v>30</c:v>
                </c:pt>
                <c:pt idx="13">
                  <c:v>8</c:v>
                </c:pt>
                <c:pt idx="14">
                  <c:v>5</c:v>
                </c:pt>
                <c:pt idx="15">
                  <c:v>3</c:v>
                </c:pt>
              </c:numCache>
            </c:numRef>
          </c:val>
          <c:extLst>
            <c:ext xmlns:c16="http://schemas.microsoft.com/office/drawing/2014/chart" uri="{C3380CC4-5D6E-409C-BE32-E72D297353CC}">
              <c16:uniqueId val="{00000001-18A5-BF4F-A4B3-0163EE87B72D}"/>
            </c:ext>
          </c:extLst>
        </c:ser>
        <c:dLbls>
          <c:showLegendKey val="0"/>
          <c:showVal val="0"/>
          <c:showCatName val="0"/>
          <c:showSerName val="0"/>
          <c:showPercent val="0"/>
          <c:showBubbleSize val="0"/>
        </c:dLbls>
        <c:gapWidth val="150"/>
        <c:overlap val="100"/>
        <c:axId val="1390877807"/>
        <c:axId val="1409581615"/>
      </c:barChart>
      <c:catAx>
        <c:axId val="13908778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9581615"/>
        <c:crosses val="autoZero"/>
        <c:auto val="1"/>
        <c:lblAlgn val="ctr"/>
        <c:lblOffset val="100"/>
        <c:noMultiLvlLbl val="0"/>
      </c:catAx>
      <c:valAx>
        <c:axId val="1409581615"/>
        <c:scaling>
          <c:orientation val="minMax"/>
          <c:min val="45196"/>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877807"/>
        <c:crosses val="autoZero"/>
        <c:crossBetween val="between"/>
        <c:majorUnit val="14"/>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059508-8B61-F643-945A-103097BEFD79}"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lang="en-US"/>
        </a:p>
      </dgm:t>
    </dgm:pt>
    <dgm:pt modelId="{9650ACDC-C75B-7F4D-A827-D311EA512C40}">
      <dgm:prSet phldrT="[Text]"/>
      <dgm:spPr/>
      <dgm:t>
        <a:bodyPr/>
        <a:lstStyle/>
        <a:p>
          <a:r>
            <a:rPr lang="en-US"/>
            <a:t>IOWR-NIDS</a:t>
          </a:r>
        </a:p>
      </dgm:t>
    </dgm:pt>
    <dgm:pt modelId="{10E24288-B2CE-6749-BB73-CB474E275C43}" type="parTrans" cxnId="{BAD5F525-0725-0847-A577-2E0A75ECFF38}">
      <dgm:prSet/>
      <dgm:spPr/>
      <dgm:t>
        <a:bodyPr/>
        <a:lstStyle/>
        <a:p>
          <a:endParaRPr lang="en-US"/>
        </a:p>
      </dgm:t>
    </dgm:pt>
    <dgm:pt modelId="{2ADD92E4-7D2F-2941-AD33-6144EC34168D}" type="sibTrans" cxnId="{BAD5F525-0725-0847-A577-2E0A75ECFF38}">
      <dgm:prSet/>
      <dgm:spPr/>
      <dgm:t>
        <a:bodyPr/>
        <a:lstStyle/>
        <a:p>
          <a:endParaRPr lang="en-US"/>
        </a:p>
      </dgm:t>
    </dgm:pt>
    <dgm:pt modelId="{2421A5BF-CA0E-9148-8D4E-E21A2A66C207}">
      <dgm:prSet phldrT="[Text]"/>
      <dgm:spPr/>
      <dgm:t>
        <a:bodyPr/>
        <a:lstStyle/>
        <a:p>
          <a:r>
            <a:rPr lang="en-US"/>
            <a:t>3. Dash Interface</a:t>
          </a:r>
        </a:p>
      </dgm:t>
    </dgm:pt>
    <dgm:pt modelId="{6A658BF1-E251-8D4F-9ABD-16C76E108B5C}" type="parTrans" cxnId="{28A7D617-760F-C042-8D69-09858FD56E5E}">
      <dgm:prSet/>
      <dgm:spPr/>
      <dgm:t>
        <a:bodyPr/>
        <a:lstStyle/>
        <a:p>
          <a:endParaRPr lang="en-US"/>
        </a:p>
      </dgm:t>
    </dgm:pt>
    <dgm:pt modelId="{B82E22B7-2FBD-204A-BF71-0DCE92858383}" type="sibTrans" cxnId="{28A7D617-760F-C042-8D69-09858FD56E5E}">
      <dgm:prSet/>
      <dgm:spPr/>
      <dgm:t>
        <a:bodyPr/>
        <a:lstStyle/>
        <a:p>
          <a:endParaRPr lang="en-US"/>
        </a:p>
      </dgm:t>
    </dgm:pt>
    <dgm:pt modelId="{8E503835-8A7A-3D4D-BA63-47F996E0CC10}">
      <dgm:prSet phldrT="[Text]"/>
      <dgm:spPr/>
      <dgm:t>
        <a:bodyPr/>
        <a:lstStyle/>
        <a:p>
          <a:r>
            <a:rPr lang="en-US"/>
            <a:t>2. Machine Learning Model</a:t>
          </a:r>
        </a:p>
      </dgm:t>
    </dgm:pt>
    <dgm:pt modelId="{2C0BBAA5-2930-EC4B-91E6-6E2E631C65C2}" type="parTrans" cxnId="{6D2B0628-5953-0041-AD62-BAB68747C495}">
      <dgm:prSet/>
      <dgm:spPr/>
      <dgm:t>
        <a:bodyPr/>
        <a:lstStyle/>
        <a:p>
          <a:endParaRPr lang="en-US"/>
        </a:p>
      </dgm:t>
    </dgm:pt>
    <dgm:pt modelId="{F22AA270-2904-B14C-880C-9B90ECCF7CF1}" type="sibTrans" cxnId="{6D2B0628-5953-0041-AD62-BAB68747C495}">
      <dgm:prSet/>
      <dgm:spPr/>
      <dgm:t>
        <a:bodyPr/>
        <a:lstStyle/>
        <a:p>
          <a:endParaRPr lang="en-US"/>
        </a:p>
      </dgm:t>
    </dgm:pt>
    <dgm:pt modelId="{44314988-EB68-5344-8A51-E1D8F09D5FB1}">
      <dgm:prSet phldrT="[Text]"/>
      <dgm:spPr/>
      <dgm:t>
        <a:bodyPr/>
        <a:lstStyle/>
        <a:p>
          <a:r>
            <a:rPr lang="en-US"/>
            <a:t>1. Network Packet Collection</a:t>
          </a:r>
        </a:p>
      </dgm:t>
    </dgm:pt>
    <dgm:pt modelId="{3700910B-B325-D242-975D-FFDFBEC2241B}" type="parTrans" cxnId="{CCDBAB0E-3109-004F-B254-1D189E0C42DA}">
      <dgm:prSet/>
      <dgm:spPr/>
      <dgm:t>
        <a:bodyPr/>
        <a:lstStyle/>
        <a:p>
          <a:endParaRPr lang="en-US"/>
        </a:p>
      </dgm:t>
    </dgm:pt>
    <dgm:pt modelId="{A09220FA-9088-064E-9480-89396343D051}" type="sibTrans" cxnId="{CCDBAB0E-3109-004F-B254-1D189E0C42DA}">
      <dgm:prSet/>
      <dgm:spPr/>
      <dgm:t>
        <a:bodyPr/>
        <a:lstStyle/>
        <a:p>
          <a:endParaRPr lang="en-US"/>
        </a:p>
      </dgm:t>
    </dgm:pt>
    <dgm:pt modelId="{9D34C1E4-CA0D-6740-98EA-C09B3CB8CDEA}">
      <dgm:prSet/>
      <dgm:spPr>
        <a:solidFill>
          <a:schemeClr val="accent6">
            <a:lumMod val="75000"/>
          </a:schemeClr>
        </a:solidFill>
      </dgm:spPr>
      <dgm:t>
        <a:bodyPr/>
        <a:lstStyle/>
        <a:p>
          <a:r>
            <a:rPr lang="en-US"/>
            <a:t>3.1. Wireframes</a:t>
          </a:r>
        </a:p>
      </dgm:t>
    </dgm:pt>
    <dgm:pt modelId="{31D33EFF-585C-DE46-9C9F-CD3E88294166}" type="parTrans" cxnId="{4194F59D-8289-D64D-BF31-759351B29970}">
      <dgm:prSet/>
      <dgm:spPr/>
      <dgm:t>
        <a:bodyPr/>
        <a:lstStyle/>
        <a:p>
          <a:endParaRPr lang="en-US"/>
        </a:p>
      </dgm:t>
    </dgm:pt>
    <dgm:pt modelId="{E16F9E85-D1E6-834E-BD0A-2A9D9CC15301}" type="sibTrans" cxnId="{4194F59D-8289-D64D-BF31-759351B29970}">
      <dgm:prSet/>
      <dgm:spPr/>
      <dgm:t>
        <a:bodyPr/>
        <a:lstStyle/>
        <a:p>
          <a:endParaRPr lang="en-US"/>
        </a:p>
      </dgm:t>
    </dgm:pt>
    <dgm:pt modelId="{7DC4D3BF-1577-E140-8305-7387CF6DA69A}">
      <dgm:prSet/>
      <dgm:spPr>
        <a:solidFill>
          <a:schemeClr val="accent2">
            <a:lumMod val="75000"/>
          </a:schemeClr>
        </a:solidFill>
      </dgm:spPr>
      <dgm:t>
        <a:bodyPr/>
        <a:lstStyle/>
        <a:p>
          <a:r>
            <a:rPr lang="en-US"/>
            <a:t>3.3. Interactions</a:t>
          </a:r>
        </a:p>
      </dgm:t>
    </dgm:pt>
    <dgm:pt modelId="{152861A0-7D3C-1F41-9172-14058CADD641}" type="parTrans" cxnId="{F3C3D394-6219-1041-9334-4A3A43351F6E}">
      <dgm:prSet/>
      <dgm:spPr/>
      <dgm:t>
        <a:bodyPr/>
        <a:lstStyle/>
        <a:p>
          <a:endParaRPr lang="en-US"/>
        </a:p>
      </dgm:t>
    </dgm:pt>
    <dgm:pt modelId="{692816B5-EAA5-7044-8664-05D36D36F9DA}" type="sibTrans" cxnId="{F3C3D394-6219-1041-9334-4A3A43351F6E}">
      <dgm:prSet/>
      <dgm:spPr/>
      <dgm:t>
        <a:bodyPr/>
        <a:lstStyle/>
        <a:p>
          <a:endParaRPr lang="en-US"/>
        </a:p>
      </dgm:t>
    </dgm:pt>
    <dgm:pt modelId="{A32F8CCE-9191-7347-ABFA-C34E5DC303C3}">
      <dgm:prSet/>
      <dgm:spPr/>
      <dgm:t>
        <a:bodyPr/>
        <a:lstStyle/>
        <a:p>
          <a:r>
            <a:rPr lang="en-US"/>
            <a:t>3.2. Final Model</a:t>
          </a:r>
        </a:p>
      </dgm:t>
    </dgm:pt>
    <dgm:pt modelId="{641A4BF0-D708-FE41-A62E-1DCF6F0266D9}" type="parTrans" cxnId="{5615C0C2-6D36-5342-985C-5F7CDDC40A9B}">
      <dgm:prSet/>
      <dgm:spPr/>
      <dgm:t>
        <a:bodyPr/>
        <a:lstStyle/>
        <a:p>
          <a:endParaRPr lang="en-US"/>
        </a:p>
      </dgm:t>
    </dgm:pt>
    <dgm:pt modelId="{2775267A-C771-E645-A927-E629DC37BE63}" type="sibTrans" cxnId="{5615C0C2-6D36-5342-985C-5F7CDDC40A9B}">
      <dgm:prSet/>
      <dgm:spPr/>
      <dgm:t>
        <a:bodyPr/>
        <a:lstStyle/>
        <a:p>
          <a:endParaRPr lang="en-US"/>
        </a:p>
      </dgm:t>
    </dgm:pt>
    <dgm:pt modelId="{AF2667B7-F935-2A45-A21E-7F938504FFB9}">
      <dgm:prSet/>
      <dgm:spPr>
        <a:solidFill>
          <a:schemeClr val="accent6">
            <a:lumMod val="75000"/>
          </a:schemeClr>
        </a:solidFill>
      </dgm:spPr>
      <dgm:t>
        <a:bodyPr/>
        <a:lstStyle/>
        <a:p>
          <a:r>
            <a:rPr lang="en-US"/>
            <a:t>2.1. Model structure</a:t>
          </a:r>
        </a:p>
      </dgm:t>
    </dgm:pt>
    <dgm:pt modelId="{AE4964BE-4849-8245-90D1-34A864DDE4C7}" type="parTrans" cxnId="{2280791B-C40B-DF48-9DE6-3A0457021AAB}">
      <dgm:prSet/>
      <dgm:spPr/>
      <dgm:t>
        <a:bodyPr/>
        <a:lstStyle/>
        <a:p>
          <a:endParaRPr lang="en-US"/>
        </a:p>
      </dgm:t>
    </dgm:pt>
    <dgm:pt modelId="{716EA879-0644-E84D-AB8F-272E3E97F513}" type="sibTrans" cxnId="{2280791B-C40B-DF48-9DE6-3A0457021AAB}">
      <dgm:prSet/>
      <dgm:spPr/>
      <dgm:t>
        <a:bodyPr/>
        <a:lstStyle/>
        <a:p>
          <a:endParaRPr lang="en-US"/>
        </a:p>
      </dgm:t>
    </dgm:pt>
    <dgm:pt modelId="{E3384C4E-0C1D-304E-AD20-3A6A5D2BB5E7}">
      <dgm:prSet/>
      <dgm:spPr>
        <a:solidFill>
          <a:schemeClr val="accent6">
            <a:lumMod val="75000"/>
          </a:schemeClr>
        </a:solidFill>
      </dgm:spPr>
      <dgm:t>
        <a:bodyPr/>
        <a:lstStyle/>
        <a:p>
          <a:r>
            <a:rPr lang="en-US"/>
            <a:t>2.2. Model Training</a:t>
          </a:r>
        </a:p>
      </dgm:t>
    </dgm:pt>
    <dgm:pt modelId="{54D9D747-3507-EC4F-AC35-4A004F3F8257}" type="parTrans" cxnId="{FCA2D297-C7A1-C841-ABBF-DD869D7494F3}">
      <dgm:prSet/>
      <dgm:spPr/>
      <dgm:t>
        <a:bodyPr/>
        <a:lstStyle/>
        <a:p>
          <a:endParaRPr lang="en-US"/>
        </a:p>
      </dgm:t>
    </dgm:pt>
    <dgm:pt modelId="{0367CEC8-EF0F-1B40-96F8-CFBA0F65AD4C}" type="sibTrans" cxnId="{FCA2D297-C7A1-C841-ABBF-DD869D7494F3}">
      <dgm:prSet/>
      <dgm:spPr/>
      <dgm:t>
        <a:bodyPr/>
        <a:lstStyle/>
        <a:p>
          <a:endParaRPr lang="en-US"/>
        </a:p>
      </dgm:t>
    </dgm:pt>
    <dgm:pt modelId="{BC4AF2E9-FA9E-7349-ACC6-393E38A573BD}">
      <dgm:prSet/>
      <dgm:spPr>
        <a:solidFill>
          <a:schemeClr val="accent6">
            <a:lumMod val="75000"/>
          </a:schemeClr>
        </a:solidFill>
      </dgm:spPr>
      <dgm:t>
        <a:bodyPr/>
        <a:lstStyle/>
        <a:p>
          <a:r>
            <a:rPr lang="en-US"/>
            <a:t>2.3. Model Unknowns</a:t>
          </a:r>
        </a:p>
      </dgm:t>
    </dgm:pt>
    <dgm:pt modelId="{0DEE37C5-3905-3747-8091-DB0D02DE793C}" type="parTrans" cxnId="{00BDDE56-6277-6040-AD3F-7FE7DF2404F2}">
      <dgm:prSet/>
      <dgm:spPr/>
      <dgm:t>
        <a:bodyPr/>
        <a:lstStyle/>
        <a:p>
          <a:endParaRPr lang="en-US"/>
        </a:p>
      </dgm:t>
    </dgm:pt>
    <dgm:pt modelId="{8AF44919-BBB9-E54A-B300-A1C51DF8F635}" type="sibTrans" cxnId="{00BDDE56-6277-6040-AD3F-7FE7DF2404F2}">
      <dgm:prSet/>
      <dgm:spPr/>
      <dgm:t>
        <a:bodyPr/>
        <a:lstStyle/>
        <a:p>
          <a:endParaRPr lang="en-US"/>
        </a:p>
      </dgm:t>
    </dgm:pt>
    <dgm:pt modelId="{E3B655F9-BCF4-984C-9E61-093D3273ED5C}">
      <dgm:prSet/>
      <dgm:spPr>
        <a:solidFill>
          <a:schemeClr val="accent2">
            <a:lumMod val="75000"/>
          </a:schemeClr>
        </a:solidFill>
      </dgm:spPr>
      <dgm:t>
        <a:bodyPr/>
        <a:lstStyle/>
        <a:p>
          <a:r>
            <a:rPr lang="en-US"/>
            <a:t>2.1.2 Revise Model Structure</a:t>
          </a:r>
        </a:p>
      </dgm:t>
    </dgm:pt>
    <dgm:pt modelId="{52BBEE27-C3A2-1B4D-9F21-760FC7599070}" type="parTrans" cxnId="{4A6B6887-CE5D-F245-A5EE-995432476A73}">
      <dgm:prSet/>
      <dgm:spPr/>
      <dgm:t>
        <a:bodyPr/>
        <a:lstStyle/>
        <a:p>
          <a:endParaRPr lang="en-US"/>
        </a:p>
      </dgm:t>
    </dgm:pt>
    <dgm:pt modelId="{2B9A26CD-A03D-4D44-A523-D53B705303FD}" type="sibTrans" cxnId="{4A6B6887-CE5D-F245-A5EE-995432476A73}">
      <dgm:prSet/>
      <dgm:spPr/>
      <dgm:t>
        <a:bodyPr/>
        <a:lstStyle/>
        <a:p>
          <a:endParaRPr lang="en-US"/>
        </a:p>
      </dgm:t>
    </dgm:pt>
    <dgm:pt modelId="{C1E51C1D-93A5-8F4E-B35E-227B59175A78}">
      <dgm:prSet/>
      <dgm:spPr>
        <a:solidFill>
          <a:schemeClr val="accent6">
            <a:lumMod val="75000"/>
          </a:schemeClr>
        </a:solidFill>
      </dgm:spPr>
      <dgm:t>
        <a:bodyPr/>
        <a:lstStyle/>
        <a:p>
          <a:r>
            <a:rPr lang="en-US"/>
            <a:t>2.3.1. Find Model Unknowns</a:t>
          </a:r>
        </a:p>
      </dgm:t>
    </dgm:pt>
    <dgm:pt modelId="{2E54192D-1257-7D49-A048-A497515C78AA}" type="parTrans" cxnId="{FAB27E54-9CD3-BA46-8C3E-252A4A318EE7}">
      <dgm:prSet/>
      <dgm:spPr/>
      <dgm:t>
        <a:bodyPr/>
        <a:lstStyle/>
        <a:p>
          <a:endParaRPr lang="en-US"/>
        </a:p>
      </dgm:t>
    </dgm:pt>
    <dgm:pt modelId="{B3B2A74E-471B-B84B-B924-A8ECD9235518}" type="sibTrans" cxnId="{FAB27E54-9CD3-BA46-8C3E-252A4A318EE7}">
      <dgm:prSet/>
      <dgm:spPr/>
      <dgm:t>
        <a:bodyPr/>
        <a:lstStyle/>
        <a:p>
          <a:endParaRPr lang="en-US"/>
        </a:p>
      </dgm:t>
    </dgm:pt>
    <dgm:pt modelId="{B521A82D-8254-EC43-B60E-CB3D502A2866}">
      <dgm:prSet/>
      <dgm:spPr>
        <a:solidFill>
          <a:schemeClr val="accent2">
            <a:lumMod val="75000"/>
          </a:schemeClr>
        </a:solidFill>
      </dgm:spPr>
      <dgm:t>
        <a:bodyPr/>
        <a:lstStyle/>
        <a:p>
          <a:r>
            <a:rPr lang="en-US"/>
            <a:t>2.3.2 Create temparary label</a:t>
          </a:r>
        </a:p>
      </dgm:t>
    </dgm:pt>
    <dgm:pt modelId="{AA4B980E-4711-794E-B754-6BDFF57C758C}" type="parTrans" cxnId="{2255DE25-34A3-2844-8EBF-A28A07B7CF67}">
      <dgm:prSet/>
      <dgm:spPr/>
      <dgm:t>
        <a:bodyPr/>
        <a:lstStyle/>
        <a:p>
          <a:endParaRPr lang="en-US"/>
        </a:p>
      </dgm:t>
    </dgm:pt>
    <dgm:pt modelId="{C1847684-9CBA-9D41-BD9A-62EC18EB82EF}" type="sibTrans" cxnId="{2255DE25-34A3-2844-8EBF-A28A07B7CF67}">
      <dgm:prSet/>
      <dgm:spPr/>
      <dgm:t>
        <a:bodyPr/>
        <a:lstStyle/>
        <a:p>
          <a:endParaRPr lang="en-US"/>
        </a:p>
      </dgm:t>
    </dgm:pt>
    <dgm:pt modelId="{363A78E8-0855-9246-B825-2F005E35730F}">
      <dgm:prSet/>
      <dgm:spPr>
        <a:solidFill>
          <a:schemeClr val="accent2">
            <a:lumMod val="75000"/>
          </a:schemeClr>
        </a:solidFill>
      </dgm:spPr>
      <dgm:t>
        <a:bodyPr/>
        <a:lstStyle/>
        <a:p>
          <a:r>
            <a:rPr lang="en-US"/>
            <a:t>2.3.3 Allow Renaming of Unknown</a:t>
          </a:r>
        </a:p>
      </dgm:t>
    </dgm:pt>
    <dgm:pt modelId="{C847CF54-FE85-B74B-8415-44B0D3CDDBE2}" type="parTrans" cxnId="{11466141-D9B9-A240-8544-4A40C2908774}">
      <dgm:prSet/>
      <dgm:spPr/>
      <dgm:t>
        <a:bodyPr/>
        <a:lstStyle/>
        <a:p>
          <a:endParaRPr lang="en-US"/>
        </a:p>
      </dgm:t>
    </dgm:pt>
    <dgm:pt modelId="{F65C686E-2847-AC47-9868-A9726C9B2951}" type="sibTrans" cxnId="{11466141-D9B9-A240-8544-4A40C2908774}">
      <dgm:prSet/>
      <dgm:spPr/>
      <dgm:t>
        <a:bodyPr/>
        <a:lstStyle/>
        <a:p>
          <a:endParaRPr lang="en-US"/>
        </a:p>
      </dgm:t>
    </dgm:pt>
    <dgm:pt modelId="{78FEC465-AFBA-3A40-967F-9295B5BB9B19}">
      <dgm:prSet/>
      <dgm:spPr>
        <a:solidFill>
          <a:schemeClr val="accent2">
            <a:lumMod val="75000"/>
          </a:schemeClr>
        </a:solidFill>
      </dgm:spPr>
      <dgm:t>
        <a:bodyPr/>
        <a:lstStyle/>
        <a:p>
          <a:r>
            <a:rPr lang="en-US"/>
            <a:t>2.2.1. Allow Retraining of model</a:t>
          </a:r>
        </a:p>
      </dgm:t>
    </dgm:pt>
    <dgm:pt modelId="{7053BD8D-9578-CA45-9CF2-7CFB79BDA0E0}" type="parTrans" cxnId="{B1FD9739-B27D-F448-95FF-30BE013E0636}">
      <dgm:prSet/>
      <dgm:spPr/>
      <dgm:t>
        <a:bodyPr/>
        <a:lstStyle/>
        <a:p>
          <a:endParaRPr lang="en-US"/>
        </a:p>
      </dgm:t>
    </dgm:pt>
    <dgm:pt modelId="{D6EE1739-0482-8A4B-9B92-9CF3831A1EBA}" type="sibTrans" cxnId="{B1FD9739-B27D-F448-95FF-30BE013E0636}">
      <dgm:prSet/>
      <dgm:spPr/>
      <dgm:t>
        <a:bodyPr/>
        <a:lstStyle/>
        <a:p>
          <a:endParaRPr lang="en-US"/>
        </a:p>
      </dgm:t>
    </dgm:pt>
    <dgm:pt modelId="{AA0B783B-43E5-3646-A64D-D6650A08B49E}">
      <dgm:prSet/>
      <dgm:spPr>
        <a:solidFill>
          <a:schemeClr val="accent2">
            <a:lumMod val="75000"/>
          </a:schemeClr>
        </a:solidFill>
      </dgm:spPr>
      <dgm:t>
        <a:bodyPr/>
        <a:lstStyle/>
        <a:p>
          <a:r>
            <a:rPr lang="en-US"/>
            <a:t>1.2. Netowrk Packet model feeding</a:t>
          </a:r>
        </a:p>
      </dgm:t>
    </dgm:pt>
    <dgm:pt modelId="{E750E6A3-8AFE-E048-9D5D-C43266F99804}" type="parTrans" cxnId="{A12B5C4E-D160-9740-A66B-C9468F4F7B17}">
      <dgm:prSet/>
      <dgm:spPr/>
      <dgm:t>
        <a:bodyPr/>
        <a:lstStyle/>
        <a:p>
          <a:endParaRPr lang="en-US"/>
        </a:p>
      </dgm:t>
    </dgm:pt>
    <dgm:pt modelId="{53CFF3A5-C168-8845-9AF0-78F66150ACA8}" type="sibTrans" cxnId="{A12B5C4E-D160-9740-A66B-C9468F4F7B17}">
      <dgm:prSet/>
      <dgm:spPr/>
      <dgm:t>
        <a:bodyPr/>
        <a:lstStyle/>
        <a:p>
          <a:endParaRPr lang="en-US"/>
        </a:p>
      </dgm:t>
    </dgm:pt>
    <dgm:pt modelId="{4DDC3F0A-AE39-F94F-9996-6AE348070F22}">
      <dgm:prSet/>
      <dgm:spPr>
        <a:solidFill>
          <a:schemeClr val="accent6">
            <a:lumMod val="75000"/>
          </a:schemeClr>
        </a:solidFill>
      </dgm:spPr>
      <dgm:t>
        <a:bodyPr/>
        <a:lstStyle/>
        <a:p>
          <a:r>
            <a:rPr lang="en-US"/>
            <a:t>1.1. Netork collection</a:t>
          </a:r>
        </a:p>
      </dgm:t>
    </dgm:pt>
    <dgm:pt modelId="{B7BCB402-08AD-5A46-A978-2D1573B57772}" type="parTrans" cxnId="{47846380-8C30-E14C-B94F-E0C16A2590C6}">
      <dgm:prSet/>
      <dgm:spPr/>
      <dgm:t>
        <a:bodyPr/>
        <a:lstStyle/>
        <a:p>
          <a:endParaRPr lang="en-US"/>
        </a:p>
      </dgm:t>
    </dgm:pt>
    <dgm:pt modelId="{E687329F-EAFB-B34C-BE94-8AB8F769B7A3}" type="sibTrans" cxnId="{47846380-8C30-E14C-B94F-E0C16A2590C6}">
      <dgm:prSet/>
      <dgm:spPr/>
      <dgm:t>
        <a:bodyPr/>
        <a:lstStyle/>
        <a:p>
          <a:endParaRPr lang="en-US"/>
        </a:p>
      </dgm:t>
    </dgm:pt>
    <dgm:pt modelId="{7EBADE11-4BEA-C545-A8A4-3FFEB84D9EDC}" type="pres">
      <dgm:prSet presAssocID="{B2059508-8B61-F643-945A-103097BEFD79}" presName="hierChild1" presStyleCnt="0">
        <dgm:presLayoutVars>
          <dgm:orgChart val="1"/>
          <dgm:chPref val="1"/>
          <dgm:dir/>
          <dgm:animOne val="branch"/>
          <dgm:animLvl val="lvl"/>
          <dgm:resizeHandles/>
        </dgm:presLayoutVars>
      </dgm:prSet>
      <dgm:spPr/>
    </dgm:pt>
    <dgm:pt modelId="{B537900A-6255-E540-955A-2624D10C5A92}" type="pres">
      <dgm:prSet presAssocID="{9650ACDC-C75B-7F4D-A827-D311EA512C40}" presName="hierRoot1" presStyleCnt="0">
        <dgm:presLayoutVars>
          <dgm:hierBranch val="init"/>
        </dgm:presLayoutVars>
      </dgm:prSet>
      <dgm:spPr/>
    </dgm:pt>
    <dgm:pt modelId="{D7A86B62-2BE8-924D-9301-C07F4A792C42}" type="pres">
      <dgm:prSet presAssocID="{9650ACDC-C75B-7F4D-A827-D311EA512C40}" presName="rootComposite1" presStyleCnt="0"/>
      <dgm:spPr/>
    </dgm:pt>
    <dgm:pt modelId="{8A07F401-33E2-7F4A-B04E-71D2014BC9E6}" type="pres">
      <dgm:prSet presAssocID="{9650ACDC-C75B-7F4D-A827-D311EA512C40}" presName="rootText1" presStyleLbl="node0" presStyleIdx="0" presStyleCnt="1">
        <dgm:presLayoutVars>
          <dgm:chPref val="3"/>
        </dgm:presLayoutVars>
      </dgm:prSet>
      <dgm:spPr/>
    </dgm:pt>
    <dgm:pt modelId="{4F400F6F-C956-EC42-84E3-6062767565C0}" type="pres">
      <dgm:prSet presAssocID="{9650ACDC-C75B-7F4D-A827-D311EA512C40}" presName="rootConnector1" presStyleLbl="node1" presStyleIdx="0" presStyleCnt="0"/>
      <dgm:spPr/>
    </dgm:pt>
    <dgm:pt modelId="{9D5E0480-9961-4A4D-9D7F-91FF34717BEB}" type="pres">
      <dgm:prSet presAssocID="{9650ACDC-C75B-7F4D-A827-D311EA512C40}" presName="hierChild2" presStyleCnt="0"/>
      <dgm:spPr/>
    </dgm:pt>
    <dgm:pt modelId="{23CB45E1-953B-6148-B702-621EBC79E614}" type="pres">
      <dgm:prSet presAssocID="{3700910B-B325-D242-975D-FFDFBEC2241B}" presName="Name64" presStyleLbl="parChTrans1D2" presStyleIdx="0" presStyleCnt="3"/>
      <dgm:spPr/>
    </dgm:pt>
    <dgm:pt modelId="{17AF19ED-893E-9943-BBE4-8B3A4F6D68BA}" type="pres">
      <dgm:prSet presAssocID="{44314988-EB68-5344-8A51-E1D8F09D5FB1}" presName="hierRoot2" presStyleCnt="0">
        <dgm:presLayoutVars>
          <dgm:hierBranch val="init"/>
        </dgm:presLayoutVars>
      </dgm:prSet>
      <dgm:spPr/>
    </dgm:pt>
    <dgm:pt modelId="{3E4C42DB-AD8D-4241-9877-5C4EE28DBD7C}" type="pres">
      <dgm:prSet presAssocID="{44314988-EB68-5344-8A51-E1D8F09D5FB1}" presName="rootComposite" presStyleCnt="0"/>
      <dgm:spPr/>
    </dgm:pt>
    <dgm:pt modelId="{20EE8078-DD32-C847-8182-8DB2EC654333}" type="pres">
      <dgm:prSet presAssocID="{44314988-EB68-5344-8A51-E1D8F09D5FB1}" presName="rootText" presStyleLbl="node2" presStyleIdx="0" presStyleCnt="3">
        <dgm:presLayoutVars>
          <dgm:chPref val="3"/>
        </dgm:presLayoutVars>
      </dgm:prSet>
      <dgm:spPr/>
    </dgm:pt>
    <dgm:pt modelId="{4E2563EC-9EE1-574B-879D-A42081F80118}" type="pres">
      <dgm:prSet presAssocID="{44314988-EB68-5344-8A51-E1D8F09D5FB1}" presName="rootConnector" presStyleLbl="node2" presStyleIdx="0" presStyleCnt="3"/>
      <dgm:spPr/>
    </dgm:pt>
    <dgm:pt modelId="{4282D266-1A76-7A48-A753-84D0CF41058B}" type="pres">
      <dgm:prSet presAssocID="{44314988-EB68-5344-8A51-E1D8F09D5FB1}" presName="hierChild4" presStyleCnt="0"/>
      <dgm:spPr/>
    </dgm:pt>
    <dgm:pt modelId="{9370757A-037E-764F-9B8E-F3F8F28D60C4}" type="pres">
      <dgm:prSet presAssocID="{B7BCB402-08AD-5A46-A978-2D1573B57772}" presName="Name64" presStyleLbl="parChTrans1D3" presStyleIdx="0" presStyleCnt="7"/>
      <dgm:spPr/>
    </dgm:pt>
    <dgm:pt modelId="{CFC6DF48-25D5-7B4C-B407-36D9BF28A206}" type="pres">
      <dgm:prSet presAssocID="{4DDC3F0A-AE39-F94F-9996-6AE348070F22}" presName="hierRoot2" presStyleCnt="0">
        <dgm:presLayoutVars>
          <dgm:hierBranch val="init"/>
        </dgm:presLayoutVars>
      </dgm:prSet>
      <dgm:spPr/>
    </dgm:pt>
    <dgm:pt modelId="{9E5806A5-2363-D641-AA42-233D11699CA4}" type="pres">
      <dgm:prSet presAssocID="{4DDC3F0A-AE39-F94F-9996-6AE348070F22}" presName="rootComposite" presStyleCnt="0"/>
      <dgm:spPr/>
    </dgm:pt>
    <dgm:pt modelId="{5652040B-B756-514E-AA4C-59BECBD815A7}" type="pres">
      <dgm:prSet presAssocID="{4DDC3F0A-AE39-F94F-9996-6AE348070F22}" presName="rootText" presStyleLbl="node3" presStyleIdx="0" presStyleCnt="7">
        <dgm:presLayoutVars>
          <dgm:chPref val="3"/>
        </dgm:presLayoutVars>
      </dgm:prSet>
      <dgm:spPr/>
    </dgm:pt>
    <dgm:pt modelId="{F31CC96F-E581-6D4D-A618-F85839F815CB}" type="pres">
      <dgm:prSet presAssocID="{4DDC3F0A-AE39-F94F-9996-6AE348070F22}" presName="rootConnector" presStyleLbl="node3" presStyleIdx="0" presStyleCnt="7"/>
      <dgm:spPr/>
    </dgm:pt>
    <dgm:pt modelId="{5E03A807-39DB-B341-AE39-1CFABBB4098B}" type="pres">
      <dgm:prSet presAssocID="{4DDC3F0A-AE39-F94F-9996-6AE348070F22}" presName="hierChild4" presStyleCnt="0"/>
      <dgm:spPr/>
    </dgm:pt>
    <dgm:pt modelId="{A31DADE2-8DA0-814B-9DD6-0A7F0FD649A2}" type="pres">
      <dgm:prSet presAssocID="{4DDC3F0A-AE39-F94F-9996-6AE348070F22}" presName="hierChild5" presStyleCnt="0"/>
      <dgm:spPr/>
    </dgm:pt>
    <dgm:pt modelId="{5691F0A2-0728-1C4A-AEAF-66CE66D0CF25}" type="pres">
      <dgm:prSet presAssocID="{E750E6A3-8AFE-E048-9D5D-C43266F99804}" presName="Name64" presStyleLbl="parChTrans1D3" presStyleIdx="1" presStyleCnt="7"/>
      <dgm:spPr/>
    </dgm:pt>
    <dgm:pt modelId="{C97B990C-7A06-4148-B0C2-F523EA74B7D3}" type="pres">
      <dgm:prSet presAssocID="{AA0B783B-43E5-3646-A64D-D6650A08B49E}" presName="hierRoot2" presStyleCnt="0">
        <dgm:presLayoutVars>
          <dgm:hierBranch val="init"/>
        </dgm:presLayoutVars>
      </dgm:prSet>
      <dgm:spPr/>
    </dgm:pt>
    <dgm:pt modelId="{CDA93F83-3D34-FA43-91F3-E8FA33864BDB}" type="pres">
      <dgm:prSet presAssocID="{AA0B783B-43E5-3646-A64D-D6650A08B49E}" presName="rootComposite" presStyleCnt="0"/>
      <dgm:spPr/>
    </dgm:pt>
    <dgm:pt modelId="{6544E80C-9525-5842-85FF-3F9957852CC3}" type="pres">
      <dgm:prSet presAssocID="{AA0B783B-43E5-3646-A64D-D6650A08B49E}" presName="rootText" presStyleLbl="node3" presStyleIdx="1" presStyleCnt="7">
        <dgm:presLayoutVars>
          <dgm:chPref val="3"/>
        </dgm:presLayoutVars>
      </dgm:prSet>
      <dgm:spPr/>
    </dgm:pt>
    <dgm:pt modelId="{F7CE5C3A-D7E6-684A-BBBD-46BAAE5DE9DC}" type="pres">
      <dgm:prSet presAssocID="{AA0B783B-43E5-3646-A64D-D6650A08B49E}" presName="rootConnector" presStyleLbl="node3" presStyleIdx="1" presStyleCnt="7"/>
      <dgm:spPr/>
    </dgm:pt>
    <dgm:pt modelId="{F06A0D84-A47E-DE49-A2E2-F5F7147A7FE8}" type="pres">
      <dgm:prSet presAssocID="{AA0B783B-43E5-3646-A64D-D6650A08B49E}" presName="hierChild4" presStyleCnt="0"/>
      <dgm:spPr/>
    </dgm:pt>
    <dgm:pt modelId="{3752348F-BCA0-BD4F-BFCC-A20F5136039D}" type="pres">
      <dgm:prSet presAssocID="{AA0B783B-43E5-3646-A64D-D6650A08B49E}" presName="hierChild5" presStyleCnt="0"/>
      <dgm:spPr/>
    </dgm:pt>
    <dgm:pt modelId="{C2F21396-AA46-3842-9F73-637D48E1FF0A}" type="pres">
      <dgm:prSet presAssocID="{44314988-EB68-5344-8A51-E1D8F09D5FB1}" presName="hierChild5" presStyleCnt="0"/>
      <dgm:spPr/>
    </dgm:pt>
    <dgm:pt modelId="{131767A4-6774-614E-8AF4-5AD9F43C812A}" type="pres">
      <dgm:prSet presAssocID="{2C0BBAA5-2930-EC4B-91E6-6E2E631C65C2}" presName="Name64" presStyleLbl="parChTrans1D2" presStyleIdx="1" presStyleCnt="3"/>
      <dgm:spPr/>
    </dgm:pt>
    <dgm:pt modelId="{B21A408E-A987-D64A-8ABD-4320BD699FFD}" type="pres">
      <dgm:prSet presAssocID="{8E503835-8A7A-3D4D-BA63-47F996E0CC10}" presName="hierRoot2" presStyleCnt="0">
        <dgm:presLayoutVars>
          <dgm:hierBranch val="init"/>
        </dgm:presLayoutVars>
      </dgm:prSet>
      <dgm:spPr/>
    </dgm:pt>
    <dgm:pt modelId="{13DE80E0-3F79-B244-A408-8231C02CD6F0}" type="pres">
      <dgm:prSet presAssocID="{8E503835-8A7A-3D4D-BA63-47F996E0CC10}" presName="rootComposite" presStyleCnt="0"/>
      <dgm:spPr/>
    </dgm:pt>
    <dgm:pt modelId="{A27E088C-D4D1-3B44-880A-C75D533F67F1}" type="pres">
      <dgm:prSet presAssocID="{8E503835-8A7A-3D4D-BA63-47F996E0CC10}" presName="rootText" presStyleLbl="node2" presStyleIdx="1" presStyleCnt="3">
        <dgm:presLayoutVars>
          <dgm:chPref val="3"/>
        </dgm:presLayoutVars>
      </dgm:prSet>
      <dgm:spPr/>
    </dgm:pt>
    <dgm:pt modelId="{45C259C9-786D-2343-BE86-A6DB06F1FF3A}" type="pres">
      <dgm:prSet presAssocID="{8E503835-8A7A-3D4D-BA63-47F996E0CC10}" presName="rootConnector" presStyleLbl="node2" presStyleIdx="1" presStyleCnt="3"/>
      <dgm:spPr/>
    </dgm:pt>
    <dgm:pt modelId="{93FAD259-255B-E644-9979-2E878228D636}" type="pres">
      <dgm:prSet presAssocID="{8E503835-8A7A-3D4D-BA63-47F996E0CC10}" presName="hierChild4" presStyleCnt="0"/>
      <dgm:spPr/>
    </dgm:pt>
    <dgm:pt modelId="{AEAC497A-1214-9F48-AA2A-7C71C9FEFBCB}" type="pres">
      <dgm:prSet presAssocID="{AE4964BE-4849-8245-90D1-34A864DDE4C7}" presName="Name64" presStyleLbl="parChTrans1D3" presStyleIdx="2" presStyleCnt="7"/>
      <dgm:spPr/>
    </dgm:pt>
    <dgm:pt modelId="{B216C05D-ABD0-C642-BB89-93631CD20E6A}" type="pres">
      <dgm:prSet presAssocID="{AF2667B7-F935-2A45-A21E-7F938504FFB9}" presName="hierRoot2" presStyleCnt="0">
        <dgm:presLayoutVars>
          <dgm:hierBranch val="init"/>
        </dgm:presLayoutVars>
      </dgm:prSet>
      <dgm:spPr/>
    </dgm:pt>
    <dgm:pt modelId="{5BE4524A-57AB-F645-83CD-74E884344B3F}" type="pres">
      <dgm:prSet presAssocID="{AF2667B7-F935-2A45-A21E-7F938504FFB9}" presName="rootComposite" presStyleCnt="0"/>
      <dgm:spPr/>
    </dgm:pt>
    <dgm:pt modelId="{5F15BDFE-DCD6-894B-8B5D-30534257AEA0}" type="pres">
      <dgm:prSet presAssocID="{AF2667B7-F935-2A45-A21E-7F938504FFB9}" presName="rootText" presStyleLbl="node3" presStyleIdx="2" presStyleCnt="7">
        <dgm:presLayoutVars>
          <dgm:chPref val="3"/>
        </dgm:presLayoutVars>
      </dgm:prSet>
      <dgm:spPr/>
    </dgm:pt>
    <dgm:pt modelId="{336461D7-5299-C740-AB84-493E8A524637}" type="pres">
      <dgm:prSet presAssocID="{AF2667B7-F935-2A45-A21E-7F938504FFB9}" presName="rootConnector" presStyleLbl="node3" presStyleIdx="2" presStyleCnt="7"/>
      <dgm:spPr/>
    </dgm:pt>
    <dgm:pt modelId="{B44039D1-5DD2-984A-BBC0-3428B0687FD2}" type="pres">
      <dgm:prSet presAssocID="{AF2667B7-F935-2A45-A21E-7F938504FFB9}" presName="hierChild4" presStyleCnt="0"/>
      <dgm:spPr/>
    </dgm:pt>
    <dgm:pt modelId="{DCE84066-C272-E34B-8A6B-D1062C377321}" type="pres">
      <dgm:prSet presAssocID="{52BBEE27-C3A2-1B4D-9F21-760FC7599070}" presName="Name64" presStyleLbl="parChTrans1D4" presStyleIdx="0" presStyleCnt="6"/>
      <dgm:spPr/>
    </dgm:pt>
    <dgm:pt modelId="{A38112DD-D945-7044-A728-DE53AF5E1768}" type="pres">
      <dgm:prSet presAssocID="{E3B655F9-BCF4-984C-9E61-093D3273ED5C}" presName="hierRoot2" presStyleCnt="0">
        <dgm:presLayoutVars>
          <dgm:hierBranch val="init"/>
        </dgm:presLayoutVars>
      </dgm:prSet>
      <dgm:spPr/>
    </dgm:pt>
    <dgm:pt modelId="{8558E8C6-7BBC-6A41-AFB2-E763A090E18B}" type="pres">
      <dgm:prSet presAssocID="{E3B655F9-BCF4-984C-9E61-093D3273ED5C}" presName="rootComposite" presStyleCnt="0"/>
      <dgm:spPr/>
    </dgm:pt>
    <dgm:pt modelId="{5B5964B8-D8EE-2D49-AB96-E9228C2F4F51}" type="pres">
      <dgm:prSet presAssocID="{E3B655F9-BCF4-984C-9E61-093D3273ED5C}" presName="rootText" presStyleLbl="node4" presStyleIdx="0" presStyleCnt="6">
        <dgm:presLayoutVars>
          <dgm:chPref val="3"/>
        </dgm:presLayoutVars>
      </dgm:prSet>
      <dgm:spPr/>
    </dgm:pt>
    <dgm:pt modelId="{0EFB2A16-8563-5146-B501-13003CDEC9DF}" type="pres">
      <dgm:prSet presAssocID="{E3B655F9-BCF4-984C-9E61-093D3273ED5C}" presName="rootConnector" presStyleLbl="node4" presStyleIdx="0" presStyleCnt="6"/>
      <dgm:spPr/>
    </dgm:pt>
    <dgm:pt modelId="{51F9C881-A4AE-6549-A73F-23BCB932FC8E}" type="pres">
      <dgm:prSet presAssocID="{E3B655F9-BCF4-984C-9E61-093D3273ED5C}" presName="hierChild4" presStyleCnt="0"/>
      <dgm:spPr/>
    </dgm:pt>
    <dgm:pt modelId="{C60B1DD2-4228-6C42-B225-1A9431F21A9A}" type="pres">
      <dgm:prSet presAssocID="{E3B655F9-BCF4-984C-9E61-093D3273ED5C}" presName="hierChild5" presStyleCnt="0"/>
      <dgm:spPr/>
    </dgm:pt>
    <dgm:pt modelId="{6070FA9A-7ADE-054B-806F-3C2F6B475B5B}" type="pres">
      <dgm:prSet presAssocID="{AF2667B7-F935-2A45-A21E-7F938504FFB9}" presName="hierChild5" presStyleCnt="0"/>
      <dgm:spPr/>
    </dgm:pt>
    <dgm:pt modelId="{DF8065B3-7C78-0B47-B642-5AB758AB0C1B}" type="pres">
      <dgm:prSet presAssocID="{54D9D747-3507-EC4F-AC35-4A004F3F8257}" presName="Name64" presStyleLbl="parChTrans1D3" presStyleIdx="3" presStyleCnt="7"/>
      <dgm:spPr/>
    </dgm:pt>
    <dgm:pt modelId="{B8DA0EFC-4217-CC40-88CC-2A58C96C6DB6}" type="pres">
      <dgm:prSet presAssocID="{E3384C4E-0C1D-304E-AD20-3A6A5D2BB5E7}" presName="hierRoot2" presStyleCnt="0">
        <dgm:presLayoutVars>
          <dgm:hierBranch val="init"/>
        </dgm:presLayoutVars>
      </dgm:prSet>
      <dgm:spPr/>
    </dgm:pt>
    <dgm:pt modelId="{4E2CF6D4-B95F-554F-9F6C-202852929475}" type="pres">
      <dgm:prSet presAssocID="{E3384C4E-0C1D-304E-AD20-3A6A5D2BB5E7}" presName="rootComposite" presStyleCnt="0"/>
      <dgm:spPr/>
    </dgm:pt>
    <dgm:pt modelId="{84C72527-889B-5E45-8199-FEA89813990E}" type="pres">
      <dgm:prSet presAssocID="{E3384C4E-0C1D-304E-AD20-3A6A5D2BB5E7}" presName="rootText" presStyleLbl="node3" presStyleIdx="3" presStyleCnt="7">
        <dgm:presLayoutVars>
          <dgm:chPref val="3"/>
        </dgm:presLayoutVars>
      </dgm:prSet>
      <dgm:spPr/>
    </dgm:pt>
    <dgm:pt modelId="{75DB6301-9B24-244B-B3AB-926CD3206CC9}" type="pres">
      <dgm:prSet presAssocID="{E3384C4E-0C1D-304E-AD20-3A6A5D2BB5E7}" presName="rootConnector" presStyleLbl="node3" presStyleIdx="3" presStyleCnt="7"/>
      <dgm:spPr/>
    </dgm:pt>
    <dgm:pt modelId="{AFFFA7C6-4816-0843-A404-BA74CD43B430}" type="pres">
      <dgm:prSet presAssocID="{E3384C4E-0C1D-304E-AD20-3A6A5D2BB5E7}" presName="hierChild4" presStyleCnt="0"/>
      <dgm:spPr/>
    </dgm:pt>
    <dgm:pt modelId="{DD2D5C4C-3CBE-2141-B098-CCD2DE7A30C1}" type="pres">
      <dgm:prSet presAssocID="{7053BD8D-9578-CA45-9CF2-7CFB79BDA0E0}" presName="Name64" presStyleLbl="parChTrans1D4" presStyleIdx="1" presStyleCnt="6"/>
      <dgm:spPr/>
    </dgm:pt>
    <dgm:pt modelId="{315C140A-EFE2-234D-ABAF-01C059326A0B}" type="pres">
      <dgm:prSet presAssocID="{78FEC465-AFBA-3A40-967F-9295B5BB9B19}" presName="hierRoot2" presStyleCnt="0">
        <dgm:presLayoutVars>
          <dgm:hierBranch val="init"/>
        </dgm:presLayoutVars>
      </dgm:prSet>
      <dgm:spPr/>
    </dgm:pt>
    <dgm:pt modelId="{89EA32AD-663A-B242-ACD3-4DA1F5A74007}" type="pres">
      <dgm:prSet presAssocID="{78FEC465-AFBA-3A40-967F-9295B5BB9B19}" presName="rootComposite" presStyleCnt="0"/>
      <dgm:spPr/>
    </dgm:pt>
    <dgm:pt modelId="{023CE0D3-0D14-4A4A-8EE1-6BA0899624AA}" type="pres">
      <dgm:prSet presAssocID="{78FEC465-AFBA-3A40-967F-9295B5BB9B19}" presName="rootText" presStyleLbl="node4" presStyleIdx="1" presStyleCnt="6">
        <dgm:presLayoutVars>
          <dgm:chPref val="3"/>
        </dgm:presLayoutVars>
      </dgm:prSet>
      <dgm:spPr/>
    </dgm:pt>
    <dgm:pt modelId="{CE3AAA2F-8BF3-0546-A9D5-51B673BFE750}" type="pres">
      <dgm:prSet presAssocID="{78FEC465-AFBA-3A40-967F-9295B5BB9B19}" presName="rootConnector" presStyleLbl="node4" presStyleIdx="1" presStyleCnt="6"/>
      <dgm:spPr/>
    </dgm:pt>
    <dgm:pt modelId="{54EFE043-51E1-674E-9065-36CB852B7110}" type="pres">
      <dgm:prSet presAssocID="{78FEC465-AFBA-3A40-967F-9295B5BB9B19}" presName="hierChild4" presStyleCnt="0"/>
      <dgm:spPr/>
    </dgm:pt>
    <dgm:pt modelId="{536F1397-B27B-B940-A1DD-10931B56E40A}" type="pres">
      <dgm:prSet presAssocID="{78FEC465-AFBA-3A40-967F-9295B5BB9B19}" presName="hierChild5" presStyleCnt="0"/>
      <dgm:spPr/>
    </dgm:pt>
    <dgm:pt modelId="{23EAF65E-9C63-2D42-88B7-4C7B1900CE33}" type="pres">
      <dgm:prSet presAssocID="{E3384C4E-0C1D-304E-AD20-3A6A5D2BB5E7}" presName="hierChild5" presStyleCnt="0"/>
      <dgm:spPr/>
    </dgm:pt>
    <dgm:pt modelId="{B9ACC643-1153-9849-AD94-D0150E9B8838}" type="pres">
      <dgm:prSet presAssocID="{0DEE37C5-3905-3747-8091-DB0D02DE793C}" presName="Name64" presStyleLbl="parChTrans1D3" presStyleIdx="4" presStyleCnt="7"/>
      <dgm:spPr/>
    </dgm:pt>
    <dgm:pt modelId="{E7BEE468-F6E4-A241-968F-10753B9D3D91}" type="pres">
      <dgm:prSet presAssocID="{BC4AF2E9-FA9E-7349-ACC6-393E38A573BD}" presName="hierRoot2" presStyleCnt="0">
        <dgm:presLayoutVars>
          <dgm:hierBranch val="init"/>
        </dgm:presLayoutVars>
      </dgm:prSet>
      <dgm:spPr/>
    </dgm:pt>
    <dgm:pt modelId="{3B6B08B6-4600-A945-9A44-C2912345CFF2}" type="pres">
      <dgm:prSet presAssocID="{BC4AF2E9-FA9E-7349-ACC6-393E38A573BD}" presName="rootComposite" presStyleCnt="0"/>
      <dgm:spPr/>
    </dgm:pt>
    <dgm:pt modelId="{D088673E-89A2-224E-811A-93A84A4A3131}" type="pres">
      <dgm:prSet presAssocID="{BC4AF2E9-FA9E-7349-ACC6-393E38A573BD}" presName="rootText" presStyleLbl="node3" presStyleIdx="4" presStyleCnt="7">
        <dgm:presLayoutVars>
          <dgm:chPref val="3"/>
        </dgm:presLayoutVars>
      </dgm:prSet>
      <dgm:spPr/>
    </dgm:pt>
    <dgm:pt modelId="{6DAF8566-FF92-8740-A868-DEF67895EEB3}" type="pres">
      <dgm:prSet presAssocID="{BC4AF2E9-FA9E-7349-ACC6-393E38A573BD}" presName="rootConnector" presStyleLbl="node3" presStyleIdx="4" presStyleCnt="7"/>
      <dgm:spPr/>
    </dgm:pt>
    <dgm:pt modelId="{E3E42F81-A754-034D-A4C3-5864D96ACECC}" type="pres">
      <dgm:prSet presAssocID="{BC4AF2E9-FA9E-7349-ACC6-393E38A573BD}" presName="hierChild4" presStyleCnt="0"/>
      <dgm:spPr/>
    </dgm:pt>
    <dgm:pt modelId="{4E6397CA-8276-AC4B-852A-A933ADCCD91F}" type="pres">
      <dgm:prSet presAssocID="{2E54192D-1257-7D49-A048-A497515C78AA}" presName="Name64" presStyleLbl="parChTrans1D4" presStyleIdx="2" presStyleCnt="6"/>
      <dgm:spPr/>
    </dgm:pt>
    <dgm:pt modelId="{19D74314-E5C5-0F4F-8FF4-DFC81B50DFB1}" type="pres">
      <dgm:prSet presAssocID="{C1E51C1D-93A5-8F4E-B35E-227B59175A78}" presName="hierRoot2" presStyleCnt="0">
        <dgm:presLayoutVars>
          <dgm:hierBranch val="init"/>
        </dgm:presLayoutVars>
      </dgm:prSet>
      <dgm:spPr/>
    </dgm:pt>
    <dgm:pt modelId="{36211310-127F-1143-9F97-7EDBBE44B54D}" type="pres">
      <dgm:prSet presAssocID="{C1E51C1D-93A5-8F4E-B35E-227B59175A78}" presName="rootComposite" presStyleCnt="0"/>
      <dgm:spPr/>
    </dgm:pt>
    <dgm:pt modelId="{4FE3BDCE-7C75-C749-8D39-CE3E85B1E003}" type="pres">
      <dgm:prSet presAssocID="{C1E51C1D-93A5-8F4E-B35E-227B59175A78}" presName="rootText" presStyleLbl="node4" presStyleIdx="2" presStyleCnt="6">
        <dgm:presLayoutVars>
          <dgm:chPref val="3"/>
        </dgm:presLayoutVars>
      </dgm:prSet>
      <dgm:spPr/>
    </dgm:pt>
    <dgm:pt modelId="{DE61D5ED-4AC1-DA4B-BF35-DE6122556D8C}" type="pres">
      <dgm:prSet presAssocID="{C1E51C1D-93A5-8F4E-B35E-227B59175A78}" presName="rootConnector" presStyleLbl="node4" presStyleIdx="2" presStyleCnt="6"/>
      <dgm:spPr/>
    </dgm:pt>
    <dgm:pt modelId="{37712407-DD50-664E-9F73-4B3DAB541AA7}" type="pres">
      <dgm:prSet presAssocID="{C1E51C1D-93A5-8F4E-B35E-227B59175A78}" presName="hierChild4" presStyleCnt="0"/>
      <dgm:spPr/>
    </dgm:pt>
    <dgm:pt modelId="{9004838B-2F40-D24E-9034-A35D7C67F8D9}" type="pres">
      <dgm:prSet presAssocID="{C1E51C1D-93A5-8F4E-B35E-227B59175A78}" presName="hierChild5" presStyleCnt="0"/>
      <dgm:spPr/>
    </dgm:pt>
    <dgm:pt modelId="{E4E87F00-D5CB-7949-A4BF-7ED01C48A50D}" type="pres">
      <dgm:prSet presAssocID="{AA4B980E-4711-794E-B754-6BDFF57C758C}" presName="Name64" presStyleLbl="parChTrans1D4" presStyleIdx="3" presStyleCnt="6"/>
      <dgm:spPr/>
    </dgm:pt>
    <dgm:pt modelId="{25D80A95-5E71-0C4F-8210-BF5F9ED4FE9C}" type="pres">
      <dgm:prSet presAssocID="{B521A82D-8254-EC43-B60E-CB3D502A2866}" presName="hierRoot2" presStyleCnt="0">
        <dgm:presLayoutVars>
          <dgm:hierBranch val="init"/>
        </dgm:presLayoutVars>
      </dgm:prSet>
      <dgm:spPr/>
    </dgm:pt>
    <dgm:pt modelId="{183433AB-D5F2-5C40-B84F-EF70BFD5064D}" type="pres">
      <dgm:prSet presAssocID="{B521A82D-8254-EC43-B60E-CB3D502A2866}" presName="rootComposite" presStyleCnt="0"/>
      <dgm:spPr/>
    </dgm:pt>
    <dgm:pt modelId="{12C4EBDC-E157-1941-85D0-C9F48C75D804}" type="pres">
      <dgm:prSet presAssocID="{B521A82D-8254-EC43-B60E-CB3D502A2866}" presName="rootText" presStyleLbl="node4" presStyleIdx="3" presStyleCnt="6">
        <dgm:presLayoutVars>
          <dgm:chPref val="3"/>
        </dgm:presLayoutVars>
      </dgm:prSet>
      <dgm:spPr/>
    </dgm:pt>
    <dgm:pt modelId="{FF9D098E-50B2-CC4D-8271-678F00F17377}" type="pres">
      <dgm:prSet presAssocID="{B521A82D-8254-EC43-B60E-CB3D502A2866}" presName="rootConnector" presStyleLbl="node4" presStyleIdx="3" presStyleCnt="6"/>
      <dgm:spPr/>
    </dgm:pt>
    <dgm:pt modelId="{5A24C2BF-6DCE-0843-B7C2-A3DD97DC60D5}" type="pres">
      <dgm:prSet presAssocID="{B521A82D-8254-EC43-B60E-CB3D502A2866}" presName="hierChild4" presStyleCnt="0"/>
      <dgm:spPr/>
    </dgm:pt>
    <dgm:pt modelId="{214DF81F-9BAF-004F-A4BE-E072DAB2237A}" type="pres">
      <dgm:prSet presAssocID="{B521A82D-8254-EC43-B60E-CB3D502A2866}" presName="hierChild5" presStyleCnt="0"/>
      <dgm:spPr/>
    </dgm:pt>
    <dgm:pt modelId="{0ADE2668-F9D3-2E4D-9BB0-A317B89D6455}" type="pres">
      <dgm:prSet presAssocID="{C847CF54-FE85-B74B-8415-44B0D3CDDBE2}" presName="Name64" presStyleLbl="parChTrans1D4" presStyleIdx="4" presStyleCnt="6"/>
      <dgm:spPr/>
    </dgm:pt>
    <dgm:pt modelId="{C12ED855-C0F5-0444-87A2-0F69576CB41F}" type="pres">
      <dgm:prSet presAssocID="{363A78E8-0855-9246-B825-2F005E35730F}" presName="hierRoot2" presStyleCnt="0">
        <dgm:presLayoutVars>
          <dgm:hierBranch val="init"/>
        </dgm:presLayoutVars>
      </dgm:prSet>
      <dgm:spPr/>
    </dgm:pt>
    <dgm:pt modelId="{7DDFEDC6-18C1-AB4C-A1B0-55C652A6954C}" type="pres">
      <dgm:prSet presAssocID="{363A78E8-0855-9246-B825-2F005E35730F}" presName="rootComposite" presStyleCnt="0"/>
      <dgm:spPr/>
    </dgm:pt>
    <dgm:pt modelId="{827FCEAC-2833-544B-8DAF-1BB527A544A9}" type="pres">
      <dgm:prSet presAssocID="{363A78E8-0855-9246-B825-2F005E35730F}" presName="rootText" presStyleLbl="node4" presStyleIdx="4" presStyleCnt="6">
        <dgm:presLayoutVars>
          <dgm:chPref val="3"/>
        </dgm:presLayoutVars>
      </dgm:prSet>
      <dgm:spPr/>
    </dgm:pt>
    <dgm:pt modelId="{B7740A33-2EB4-5E4F-8B19-2A2D3AC2721A}" type="pres">
      <dgm:prSet presAssocID="{363A78E8-0855-9246-B825-2F005E35730F}" presName="rootConnector" presStyleLbl="node4" presStyleIdx="4" presStyleCnt="6"/>
      <dgm:spPr/>
    </dgm:pt>
    <dgm:pt modelId="{9AC58F3F-2729-D643-8803-B11017F319DE}" type="pres">
      <dgm:prSet presAssocID="{363A78E8-0855-9246-B825-2F005E35730F}" presName="hierChild4" presStyleCnt="0"/>
      <dgm:spPr/>
    </dgm:pt>
    <dgm:pt modelId="{E02D1F0C-9372-9C4B-8FE1-C8B3EF11B861}" type="pres">
      <dgm:prSet presAssocID="{363A78E8-0855-9246-B825-2F005E35730F}" presName="hierChild5" presStyleCnt="0"/>
      <dgm:spPr/>
    </dgm:pt>
    <dgm:pt modelId="{AA23AD7C-C3E3-3E4C-B3CC-83A1F6F5940B}" type="pres">
      <dgm:prSet presAssocID="{BC4AF2E9-FA9E-7349-ACC6-393E38A573BD}" presName="hierChild5" presStyleCnt="0"/>
      <dgm:spPr/>
    </dgm:pt>
    <dgm:pt modelId="{64D05F6F-AC53-AC46-8FE4-1BD3B2B17019}" type="pres">
      <dgm:prSet presAssocID="{8E503835-8A7A-3D4D-BA63-47F996E0CC10}" presName="hierChild5" presStyleCnt="0"/>
      <dgm:spPr/>
    </dgm:pt>
    <dgm:pt modelId="{17BE46D7-8FA9-B940-A990-A1D8A7C41AF5}" type="pres">
      <dgm:prSet presAssocID="{6A658BF1-E251-8D4F-9ABD-16C76E108B5C}" presName="Name64" presStyleLbl="parChTrans1D2" presStyleIdx="2" presStyleCnt="3"/>
      <dgm:spPr/>
    </dgm:pt>
    <dgm:pt modelId="{6337BC0F-B7C5-774C-A817-1C59AE3D406C}" type="pres">
      <dgm:prSet presAssocID="{2421A5BF-CA0E-9148-8D4E-E21A2A66C207}" presName="hierRoot2" presStyleCnt="0">
        <dgm:presLayoutVars>
          <dgm:hierBranch val="init"/>
        </dgm:presLayoutVars>
      </dgm:prSet>
      <dgm:spPr/>
    </dgm:pt>
    <dgm:pt modelId="{9FD9CEB7-8077-0649-A2B6-62E3D6849831}" type="pres">
      <dgm:prSet presAssocID="{2421A5BF-CA0E-9148-8D4E-E21A2A66C207}" presName="rootComposite" presStyleCnt="0"/>
      <dgm:spPr/>
    </dgm:pt>
    <dgm:pt modelId="{3677D6CE-8785-4A42-9746-9349CE18F86D}" type="pres">
      <dgm:prSet presAssocID="{2421A5BF-CA0E-9148-8D4E-E21A2A66C207}" presName="rootText" presStyleLbl="node2" presStyleIdx="2" presStyleCnt="3">
        <dgm:presLayoutVars>
          <dgm:chPref val="3"/>
        </dgm:presLayoutVars>
      </dgm:prSet>
      <dgm:spPr/>
    </dgm:pt>
    <dgm:pt modelId="{177E50AC-70FC-FF4C-8FD2-5AC0BFD6DA7D}" type="pres">
      <dgm:prSet presAssocID="{2421A5BF-CA0E-9148-8D4E-E21A2A66C207}" presName="rootConnector" presStyleLbl="node2" presStyleIdx="2" presStyleCnt="3"/>
      <dgm:spPr/>
    </dgm:pt>
    <dgm:pt modelId="{9F0292AC-707D-9D4F-878A-4BA2A05B19F7}" type="pres">
      <dgm:prSet presAssocID="{2421A5BF-CA0E-9148-8D4E-E21A2A66C207}" presName="hierChild4" presStyleCnt="0"/>
      <dgm:spPr/>
    </dgm:pt>
    <dgm:pt modelId="{A6FD4675-D837-CA40-B350-CC90CB33DDA7}" type="pres">
      <dgm:prSet presAssocID="{31D33EFF-585C-DE46-9C9F-CD3E88294166}" presName="Name64" presStyleLbl="parChTrans1D3" presStyleIdx="5" presStyleCnt="7"/>
      <dgm:spPr/>
    </dgm:pt>
    <dgm:pt modelId="{53A73968-B484-DC42-9560-4A9148687271}" type="pres">
      <dgm:prSet presAssocID="{9D34C1E4-CA0D-6740-98EA-C09B3CB8CDEA}" presName="hierRoot2" presStyleCnt="0">
        <dgm:presLayoutVars>
          <dgm:hierBranch val="init"/>
        </dgm:presLayoutVars>
      </dgm:prSet>
      <dgm:spPr/>
    </dgm:pt>
    <dgm:pt modelId="{38D8357A-1DEF-9743-9983-D64F6F128927}" type="pres">
      <dgm:prSet presAssocID="{9D34C1E4-CA0D-6740-98EA-C09B3CB8CDEA}" presName="rootComposite" presStyleCnt="0"/>
      <dgm:spPr/>
    </dgm:pt>
    <dgm:pt modelId="{2A15FD24-A3CB-A94E-93FB-5ED1E62BDC47}" type="pres">
      <dgm:prSet presAssocID="{9D34C1E4-CA0D-6740-98EA-C09B3CB8CDEA}" presName="rootText" presStyleLbl="node3" presStyleIdx="5" presStyleCnt="7">
        <dgm:presLayoutVars>
          <dgm:chPref val="3"/>
        </dgm:presLayoutVars>
      </dgm:prSet>
      <dgm:spPr/>
    </dgm:pt>
    <dgm:pt modelId="{F80499BC-7303-0C47-BE18-F51ECCB08574}" type="pres">
      <dgm:prSet presAssocID="{9D34C1E4-CA0D-6740-98EA-C09B3CB8CDEA}" presName="rootConnector" presStyleLbl="node3" presStyleIdx="5" presStyleCnt="7"/>
      <dgm:spPr/>
    </dgm:pt>
    <dgm:pt modelId="{A86D6CE5-4394-764A-8789-7D69F09D44B8}" type="pres">
      <dgm:prSet presAssocID="{9D34C1E4-CA0D-6740-98EA-C09B3CB8CDEA}" presName="hierChild4" presStyleCnt="0"/>
      <dgm:spPr/>
    </dgm:pt>
    <dgm:pt modelId="{6D067FB0-F583-CB43-A381-63534CDC4A70}" type="pres">
      <dgm:prSet presAssocID="{9D34C1E4-CA0D-6740-98EA-C09B3CB8CDEA}" presName="hierChild5" presStyleCnt="0"/>
      <dgm:spPr/>
    </dgm:pt>
    <dgm:pt modelId="{0B57EFA8-4A20-4549-8E7B-EBA849599B96}" type="pres">
      <dgm:prSet presAssocID="{641A4BF0-D708-FE41-A62E-1DCF6F0266D9}" presName="Name64" presStyleLbl="parChTrans1D3" presStyleIdx="6" presStyleCnt="7"/>
      <dgm:spPr/>
    </dgm:pt>
    <dgm:pt modelId="{E50B2C7E-FF8B-634B-8BD6-1CBEBE32DDA6}" type="pres">
      <dgm:prSet presAssocID="{A32F8CCE-9191-7347-ABFA-C34E5DC303C3}" presName="hierRoot2" presStyleCnt="0">
        <dgm:presLayoutVars>
          <dgm:hierBranch val="init"/>
        </dgm:presLayoutVars>
      </dgm:prSet>
      <dgm:spPr/>
    </dgm:pt>
    <dgm:pt modelId="{FADA00AF-13AE-DA46-A6A7-AC3F0DE97EF8}" type="pres">
      <dgm:prSet presAssocID="{A32F8CCE-9191-7347-ABFA-C34E5DC303C3}" presName="rootComposite" presStyleCnt="0"/>
      <dgm:spPr/>
    </dgm:pt>
    <dgm:pt modelId="{E2A4D993-EF01-5040-8FA0-70EAE9A6B028}" type="pres">
      <dgm:prSet presAssocID="{A32F8CCE-9191-7347-ABFA-C34E5DC303C3}" presName="rootText" presStyleLbl="node3" presStyleIdx="6" presStyleCnt="7">
        <dgm:presLayoutVars>
          <dgm:chPref val="3"/>
        </dgm:presLayoutVars>
      </dgm:prSet>
      <dgm:spPr/>
    </dgm:pt>
    <dgm:pt modelId="{90D273E4-8DA1-2044-9AFD-F800ADCE3015}" type="pres">
      <dgm:prSet presAssocID="{A32F8CCE-9191-7347-ABFA-C34E5DC303C3}" presName="rootConnector" presStyleLbl="node3" presStyleIdx="6" presStyleCnt="7"/>
      <dgm:spPr/>
    </dgm:pt>
    <dgm:pt modelId="{86EF868B-F44F-784A-80D8-A92D466E1AF4}" type="pres">
      <dgm:prSet presAssocID="{A32F8CCE-9191-7347-ABFA-C34E5DC303C3}" presName="hierChild4" presStyleCnt="0"/>
      <dgm:spPr/>
    </dgm:pt>
    <dgm:pt modelId="{A0CB79F5-8E45-FE46-9E2A-87F00112A360}" type="pres">
      <dgm:prSet presAssocID="{152861A0-7D3C-1F41-9172-14058CADD641}" presName="Name64" presStyleLbl="parChTrans1D4" presStyleIdx="5" presStyleCnt="6"/>
      <dgm:spPr/>
    </dgm:pt>
    <dgm:pt modelId="{0742D6FD-7A03-834C-B777-3EB3C6174A15}" type="pres">
      <dgm:prSet presAssocID="{7DC4D3BF-1577-E140-8305-7387CF6DA69A}" presName="hierRoot2" presStyleCnt="0">
        <dgm:presLayoutVars>
          <dgm:hierBranch val="init"/>
        </dgm:presLayoutVars>
      </dgm:prSet>
      <dgm:spPr/>
    </dgm:pt>
    <dgm:pt modelId="{FE870A5C-6C8A-1B45-872B-E460309F9775}" type="pres">
      <dgm:prSet presAssocID="{7DC4D3BF-1577-E140-8305-7387CF6DA69A}" presName="rootComposite" presStyleCnt="0"/>
      <dgm:spPr/>
    </dgm:pt>
    <dgm:pt modelId="{939635BB-F143-A241-B2A6-ED7DD8F58BB7}" type="pres">
      <dgm:prSet presAssocID="{7DC4D3BF-1577-E140-8305-7387CF6DA69A}" presName="rootText" presStyleLbl="node4" presStyleIdx="5" presStyleCnt="6">
        <dgm:presLayoutVars>
          <dgm:chPref val="3"/>
        </dgm:presLayoutVars>
      </dgm:prSet>
      <dgm:spPr/>
    </dgm:pt>
    <dgm:pt modelId="{A5EACCDA-C944-374F-96BF-FC657DF3447D}" type="pres">
      <dgm:prSet presAssocID="{7DC4D3BF-1577-E140-8305-7387CF6DA69A}" presName="rootConnector" presStyleLbl="node4" presStyleIdx="5" presStyleCnt="6"/>
      <dgm:spPr/>
    </dgm:pt>
    <dgm:pt modelId="{CA5D62AE-A9DA-6849-BECF-6D2019F6DF04}" type="pres">
      <dgm:prSet presAssocID="{7DC4D3BF-1577-E140-8305-7387CF6DA69A}" presName="hierChild4" presStyleCnt="0"/>
      <dgm:spPr/>
    </dgm:pt>
    <dgm:pt modelId="{D27FF111-8018-8945-B8BA-45637792EA3A}" type="pres">
      <dgm:prSet presAssocID="{7DC4D3BF-1577-E140-8305-7387CF6DA69A}" presName="hierChild5" presStyleCnt="0"/>
      <dgm:spPr/>
    </dgm:pt>
    <dgm:pt modelId="{624163C0-222C-1E4E-80CD-BB899E592231}" type="pres">
      <dgm:prSet presAssocID="{A32F8CCE-9191-7347-ABFA-C34E5DC303C3}" presName="hierChild5" presStyleCnt="0"/>
      <dgm:spPr/>
    </dgm:pt>
    <dgm:pt modelId="{EA2859E8-F4FE-1349-A2B2-0ADB14002D0B}" type="pres">
      <dgm:prSet presAssocID="{2421A5BF-CA0E-9148-8D4E-E21A2A66C207}" presName="hierChild5" presStyleCnt="0"/>
      <dgm:spPr/>
    </dgm:pt>
    <dgm:pt modelId="{D806079F-735B-DA4F-AF5D-2827812F9DD2}" type="pres">
      <dgm:prSet presAssocID="{9650ACDC-C75B-7F4D-A827-D311EA512C40}" presName="hierChild3" presStyleCnt="0"/>
      <dgm:spPr/>
    </dgm:pt>
  </dgm:ptLst>
  <dgm:cxnLst>
    <dgm:cxn modelId="{C0900E07-C4CE-5749-B1AD-439316AAF25D}" type="presOf" srcId="{C1E51C1D-93A5-8F4E-B35E-227B59175A78}" destId="{4FE3BDCE-7C75-C749-8D39-CE3E85B1E003}" srcOrd="0" destOrd="0" presId="urn:microsoft.com/office/officeart/2009/3/layout/HorizontalOrganizationChart"/>
    <dgm:cxn modelId="{CCDBAB0E-3109-004F-B254-1D189E0C42DA}" srcId="{9650ACDC-C75B-7F4D-A827-D311EA512C40}" destId="{44314988-EB68-5344-8A51-E1D8F09D5FB1}" srcOrd="0" destOrd="0" parTransId="{3700910B-B325-D242-975D-FFDFBEC2241B}" sibTransId="{A09220FA-9088-064E-9480-89396343D051}"/>
    <dgm:cxn modelId="{B2EAAB0E-23BB-B845-96B1-0B0DEC416A29}" type="presOf" srcId="{4DDC3F0A-AE39-F94F-9996-6AE348070F22}" destId="{F31CC96F-E581-6D4D-A618-F85839F815CB}" srcOrd="1" destOrd="0" presId="urn:microsoft.com/office/officeart/2009/3/layout/HorizontalOrganizationChart"/>
    <dgm:cxn modelId="{CE386114-EBDC-9542-BC4E-EB7387659973}" type="presOf" srcId="{C847CF54-FE85-B74B-8415-44B0D3CDDBE2}" destId="{0ADE2668-F9D3-2E4D-9BB0-A317B89D6455}" srcOrd="0" destOrd="0" presId="urn:microsoft.com/office/officeart/2009/3/layout/HorizontalOrganizationChart"/>
    <dgm:cxn modelId="{4A8B3416-4BEA-3541-8403-8CA932FD28A3}" type="presOf" srcId="{9D34C1E4-CA0D-6740-98EA-C09B3CB8CDEA}" destId="{F80499BC-7303-0C47-BE18-F51ECCB08574}" srcOrd="1" destOrd="0" presId="urn:microsoft.com/office/officeart/2009/3/layout/HorizontalOrganizationChart"/>
    <dgm:cxn modelId="{28A7D617-760F-C042-8D69-09858FD56E5E}" srcId="{9650ACDC-C75B-7F4D-A827-D311EA512C40}" destId="{2421A5BF-CA0E-9148-8D4E-E21A2A66C207}" srcOrd="2" destOrd="0" parTransId="{6A658BF1-E251-8D4F-9ABD-16C76E108B5C}" sibTransId="{B82E22B7-2FBD-204A-BF71-0DCE92858383}"/>
    <dgm:cxn modelId="{2280791B-C40B-DF48-9DE6-3A0457021AAB}" srcId="{8E503835-8A7A-3D4D-BA63-47F996E0CC10}" destId="{AF2667B7-F935-2A45-A21E-7F938504FFB9}" srcOrd="0" destOrd="0" parTransId="{AE4964BE-4849-8245-90D1-34A864DDE4C7}" sibTransId="{716EA879-0644-E84D-AB8F-272E3E97F513}"/>
    <dgm:cxn modelId="{2255DE25-34A3-2844-8EBF-A28A07B7CF67}" srcId="{BC4AF2E9-FA9E-7349-ACC6-393E38A573BD}" destId="{B521A82D-8254-EC43-B60E-CB3D502A2866}" srcOrd="1" destOrd="0" parTransId="{AA4B980E-4711-794E-B754-6BDFF57C758C}" sibTransId="{C1847684-9CBA-9D41-BD9A-62EC18EB82EF}"/>
    <dgm:cxn modelId="{BAD5F525-0725-0847-A577-2E0A75ECFF38}" srcId="{B2059508-8B61-F643-945A-103097BEFD79}" destId="{9650ACDC-C75B-7F4D-A827-D311EA512C40}" srcOrd="0" destOrd="0" parTransId="{10E24288-B2CE-6749-BB73-CB474E275C43}" sibTransId="{2ADD92E4-7D2F-2941-AD33-6144EC34168D}"/>
    <dgm:cxn modelId="{5CF35827-B734-FA42-903B-A385EC7D32F4}" type="presOf" srcId="{2E54192D-1257-7D49-A048-A497515C78AA}" destId="{4E6397CA-8276-AC4B-852A-A933ADCCD91F}" srcOrd="0" destOrd="0" presId="urn:microsoft.com/office/officeart/2009/3/layout/HorizontalOrganizationChart"/>
    <dgm:cxn modelId="{FB5A9927-A256-9E49-80C9-A590AF45592E}" type="presOf" srcId="{31D33EFF-585C-DE46-9C9F-CD3E88294166}" destId="{A6FD4675-D837-CA40-B350-CC90CB33DDA7}" srcOrd="0" destOrd="0" presId="urn:microsoft.com/office/officeart/2009/3/layout/HorizontalOrganizationChart"/>
    <dgm:cxn modelId="{6D2B0628-5953-0041-AD62-BAB68747C495}" srcId="{9650ACDC-C75B-7F4D-A827-D311EA512C40}" destId="{8E503835-8A7A-3D4D-BA63-47F996E0CC10}" srcOrd="1" destOrd="0" parTransId="{2C0BBAA5-2930-EC4B-91E6-6E2E631C65C2}" sibTransId="{F22AA270-2904-B14C-880C-9B90ECCF7CF1}"/>
    <dgm:cxn modelId="{052C4835-ABDC-4F41-8082-D18636E9F6A6}" type="presOf" srcId="{E3384C4E-0C1D-304E-AD20-3A6A5D2BB5E7}" destId="{75DB6301-9B24-244B-B3AB-926CD3206CC9}" srcOrd="1" destOrd="0" presId="urn:microsoft.com/office/officeart/2009/3/layout/HorizontalOrganizationChart"/>
    <dgm:cxn modelId="{508CAD37-2D01-0A45-BD12-F8D31A1EC311}" type="presOf" srcId="{AE4964BE-4849-8245-90D1-34A864DDE4C7}" destId="{AEAC497A-1214-9F48-AA2A-7C71C9FEFBCB}" srcOrd="0" destOrd="0" presId="urn:microsoft.com/office/officeart/2009/3/layout/HorizontalOrganizationChart"/>
    <dgm:cxn modelId="{B1FD9739-B27D-F448-95FF-30BE013E0636}" srcId="{E3384C4E-0C1D-304E-AD20-3A6A5D2BB5E7}" destId="{78FEC465-AFBA-3A40-967F-9295B5BB9B19}" srcOrd="0" destOrd="0" parTransId="{7053BD8D-9578-CA45-9CF2-7CFB79BDA0E0}" sibTransId="{D6EE1739-0482-8A4B-9B92-9CF3831A1EBA}"/>
    <dgm:cxn modelId="{E957673B-FC13-2947-A716-AE81CCFB0ADF}" type="presOf" srcId="{E750E6A3-8AFE-E048-9D5D-C43266F99804}" destId="{5691F0A2-0728-1C4A-AEAF-66CE66D0CF25}" srcOrd="0" destOrd="0" presId="urn:microsoft.com/office/officeart/2009/3/layout/HorizontalOrganizationChart"/>
    <dgm:cxn modelId="{11466141-D9B9-A240-8544-4A40C2908774}" srcId="{BC4AF2E9-FA9E-7349-ACC6-393E38A573BD}" destId="{363A78E8-0855-9246-B825-2F005E35730F}" srcOrd="2" destOrd="0" parTransId="{C847CF54-FE85-B74B-8415-44B0D3CDDBE2}" sibTransId="{F65C686E-2847-AC47-9868-A9726C9B2951}"/>
    <dgm:cxn modelId="{93565D4A-1B62-A549-93AA-B54A0AF901CF}" type="presOf" srcId="{9650ACDC-C75B-7F4D-A827-D311EA512C40}" destId="{8A07F401-33E2-7F4A-B04E-71D2014BC9E6}" srcOrd="0" destOrd="0" presId="urn:microsoft.com/office/officeart/2009/3/layout/HorizontalOrganizationChart"/>
    <dgm:cxn modelId="{A12B5C4E-D160-9740-A66B-C9468F4F7B17}" srcId="{44314988-EB68-5344-8A51-E1D8F09D5FB1}" destId="{AA0B783B-43E5-3646-A64D-D6650A08B49E}" srcOrd="1" destOrd="0" parTransId="{E750E6A3-8AFE-E048-9D5D-C43266F99804}" sibTransId="{53CFF3A5-C168-8845-9AF0-78F66150ACA8}"/>
    <dgm:cxn modelId="{FAB27E54-9CD3-BA46-8C3E-252A4A318EE7}" srcId="{BC4AF2E9-FA9E-7349-ACC6-393E38A573BD}" destId="{C1E51C1D-93A5-8F4E-B35E-227B59175A78}" srcOrd="0" destOrd="0" parTransId="{2E54192D-1257-7D49-A048-A497515C78AA}" sibTransId="{B3B2A74E-471B-B84B-B924-A8ECD9235518}"/>
    <dgm:cxn modelId="{D8EDF855-D053-EB4C-AC49-57BAC76267DF}" type="presOf" srcId="{78FEC465-AFBA-3A40-967F-9295B5BB9B19}" destId="{CE3AAA2F-8BF3-0546-A9D5-51B673BFE750}" srcOrd="1" destOrd="0" presId="urn:microsoft.com/office/officeart/2009/3/layout/HorizontalOrganizationChart"/>
    <dgm:cxn modelId="{00BDDE56-6277-6040-AD3F-7FE7DF2404F2}" srcId="{8E503835-8A7A-3D4D-BA63-47F996E0CC10}" destId="{BC4AF2E9-FA9E-7349-ACC6-393E38A573BD}" srcOrd="2" destOrd="0" parTransId="{0DEE37C5-3905-3747-8091-DB0D02DE793C}" sibTransId="{8AF44919-BBB9-E54A-B300-A1C51DF8F635}"/>
    <dgm:cxn modelId="{1E1A9859-588C-2541-8277-961CD7BF37A7}" type="presOf" srcId="{7DC4D3BF-1577-E140-8305-7387CF6DA69A}" destId="{A5EACCDA-C944-374F-96BF-FC657DF3447D}" srcOrd="1" destOrd="0" presId="urn:microsoft.com/office/officeart/2009/3/layout/HorizontalOrganizationChart"/>
    <dgm:cxn modelId="{BBA7545D-1240-9249-B378-B46E1998A47D}" type="presOf" srcId="{AA0B783B-43E5-3646-A64D-D6650A08B49E}" destId="{F7CE5C3A-D7E6-684A-BBBD-46BAAE5DE9DC}" srcOrd="1" destOrd="0" presId="urn:microsoft.com/office/officeart/2009/3/layout/HorizontalOrganizationChart"/>
    <dgm:cxn modelId="{F5841860-720B-7946-8462-75C829A801F8}" type="presOf" srcId="{4DDC3F0A-AE39-F94F-9996-6AE348070F22}" destId="{5652040B-B756-514E-AA4C-59BECBD815A7}" srcOrd="0" destOrd="0" presId="urn:microsoft.com/office/officeart/2009/3/layout/HorizontalOrganizationChart"/>
    <dgm:cxn modelId="{B2587460-337C-F843-9328-F91B672AD281}" type="presOf" srcId="{363A78E8-0855-9246-B825-2F005E35730F}" destId="{827FCEAC-2833-544B-8DAF-1BB527A544A9}" srcOrd="0" destOrd="0" presId="urn:microsoft.com/office/officeart/2009/3/layout/HorizontalOrganizationChart"/>
    <dgm:cxn modelId="{96225161-73C7-E94A-A575-51B2401A861D}" type="presOf" srcId="{AF2667B7-F935-2A45-A21E-7F938504FFB9}" destId="{336461D7-5299-C740-AB84-493E8A524637}" srcOrd="1" destOrd="0" presId="urn:microsoft.com/office/officeart/2009/3/layout/HorizontalOrganizationChart"/>
    <dgm:cxn modelId="{79E21468-95BE-E140-B5D2-4BD0B866BB43}" type="presOf" srcId="{B2059508-8B61-F643-945A-103097BEFD79}" destId="{7EBADE11-4BEA-C545-A8A4-3FFEB84D9EDC}" srcOrd="0" destOrd="0" presId="urn:microsoft.com/office/officeart/2009/3/layout/HorizontalOrganizationChart"/>
    <dgm:cxn modelId="{6B387F6A-38D4-5949-B75E-5AE453CCF0C8}" type="presOf" srcId="{B521A82D-8254-EC43-B60E-CB3D502A2866}" destId="{12C4EBDC-E157-1941-85D0-C9F48C75D804}" srcOrd="0" destOrd="0" presId="urn:microsoft.com/office/officeart/2009/3/layout/HorizontalOrganizationChart"/>
    <dgm:cxn modelId="{3291846B-E28A-6B43-9EEE-D31C89C741AC}" type="presOf" srcId="{A32F8CCE-9191-7347-ABFA-C34E5DC303C3}" destId="{90D273E4-8DA1-2044-9AFD-F800ADCE3015}" srcOrd="1" destOrd="0" presId="urn:microsoft.com/office/officeart/2009/3/layout/HorizontalOrganizationChart"/>
    <dgm:cxn modelId="{235DC774-3EA2-FC49-A8E7-FD206030AFBF}" type="presOf" srcId="{8E503835-8A7A-3D4D-BA63-47F996E0CC10}" destId="{A27E088C-D4D1-3B44-880A-C75D533F67F1}" srcOrd="0" destOrd="0" presId="urn:microsoft.com/office/officeart/2009/3/layout/HorizontalOrganizationChart"/>
    <dgm:cxn modelId="{4ECFEB77-14CD-8342-99DB-B15AC07E9A1C}" type="presOf" srcId="{54D9D747-3507-EC4F-AC35-4A004F3F8257}" destId="{DF8065B3-7C78-0B47-B642-5AB758AB0C1B}" srcOrd="0" destOrd="0" presId="urn:microsoft.com/office/officeart/2009/3/layout/HorizontalOrganizationChart"/>
    <dgm:cxn modelId="{64652C79-AF1D-784C-BAAC-D4B90443EC4B}" type="presOf" srcId="{2C0BBAA5-2930-EC4B-91E6-6E2E631C65C2}" destId="{131767A4-6774-614E-8AF4-5AD9F43C812A}" srcOrd="0" destOrd="0" presId="urn:microsoft.com/office/officeart/2009/3/layout/HorizontalOrganizationChart"/>
    <dgm:cxn modelId="{47846380-8C30-E14C-B94F-E0C16A2590C6}" srcId="{44314988-EB68-5344-8A51-E1D8F09D5FB1}" destId="{4DDC3F0A-AE39-F94F-9996-6AE348070F22}" srcOrd="0" destOrd="0" parTransId="{B7BCB402-08AD-5A46-A978-2D1573B57772}" sibTransId="{E687329F-EAFB-B34C-BE94-8AB8F769B7A3}"/>
    <dgm:cxn modelId="{A94F3482-F9D8-794B-9402-12991120A131}" type="presOf" srcId="{9D34C1E4-CA0D-6740-98EA-C09B3CB8CDEA}" destId="{2A15FD24-A3CB-A94E-93FB-5ED1E62BDC47}" srcOrd="0" destOrd="0" presId="urn:microsoft.com/office/officeart/2009/3/layout/HorizontalOrganizationChart"/>
    <dgm:cxn modelId="{4D414485-A774-D34C-A88A-C32C0E8B7B0E}" type="presOf" srcId="{3700910B-B325-D242-975D-FFDFBEC2241B}" destId="{23CB45E1-953B-6148-B702-621EBC79E614}" srcOrd="0" destOrd="0" presId="urn:microsoft.com/office/officeart/2009/3/layout/HorizontalOrganizationChart"/>
    <dgm:cxn modelId="{4A6B6887-CE5D-F245-A5EE-995432476A73}" srcId="{AF2667B7-F935-2A45-A21E-7F938504FFB9}" destId="{E3B655F9-BCF4-984C-9E61-093D3273ED5C}" srcOrd="0" destOrd="0" parTransId="{52BBEE27-C3A2-1B4D-9F21-760FC7599070}" sibTransId="{2B9A26CD-A03D-4D44-A523-D53B705303FD}"/>
    <dgm:cxn modelId="{D7FB6B8A-2AD5-0946-9BDF-C4A4801A366B}" type="presOf" srcId="{A32F8CCE-9191-7347-ABFA-C34E5DC303C3}" destId="{E2A4D993-EF01-5040-8FA0-70EAE9A6B028}" srcOrd="0" destOrd="0" presId="urn:microsoft.com/office/officeart/2009/3/layout/HorizontalOrganizationChart"/>
    <dgm:cxn modelId="{9FFA3292-F075-2641-A586-9127482A7EF3}" type="presOf" srcId="{BC4AF2E9-FA9E-7349-ACC6-393E38A573BD}" destId="{6DAF8566-FF92-8740-A868-DEF67895EEB3}" srcOrd="1" destOrd="0" presId="urn:microsoft.com/office/officeart/2009/3/layout/HorizontalOrganizationChart"/>
    <dgm:cxn modelId="{B6AF4894-0C38-5A4F-BA66-E92B572DA531}" type="presOf" srcId="{44314988-EB68-5344-8A51-E1D8F09D5FB1}" destId="{20EE8078-DD32-C847-8182-8DB2EC654333}" srcOrd="0" destOrd="0" presId="urn:microsoft.com/office/officeart/2009/3/layout/HorizontalOrganizationChart"/>
    <dgm:cxn modelId="{F3C3D394-6219-1041-9334-4A3A43351F6E}" srcId="{A32F8CCE-9191-7347-ABFA-C34E5DC303C3}" destId="{7DC4D3BF-1577-E140-8305-7387CF6DA69A}" srcOrd="0" destOrd="0" parTransId="{152861A0-7D3C-1F41-9172-14058CADD641}" sibTransId="{692816B5-EAA5-7044-8664-05D36D36F9DA}"/>
    <dgm:cxn modelId="{54AEAC95-4A76-2545-866A-3E5E1B3F5A85}" type="presOf" srcId="{B521A82D-8254-EC43-B60E-CB3D502A2866}" destId="{FF9D098E-50B2-CC4D-8271-678F00F17377}" srcOrd="1" destOrd="0" presId="urn:microsoft.com/office/officeart/2009/3/layout/HorizontalOrganizationChart"/>
    <dgm:cxn modelId="{F81BB395-4BC7-0244-AC31-AAD2D42877D1}" type="presOf" srcId="{363A78E8-0855-9246-B825-2F005E35730F}" destId="{B7740A33-2EB4-5E4F-8B19-2A2D3AC2721A}" srcOrd="1" destOrd="0" presId="urn:microsoft.com/office/officeart/2009/3/layout/HorizontalOrganizationChart"/>
    <dgm:cxn modelId="{FCA2D297-C7A1-C841-ABBF-DD869D7494F3}" srcId="{8E503835-8A7A-3D4D-BA63-47F996E0CC10}" destId="{E3384C4E-0C1D-304E-AD20-3A6A5D2BB5E7}" srcOrd="1" destOrd="0" parTransId="{54D9D747-3507-EC4F-AC35-4A004F3F8257}" sibTransId="{0367CEC8-EF0F-1B40-96F8-CFBA0F65AD4C}"/>
    <dgm:cxn modelId="{D06FF797-BF52-C048-9F81-14554B6AE241}" type="presOf" srcId="{9650ACDC-C75B-7F4D-A827-D311EA512C40}" destId="{4F400F6F-C956-EC42-84E3-6062767565C0}" srcOrd="1" destOrd="0" presId="urn:microsoft.com/office/officeart/2009/3/layout/HorizontalOrganizationChart"/>
    <dgm:cxn modelId="{5C65A99B-6055-B844-A67D-E15DE5316143}" type="presOf" srcId="{52BBEE27-C3A2-1B4D-9F21-760FC7599070}" destId="{DCE84066-C272-E34B-8A6B-D1062C377321}" srcOrd="0" destOrd="0" presId="urn:microsoft.com/office/officeart/2009/3/layout/HorizontalOrganizationChart"/>
    <dgm:cxn modelId="{4194F59D-8289-D64D-BF31-759351B29970}" srcId="{2421A5BF-CA0E-9148-8D4E-E21A2A66C207}" destId="{9D34C1E4-CA0D-6740-98EA-C09B3CB8CDEA}" srcOrd="0" destOrd="0" parTransId="{31D33EFF-585C-DE46-9C9F-CD3E88294166}" sibTransId="{E16F9E85-D1E6-834E-BD0A-2A9D9CC15301}"/>
    <dgm:cxn modelId="{099F8A9F-AC3F-4148-B688-C572CA4E1005}" type="presOf" srcId="{BC4AF2E9-FA9E-7349-ACC6-393E38A573BD}" destId="{D088673E-89A2-224E-811A-93A84A4A3131}" srcOrd="0" destOrd="0" presId="urn:microsoft.com/office/officeart/2009/3/layout/HorizontalOrganizationChart"/>
    <dgm:cxn modelId="{8FF96AA9-324F-514B-8ADE-E64926357446}" type="presOf" srcId="{AF2667B7-F935-2A45-A21E-7F938504FFB9}" destId="{5F15BDFE-DCD6-894B-8B5D-30534257AEA0}" srcOrd="0" destOrd="0" presId="urn:microsoft.com/office/officeart/2009/3/layout/HorizontalOrganizationChart"/>
    <dgm:cxn modelId="{383F46B2-4388-5248-957A-25CBC92C5732}" type="presOf" srcId="{2421A5BF-CA0E-9148-8D4E-E21A2A66C207}" destId="{177E50AC-70FC-FF4C-8FD2-5AC0BFD6DA7D}" srcOrd="1" destOrd="0" presId="urn:microsoft.com/office/officeart/2009/3/layout/HorizontalOrganizationChart"/>
    <dgm:cxn modelId="{591773B9-A68F-E44D-A251-3E14FF610406}" type="presOf" srcId="{2421A5BF-CA0E-9148-8D4E-E21A2A66C207}" destId="{3677D6CE-8785-4A42-9746-9349CE18F86D}" srcOrd="0" destOrd="0" presId="urn:microsoft.com/office/officeart/2009/3/layout/HorizontalOrganizationChart"/>
    <dgm:cxn modelId="{5615C0C2-6D36-5342-985C-5F7CDDC40A9B}" srcId="{2421A5BF-CA0E-9148-8D4E-E21A2A66C207}" destId="{A32F8CCE-9191-7347-ABFA-C34E5DC303C3}" srcOrd="1" destOrd="0" parTransId="{641A4BF0-D708-FE41-A62E-1DCF6F0266D9}" sibTransId="{2775267A-C771-E645-A927-E629DC37BE63}"/>
    <dgm:cxn modelId="{D6BEDCC3-7EDD-7140-BF95-9C5A51C7836D}" type="presOf" srcId="{C1E51C1D-93A5-8F4E-B35E-227B59175A78}" destId="{DE61D5ED-4AC1-DA4B-BF35-DE6122556D8C}" srcOrd="1" destOrd="0" presId="urn:microsoft.com/office/officeart/2009/3/layout/HorizontalOrganizationChart"/>
    <dgm:cxn modelId="{C31374D2-C94A-F04C-AB2A-88E2B8D8E04D}" type="presOf" srcId="{7DC4D3BF-1577-E140-8305-7387CF6DA69A}" destId="{939635BB-F143-A241-B2A6-ED7DD8F58BB7}" srcOrd="0" destOrd="0" presId="urn:microsoft.com/office/officeart/2009/3/layout/HorizontalOrganizationChart"/>
    <dgm:cxn modelId="{2291DFD5-0E0D-EF41-B020-6151BE75D5AE}" type="presOf" srcId="{8E503835-8A7A-3D4D-BA63-47F996E0CC10}" destId="{45C259C9-786D-2343-BE86-A6DB06F1FF3A}" srcOrd="1" destOrd="0" presId="urn:microsoft.com/office/officeart/2009/3/layout/HorizontalOrganizationChart"/>
    <dgm:cxn modelId="{8E15D6D6-A65A-7145-870E-F08EDE7B0125}" type="presOf" srcId="{641A4BF0-D708-FE41-A62E-1DCF6F0266D9}" destId="{0B57EFA8-4A20-4549-8E7B-EBA849599B96}" srcOrd="0" destOrd="0" presId="urn:microsoft.com/office/officeart/2009/3/layout/HorizontalOrganizationChart"/>
    <dgm:cxn modelId="{A32F5CDD-D2A0-0F42-AFC8-C1E2E35FDA63}" type="presOf" srcId="{E3B655F9-BCF4-984C-9E61-093D3273ED5C}" destId="{0EFB2A16-8563-5146-B501-13003CDEC9DF}" srcOrd="1" destOrd="0" presId="urn:microsoft.com/office/officeart/2009/3/layout/HorizontalOrganizationChart"/>
    <dgm:cxn modelId="{2D60E8E0-D26B-9B48-9C5C-D3BF3A0917B2}" type="presOf" srcId="{44314988-EB68-5344-8A51-E1D8F09D5FB1}" destId="{4E2563EC-9EE1-574B-879D-A42081F80118}" srcOrd="1" destOrd="0" presId="urn:microsoft.com/office/officeart/2009/3/layout/HorizontalOrganizationChart"/>
    <dgm:cxn modelId="{995BACEC-C94A-2B48-B745-26F5F6E797A7}" type="presOf" srcId="{7053BD8D-9578-CA45-9CF2-7CFB79BDA0E0}" destId="{DD2D5C4C-3CBE-2141-B098-CCD2DE7A30C1}" srcOrd="0" destOrd="0" presId="urn:microsoft.com/office/officeart/2009/3/layout/HorizontalOrganizationChart"/>
    <dgm:cxn modelId="{C69076ED-966D-CB43-9929-0DC42CA69E77}" type="presOf" srcId="{AA0B783B-43E5-3646-A64D-D6650A08B49E}" destId="{6544E80C-9525-5842-85FF-3F9957852CC3}" srcOrd="0" destOrd="0" presId="urn:microsoft.com/office/officeart/2009/3/layout/HorizontalOrganizationChart"/>
    <dgm:cxn modelId="{BA508AED-BA8D-F048-B5E5-062B175FCF58}" type="presOf" srcId="{E3B655F9-BCF4-984C-9E61-093D3273ED5C}" destId="{5B5964B8-D8EE-2D49-AB96-E9228C2F4F51}" srcOrd="0" destOrd="0" presId="urn:microsoft.com/office/officeart/2009/3/layout/HorizontalOrganizationChart"/>
    <dgm:cxn modelId="{1D4E88F1-062D-4E45-B856-8BAC3D821C8C}" type="presOf" srcId="{0DEE37C5-3905-3747-8091-DB0D02DE793C}" destId="{B9ACC643-1153-9849-AD94-D0150E9B8838}" srcOrd="0" destOrd="0" presId="urn:microsoft.com/office/officeart/2009/3/layout/HorizontalOrganizationChart"/>
    <dgm:cxn modelId="{4E74E3F1-DDA2-E941-B025-A0BB3706E852}" type="presOf" srcId="{152861A0-7D3C-1F41-9172-14058CADD641}" destId="{A0CB79F5-8E45-FE46-9E2A-87F00112A360}" srcOrd="0" destOrd="0" presId="urn:microsoft.com/office/officeart/2009/3/layout/HorizontalOrganizationChart"/>
    <dgm:cxn modelId="{DEC08EF8-0025-CF4F-AC92-E80F2E11E5A8}" type="presOf" srcId="{78FEC465-AFBA-3A40-967F-9295B5BB9B19}" destId="{023CE0D3-0D14-4A4A-8EE1-6BA0899624AA}" srcOrd="0" destOrd="0" presId="urn:microsoft.com/office/officeart/2009/3/layout/HorizontalOrganizationChart"/>
    <dgm:cxn modelId="{ECC522F9-367E-5D40-AB0F-FBDF00D5DF74}" type="presOf" srcId="{B7BCB402-08AD-5A46-A978-2D1573B57772}" destId="{9370757A-037E-764F-9B8E-F3F8F28D60C4}" srcOrd="0" destOrd="0" presId="urn:microsoft.com/office/officeart/2009/3/layout/HorizontalOrganizationChart"/>
    <dgm:cxn modelId="{CE0798FA-3533-844A-8C88-88AFFD2DEC65}" type="presOf" srcId="{AA4B980E-4711-794E-B754-6BDFF57C758C}" destId="{E4E87F00-D5CB-7949-A4BF-7ED01C48A50D}" srcOrd="0" destOrd="0" presId="urn:microsoft.com/office/officeart/2009/3/layout/HorizontalOrganizationChart"/>
    <dgm:cxn modelId="{8FE2A5FA-AAC7-4043-8FA5-C3B53FF6F8F2}" type="presOf" srcId="{6A658BF1-E251-8D4F-9ABD-16C76E108B5C}" destId="{17BE46D7-8FA9-B940-A990-A1D8A7C41AF5}" srcOrd="0" destOrd="0" presId="urn:microsoft.com/office/officeart/2009/3/layout/HorizontalOrganizationChart"/>
    <dgm:cxn modelId="{B509C6FB-9720-F140-BD3B-76A2A1A6F29D}" type="presOf" srcId="{E3384C4E-0C1D-304E-AD20-3A6A5D2BB5E7}" destId="{84C72527-889B-5E45-8199-FEA89813990E}" srcOrd="0" destOrd="0" presId="urn:microsoft.com/office/officeart/2009/3/layout/HorizontalOrganizationChart"/>
    <dgm:cxn modelId="{1724EB75-2A19-AA42-955B-AEF187CC399A}" type="presParOf" srcId="{7EBADE11-4BEA-C545-A8A4-3FFEB84D9EDC}" destId="{B537900A-6255-E540-955A-2624D10C5A92}" srcOrd="0" destOrd="0" presId="urn:microsoft.com/office/officeart/2009/3/layout/HorizontalOrganizationChart"/>
    <dgm:cxn modelId="{66C2DB30-F206-0746-A0D7-AD6DDC71173A}" type="presParOf" srcId="{B537900A-6255-E540-955A-2624D10C5A92}" destId="{D7A86B62-2BE8-924D-9301-C07F4A792C42}" srcOrd="0" destOrd="0" presId="urn:microsoft.com/office/officeart/2009/3/layout/HorizontalOrganizationChart"/>
    <dgm:cxn modelId="{8EAD16FB-EB66-2B49-A2F0-780BBC2F0161}" type="presParOf" srcId="{D7A86B62-2BE8-924D-9301-C07F4A792C42}" destId="{8A07F401-33E2-7F4A-B04E-71D2014BC9E6}" srcOrd="0" destOrd="0" presId="urn:microsoft.com/office/officeart/2009/3/layout/HorizontalOrganizationChart"/>
    <dgm:cxn modelId="{BEA5FC27-EA3F-FE48-AC24-9F5F6271FDFA}" type="presParOf" srcId="{D7A86B62-2BE8-924D-9301-C07F4A792C42}" destId="{4F400F6F-C956-EC42-84E3-6062767565C0}" srcOrd="1" destOrd="0" presId="urn:microsoft.com/office/officeart/2009/3/layout/HorizontalOrganizationChart"/>
    <dgm:cxn modelId="{255DB349-8842-DC40-BC1E-E772C02E577B}" type="presParOf" srcId="{B537900A-6255-E540-955A-2624D10C5A92}" destId="{9D5E0480-9961-4A4D-9D7F-91FF34717BEB}" srcOrd="1" destOrd="0" presId="urn:microsoft.com/office/officeart/2009/3/layout/HorizontalOrganizationChart"/>
    <dgm:cxn modelId="{659366AF-4ECF-9344-8A01-51BCF9A597B5}" type="presParOf" srcId="{9D5E0480-9961-4A4D-9D7F-91FF34717BEB}" destId="{23CB45E1-953B-6148-B702-621EBC79E614}" srcOrd="0" destOrd="0" presId="urn:microsoft.com/office/officeart/2009/3/layout/HorizontalOrganizationChart"/>
    <dgm:cxn modelId="{3BE128A3-37F7-394B-9F3C-6A897BB05BEB}" type="presParOf" srcId="{9D5E0480-9961-4A4D-9D7F-91FF34717BEB}" destId="{17AF19ED-893E-9943-BBE4-8B3A4F6D68BA}" srcOrd="1" destOrd="0" presId="urn:microsoft.com/office/officeart/2009/3/layout/HorizontalOrganizationChart"/>
    <dgm:cxn modelId="{E88FAD5A-315D-B143-BD3E-0BBFA044FB3B}" type="presParOf" srcId="{17AF19ED-893E-9943-BBE4-8B3A4F6D68BA}" destId="{3E4C42DB-AD8D-4241-9877-5C4EE28DBD7C}" srcOrd="0" destOrd="0" presId="urn:microsoft.com/office/officeart/2009/3/layout/HorizontalOrganizationChart"/>
    <dgm:cxn modelId="{08EB832A-2C84-3C4C-895D-003E1A42BF17}" type="presParOf" srcId="{3E4C42DB-AD8D-4241-9877-5C4EE28DBD7C}" destId="{20EE8078-DD32-C847-8182-8DB2EC654333}" srcOrd="0" destOrd="0" presId="urn:microsoft.com/office/officeart/2009/3/layout/HorizontalOrganizationChart"/>
    <dgm:cxn modelId="{90AFE08E-04A8-7847-8CA7-58D7B7635EAE}" type="presParOf" srcId="{3E4C42DB-AD8D-4241-9877-5C4EE28DBD7C}" destId="{4E2563EC-9EE1-574B-879D-A42081F80118}" srcOrd="1" destOrd="0" presId="urn:microsoft.com/office/officeart/2009/3/layout/HorizontalOrganizationChart"/>
    <dgm:cxn modelId="{77B4D2ED-5F7F-5C43-9607-047E18F8DF20}" type="presParOf" srcId="{17AF19ED-893E-9943-BBE4-8B3A4F6D68BA}" destId="{4282D266-1A76-7A48-A753-84D0CF41058B}" srcOrd="1" destOrd="0" presId="urn:microsoft.com/office/officeart/2009/3/layout/HorizontalOrganizationChart"/>
    <dgm:cxn modelId="{592B6D01-0B02-FD46-A978-10310410DACA}" type="presParOf" srcId="{4282D266-1A76-7A48-A753-84D0CF41058B}" destId="{9370757A-037E-764F-9B8E-F3F8F28D60C4}" srcOrd="0" destOrd="0" presId="urn:microsoft.com/office/officeart/2009/3/layout/HorizontalOrganizationChart"/>
    <dgm:cxn modelId="{B11D817A-11A0-5A48-9A1D-38AC0FD7CDB0}" type="presParOf" srcId="{4282D266-1A76-7A48-A753-84D0CF41058B}" destId="{CFC6DF48-25D5-7B4C-B407-36D9BF28A206}" srcOrd="1" destOrd="0" presId="urn:microsoft.com/office/officeart/2009/3/layout/HorizontalOrganizationChart"/>
    <dgm:cxn modelId="{2CAC9751-DA9F-1249-9540-F10230547909}" type="presParOf" srcId="{CFC6DF48-25D5-7B4C-B407-36D9BF28A206}" destId="{9E5806A5-2363-D641-AA42-233D11699CA4}" srcOrd="0" destOrd="0" presId="urn:microsoft.com/office/officeart/2009/3/layout/HorizontalOrganizationChart"/>
    <dgm:cxn modelId="{7B99ADC6-E606-6740-BD9A-56D3DC51F547}" type="presParOf" srcId="{9E5806A5-2363-D641-AA42-233D11699CA4}" destId="{5652040B-B756-514E-AA4C-59BECBD815A7}" srcOrd="0" destOrd="0" presId="urn:microsoft.com/office/officeart/2009/3/layout/HorizontalOrganizationChart"/>
    <dgm:cxn modelId="{DD42923A-9558-1840-B9DE-E778522D04D3}" type="presParOf" srcId="{9E5806A5-2363-D641-AA42-233D11699CA4}" destId="{F31CC96F-E581-6D4D-A618-F85839F815CB}" srcOrd="1" destOrd="0" presId="urn:microsoft.com/office/officeart/2009/3/layout/HorizontalOrganizationChart"/>
    <dgm:cxn modelId="{4DB5CA6F-E705-A84F-981F-090FB9C7C04E}" type="presParOf" srcId="{CFC6DF48-25D5-7B4C-B407-36D9BF28A206}" destId="{5E03A807-39DB-B341-AE39-1CFABBB4098B}" srcOrd="1" destOrd="0" presId="urn:microsoft.com/office/officeart/2009/3/layout/HorizontalOrganizationChart"/>
    <dgm:cxn modelId="{E10DC056-BF0B-2246-997B-0DAC16677432}" type="presParOf" srcId="{CFC6DF48-25D5-7B4C-B407-36D9BF28A206}" destId="{A31DADE2-8DA0-814B-9DD6-0A7F0FD649A2}" srcOrd="2" destOrd="0" presId="urn:microsoft.com/office/officeart/2009/3/layout/HorizontalOrganizationChart"/>
    <dgm:cxn modelId="{1708DCCB-193B-C245-A71A-11B0A2DC5E13}" type="presParOf" srcId="{4282D266-1A76-7A48-A753-84D0CF41058B}" destId="{5691F0A2-0728-1C4A-AEAF-66CE66D0CF25}" srcOrd="2" destOrd="0" presId="urn:microsoft.com/office/officeart/2009/3/layout/HorizontalOrganizationChart"/>
    <dgm:cxn modelId="{AD759429-39E8-EF43-A5AA-119F38A07238}" type="presParOf" srcId="{4282D266-1A76-7A48-A753-84D0CF41058B}" destId="{C97B990C-7A06-4148-B0C2-F523EA74B7D3}" srcOrd="3" destOrd="0" presId="urn:microsoft.com/office/officeart/2009/3/layout/HorizontalOrganizationChart"/>
    <dgm:cxn modelId="{D81624D0-037C-864B-9180-1796AA3FAEBD}" type="presParOf" srcId="{C97B990C-7A06-4148-B0C2-F523EA74B7D3}" destId="{CDA93F83-3D34-FA43-91F3-E8FA33864BDB}" srcOrd="0" destOrd="0" presId="urn:microsoft.com/office/officeart/2009/3/layout/HorizontalOrganizationChart"/>
    <dgm:cxn modelId="{49AD519B-7533-1544-A721-1EEA97A1D18C}" type="presParOf" srcId="{CDA93F83-3D34-FA43-91F3-E8FA33864BDB}" destId="{6544E80C-9525-5842-85FF-3F9957852CC3}" srcOrd="0" destOrd="0" presId="urn:microsoft.com/office/officeart/2009/3/layout/HorizontalOrganizationChart"/>
    <dgm:cxn modelId="{67036688-81CC-9D44-97F2-060C50F2CF88}" type="presParOf" srcId="{CDA93F83-3D34-FA43-91F3-E8FA33864BDB}" destId="{F7CE5C3A-D7E6-684A-BBBD-46BAAE5DE9DC}" srcOrd="1" destOrd="0" presId="urn:microsoft.com/office/officeart/2009/3/layout/HorizontalOrganizationChart"/>
    <dgm:cxn modelId="{76ACDF9B-26AC-C544-8C4C-89132A697FB8}" type="presParOf" srcId="{C97B990C-7A06-4148-B0C2-F523EA74B7D3}" destId="{F06A0D84-A47E-DE49-A2E2-F5F7147A7FE8}" srcOrd="1" destOrd="0" presId="urn:microsoft.com/office/officeart/2009/3/layout/HorizontalOrganizationChart"/>
    <dgm:cxn modelId="{8AC37449-A252-C34C-8E4B-3EF82B9DA664}" type="presParOf" srcId="{C97B990C-7A06-4148-B0C2-F523EA74B7D3}" destId="{3752348F-BCA0-BD4F-BFCC-A20F5136039D}" srcOrd="2" destOrd="0" presId="urn:microsoft.com/office/officeart/2009/3/layout/HorizontalOrganizationChart"/>
    <dgm:cxn modelId="{C7731F81-D8C6-8342-B150-2F9B6E868E4E}" type="presParOf" srcId="{17AF19ED-893E-9943-BBE4-8B3A4F6D68BA}" destId="{C2F21396-AA46-3842-9F73-637D48E1FF0A}" srcOrd="2" destOrd="0" presId="urn:microsoft.com/office/officeart/2009/3/layout/HorizontalOrganizationChart"/>
    <dgm:cxn modelId="{703416F6-2126-AE46-9185-3F8D3D912537}" type="presParOf" srcId="{9D5E0480-9961-4A4D-9D7F-91FF34717BEB}" destId="{131767A4-6774-614E-8AF4-5AD9F43C812A}" srcOrd="2" destOrd="0" presId="urn:microsoft.com/office/officeart/2009/3/layout/HorizontalOrganizationChart"/>
    <dgm:cxn modelId="{71933468-78DA-0C47-BFC4-A1BC3A6A173E}" type="presParOf" srcId="{9D5E0480-9961-4A4D-9D7F-91FF34717BEB}" destId="{B21A408E-A987-D64A-8ABD-4320BD699FFD}" srcOrd="3" destOrd="0" presId="urn:microsoft.com/office/officeart/2009/3/layout/HorizontalOrganizationChart"/>
    <dgm:cxn modelId="{F342B6C3-F446-E54B-B28D-C5EDE89F01E3}" type="presParOf" srcId="{B21A408E-A987-D64A-8ABD-4320BD699FFD}" destId="{13DE80E0-3F79-B244-A408-8231C02CD6F0}" srcOrd="0" destOrd="0" presId="urn:microsoft.com/office/officeart/2009/3/layout/HorizontalOrganizationChart"/>
    <dgm:cxn modelId="{5D724203-FA68-B64D-8366-ED7AC05C0191}" type="presParOf" srcId="{13DE80E0-3F79-B244-A408-8231C02CD6F0}" destId="{A27E088C-D4D1-3B44-880A-C75D533F67F1}" srcOrd="0" destOrd="0" presId="urn:microsoft.com/office/officeart/2009/3/layout/HorizontalOrganizationChart"/>
    <dgm:cxn modelId="{3D340BE2-AF55-5F4C-87FC-E71686AC41C7}" type="presParOf" srcId="{13DE80E0-3F79-B244-A408-8231C02CD6F0}" destId="{45C259C9-786D-2343-BE86-A6DB06F1FF3A}" srcOrd="1" destOrd="0" presId="urn:microsoft.com/office/officeart/2009/3/layout/HorizontalOrganizationChart"/>
    <dgm:cxn modelId="{4519D083-7A31-B646-AE5D-677039042BB6}" type="presParOf" srcId="{B21A408E-A987-D64A-8ABD-4320BD699FFD}" destId="{93FAD259-255B-E644-9979-2E878228D636}" srcOrd="1" destOrd="0" presId="urn:microsoft.com/office/officeart/2009/3/layout/HorizontalOrganizationChart"/>
    <dgm:cxn modelId="{164A39CA-57D7-7641-9DBF-8BD36993879F}" type="presParOf" srcId="{93FAD259-255B-E644-9979-2E878228D636}" destId="{AEAC497A-1214-9F48-AA2A-7C71C9FEFBCB}" srcOrd="0" destOrd="0" presId="urn:microsoft.com/office/officeart/2009/3/layout/HorizontalOrganizationChart"/>
    <dgm:cxn modelId="{C4E71FEA-D9E2-A447-B40C-758E4C79D191}" type="presParOf" srcId="{93FAD259-255B-E644-9979-2E878228D636}" destId="{B216C05D-ABD0-C642-BB89-93631CD20E6A}" srcOrd="1" destOrd="0" presId="urn:microsoft.com/office/officeart/2009/3/layout/HorizontalOrganizationChart"/>
    <dgm:cxn modelId="{5A36C427-C14B-914B-ADC9-5F2B3ECA5635}" type="presParOf" srcId="{B216C05D-ABD0-C642-BB89-93631CD20E6A}" destId="{5BE4524A-57AB-F645-83CD-74E884344B3F}" srcOrd="0" destOrd="0" presId="urn:microsoft.com/office/officeart/2009/3/layout/HorizontalOrganizationChart"/>
    <dgm:cxn modelId="{251D153D-9675-064D-82E3-3201CF262AFD}" type="presParOf" srcId="{5BE4524A-57AB-F645-83CD-74E884344B3F}" destId="{5F15BDFE-DCD6-894B-8B5D-30534257AEA0}" srcOrd="0" destOrd="0" presId="urn:microsoft.com/office/officeart/2009/3/layout/HorizontalOrganizationChart"/>
    <dgm:cxn modelId="{1795C3D1-0C6B-9345-9AA8-65D999E327A8}" type="presParOf" srcId="{5BE4524A-57AB-F645-83CD-74E884344B3F}" destId="{336461D7-5299-C740-AB84-493E8A524637}" srcOrd="1" destOrd="0" presId="urn:microsoft.com/office/officeart/2009/3/layout/HorizontalOrganizationChart"/>
    <dgm:cxn modelId="{6B59B4ED-77E3-F743-AB40-70F3C2F848CE}" type="presParOf" srcId="{B216C05D-ABD0-C642-BB89-93631CD20E6A}" destId="{B44039D1-5DD2-984A-BBC0-3428B0687FD2}" srcOrd="1" destOrd="0" presId="urn:microsoft.com/office/officeart/2009/3/layout/HorizontalOrganizationChart"/>
    <dgm:cxn modelId="{BF53F671-057A-A74C-B3DC-202F5B7BAAF8}" type="presParOf" srcId="{B44039D1-5DD2-984A-BBC0-3428B0687FD2}" destId="{DCE84066-C272-E34B-8A6B-D1062C377321}" srcOrd="0" destOrd="0" presId="urn:microsoft.com/office/officeart/2009/3/layout/HorizontalOrganizationChart"/>
    <dgm:cxn modelId="{5802DE4F-0BE7-D246-867C-4D0F1D5D9E4E}" type="presParOf" srcId="{B44039D1-5DD2-984A-BBC0-3428B0687FD2}" destId="{A38112DD-D945-7044-A728-DE53AF5E1768}" srcOrd="1" destOrd="0" presId="urn:microsoft.com/office/officeart/2009/3/layout/HorizontalOrganizationChart"/>
    <dgm:cxn modelId="{25EC6939-6DC3-EB43-BBDA-79FF8F6EFA49}" type="presParOf" srcId="{A38112DD-D945-7044-A728-DE53AF5E1768}" destId="{8558E8C6-7BBC-6A41-AFB2-E763A090E18B}" srcOrd="0" destOrd="0" presId="urn:microsoft.com/office/officeart/2009/3/layout/HorizontalOrganizationChart"/>
    <dgm:cxn modelId="{EFF9F515-CA29-2D4D-9066-34B876463967}" type="presParOf" srcId="{8558E8C6-7BBC-6A41-AFB2-E763A090E18B}" destId="{5B5964B8-D8EE-2D49-AB96-E9228C2F4F51}" srcOrd="0" destOrd="0" presId="urn:microsoft.com/office/officeart/2009/3/layout/HorizontalOrganizationChart"/>
    <dgm:cxn modelId="{F4ED0B81-D002-9343-BEAF-671832509DEC}" type="presParOf" srcId="{8558E8C6-7BBC-6A41-AFB2-E763A090E18B}" destId="{0EFB2A16-8563-5146-B501-13003CDEC9DF}" srcOrd="1" destOrd="0" presId="urn:microsoft.com/office/officeart/2009/3/layout/HorizontalOrganizationChart"/>
    <dgm:cxn modelId="{C27E70EB-1E92-5141-8E8D-20423435442D}" type="presParOf" srcId="{A38112DD-D945-7044-A728-DE53AF5E1768}" destId="{51F9C881-A4AE-6549-A73F-23BCB932FC8E}" srcOrd="1" destOrd="0" presId="urn:microsoft.com/office/officeart/2009/3/layout/HorizontalOrganizationChart"/>
    <dgm:cxn modelId="{689F7415-CD7D-914B-A8CD-B555A5531827}" type="presParOf" srcId="{A38112DD-D945-7044-A728-DE53AF5E1768}" destId="{C60B1DD2-4228-6C42-B225-1A9431F21A9A}" srcOrd="2" destOrd="0" presId="urn:microsoft.com/office/officeart/2009/3/layout/HorizontalOrganizationChart"/>
    <dgm:cxn modelId="{3FEC1C12-D73F-C342-986D-E2B7DEC9A012}" type="presParOf" srcId="{B216C05D-ABD0-C642-BB89-93631CD20E6A}" destId="{6070FA9A-7ADE-054B-806F-3C2F6B475B5B}" srcOrd="2" destOrd="0" presId="urn:microsoft.com/office/officeart/2009/3/layout/HorizontalOrganizationChart"/>
    <dgm:cxn modelId="{DFD685F5-5C42-F149-926C-84C2838C9D17}" type="presParOf" srcId="{93FAD259-255B-E644-9979-2E878228D636}" destId="{DF8065B3-7C78-0B47-B642-5AB758AB0C1B}" srcOrd="2" destOrd="0" presId="urn:microsoft.com/office/officeart/2009/3/layout/HorizontalOrganizationChart"/>
    <dgm:cxn modelId="{84909499-117F-CA47-87D3-E30433905C7D}" type="presParOf" srcId="{93FAD259-255B-E644-9979-2E878228D636}" destId="{B8DA0EFC-4217-CC40-88CC-2A58C96C6DB6}" srcOrd="3" destOrd="0" presId="urn:microsoft.com/office/officeart/2009/3/layout/HorizontalOrganizationChart"/>
    <dgm:cxn modelId="{0C297E4D-2E4B-BA4F-8182-DB8F5175FF90}" type="presParOf" srcId="{B8DA0EFC-4217-CC40-88CC-2A58C96C6DB6}" destId="{4E2CF6D4-B95F-554F-9F6C-202852929475}" srcOrd="0" destOrd="0" presId="urn:microsoft.com/office/officeart/2009/3/layout/HorizontalOrganizationChart"/>
    <dgm:cxn modelId="{7C3CE0CB-80A0-834F-BCFA-1EA03D2D3263}" type="presParOf" srcId="{4E2CF6D4-B95F-554F-9F6C-202852929475}" destId="{84C72527-889B-5E45-8199-FEA89813990E}" srcOrd="0" destOrd="0" presId="urn:microsoft.com/office/officeart/2009/3/layout/HorizontalOrganizationChart"/>
    <dgm:cxn modelId="{6BECF9B9-E556-0D42-A361-F3A84A39C3F4}" type="presParOf" srcId="{4E2CF6D4-B95F-554F-9F6C-202852929475}" destId="{75DB6301-9B24-244B-B3AB-926CD3206CC9}" srcOrd="1" destOrd="0" presId="urn:microsoft.com/office/officeart/2009/3/layout/HorizontalOrganizationChart"/>
    <dgm:cxn modelId="{14AC9EE2-705E-CA44-94A9-126EB9FD3B4D}" type="presParOf" srcId="{B8DA0EFC-4217-CC40-88CC-2A58C96C6DB6}" destId="{AFFFA7C6-4816-0843-A404-BA74CD43B430}" srcOrd="1" destOrd="0" presId="urn:microsoft.com/office/officeart/2009/3/layout/HorizontalOrganizationChart"/>
    <dgm:cxn modelId="{0F6BCA8B-6075-3B44-AFC8-B22A0A287EBC}" type="presParOf" srcId="{AFFFA7C6-4816-0843-A404-BA74CD43B430}" destId="{DD2D5C4C-3CBE-2141-B098-CCD2DE7A30C1}" srcOrd="0" destOrd="0" presId="urn:microsoft.com/office/officeart/2009/3/layout/HorizontalOrganizationChart"/>
    <dgm:cxn modelId="{57AD2AC0-64F5-334F-AB23-735EAAF1E5FA}" type="presParOf" srcId="{AFFFA7C6-4816-0843-A404-BA74CD43B430}" destId="{315C140A-EFE2-234D-ABAF-01C059326A0B}" srcOrd="1" destOrd="0" presId="urn:microsoft.com/office/officeart/2009/3/layout/HorizontalOrganizationChart"/>
    <dgm:cxn modelId="{84AB75D4-D0ED-DA47-8D21-080417AA822C}" type="presParOf" srcId="{315C140A-EFE2-234D-ABAF-01C059326A0B}" destId="{89EA32AD-663A-B242-ACD3-4DA1F5A74007}" srcOrd="0" destOrd="0" presId="urn:microsoft.com/office/officeart/2009/3/layout/HorizontalOrganizationChart"/>
    <dgm:cxn modelId="{867D8187-39C6-2046-B4C1-4E340A9B8C27}" type="presParOf" srcId="{89EA32AD-663A-B242-ACD3-4DA1F5A74007}" destId="{023CE0D3-0D14-4A4A-8EE1-6BA0899624AA}" srcOrd="0" destOrd="0" presId="urn:microsoft.com/office/officeart/2009/3/layout/HorizontalOrganizationChart"/>
    <dgm:cxn modelId="{9375B1D5-A019-BC4B-9EFA-72A828835C9D}" type="presParOf" srcId="{89EA32AD-663A-B242-ACD3-4DA1F5A74007}" destId="{CE3AAA2F-8BF3-0546-A9D5-51B673BFE750}" srcOrd="1" destOrd="0" presId="urn:microsoft.com/office/officeart/2009/3/layout/HorizontalOrganizationChart"/>
    <dgm:cxn modelId="{210E057F-567D-B341-8223-CC3734E94AAC}" type="presParOf" srcId="{315C140A-EFE2-234D-ABAF-01C059326A0B}" destId="{54EFE043-51E1-674E-9065-36CB852B7110}" srcOrd="1" destOrd="0" presId="urn:microsoft.com/office/officeart/2009/3/layout/HorizontalOrganizationChart"/>
    <dgm:cxn modelId="{4724265A-E6C5-D743-88FB-AC9497B926DC}" type="presParOf" srcId="{315C140A-EFE2-234D-ABAF-01C059326A0B}" destId="{536F1397-B27B-B940-A1DD-10931B56E40A}" srcOrd="2" destOrd="0" presId="urn:microsoft.com/office/officeart/2009/3/layout/HorizontalOrganizationChart"/>
    <dgm:cxn modelId="{C784E840-44F5-264A-8B7B-A8428808A7CF}" type="presParOf" srcId="{B8DA0EFC-4217-CC40-88CC-2A58C96C6DB6}" destId="{23EAF65E-9C63-2D42-88B7-4C7B1900CE33}" srcOrd="2" destOrd="0" presId="urn:microsoft.com/office/officeart/2009/3/layout/HorizontalOrganizationChart"/>
    <dgm:cxn modelId="{38EDD91A-59ED-C544-A984-5831CF31D76D}" type="presParOf" srcId="{93FAD259-255B-E644-9979-2E878228D636}" destId="{B9ACC643-1153-9849-AD94-D0150E9B8838}" srcOrd="4" destOrd="0" presId="urn:microsoft.com/office/officeart/2009/3/layout/HorizontalOrganizationChart"/>
    <dgm:cxn modelId="{FF5D987C-3E44-B040-BF1C-45A6AB8CF086}" type="presParOf" srcId="{93FAD259-255B-E644-9979-2E878228D636}" destId="{E7BEE468-F6E4-A241-968F-10753B9D3D91}" srcOrd="5" destOrd="0" presId="urn:microsoft.com/office/officeart/2009/3/layout/HorizontalOrganizationChart"/>
    <dgm:cxn modelId="{8614AA04-A317-9640-BC21-9FE06F5B0EA5}" type="presParOf" srcId="{E7BEE468-F6E4-A241-968F-10753B9D3D91}" destId="{3B6B08B6-4600-A945-9A44-C2912345CFF2}" srcOrd="0" destOrd="0" presId="urn:microsoft.com/office/officeart/2009/3/layout/HorizontalOrganizationChart"/>
    <dgm:cxn modelId="{BF59A85D-BD40-2646-ACD0-C5F85A42C3EF}" type="presParOf" srcId="{3B6B08B6-4600-A945-9A44-C2912345CFF2}" destId="{D088673E-89A2-224E-811A-93A84A4A3131}" srcOrd="0" destOrd="0" presId="urn:microsoft.com/office/officeart/2009/3/layout/HorizontalOrganizationChart"/>
    <dgm:cxn modelId="{01914A22-C5BC-2844-877D-E9D4FA20FC0A}" type="presParOf" srcId="{3B6B08B6-4600-A945-9A44-C2912345CFF2}" destId="{6DAF8566-FF92-8740-A868-DEF67895EEB3}" srcOrd="1" destOrd="0" presId="urn:microsoft.com/office/officeart/2009/3/layout/HorizontalOrganizationChart"/>
    <dgm:cxn modelId="{6410D8B1-2222-3B4A-B149-28F119BD1640}" type="presParOf" srcId="{E7BEE468-F6E4-A241-968F-10753B9D3D91}" destId="{E3E42F81-A754-034D-A4C3-5864D96ACECC}" srcOrd="1" destOrd="0" presId="urn:microsoft.com/office/officeart/2009/3/layout/HorizontalOrganizationChart"/>
    <dgm:cxn modelId="{117A2211-9A30-E547-AD94-0EF1BAADA75C}" type="presParOf" srcId="{E3E42F81-A754-034D-A4C3-5864D96ACECC}" destId="{4E6397CA-8276-AC4B-852A-A933ADCCD91F}" srcOrd="0" destOrd="0" presId="urn:microsoft.com/office/officeart/2009/3/layout/HorizontalOrganizationChart"/>
    <dgm:cxn modelId="{14D0F0C6-9F7C-BE48-AFBE-90C4D6EB5D2F}" type="presParOf" srcId="{E3E42F81-A754-034D-A4C3-5864D96ACECC}" destId="{19D74314-E5C5-0F4F-8FF4-DFC81B50DFB1}" srcOrd="1" destOrd="0" presId="urn:microsoft.com/office/officeart/2009/3/layout/HorizontalOrganizationChart"/>
    <dgm:cxn modelId="{44E68BAE-E9BB-E943-8A0A-9311C7830073}" type="presParOf" srcId="{19D74314-E5C5-0F4F-8FF4-DFC81B50DFB1}" destId="{36211310-127F-1143-9F97-7EDBBE44B54D}" srcOrd="0" destOrd="0" presId="urn:microsoft.com/office/officeart/2009/3/layout/HorizontalOrganizationChart"/>
    <dgm:cxn modelId="{F8D26A49-542D-D546-98F4-BA1505DE66BB}" type="presParOf" srcId="{36211310-127F-1143-9F97-7EDBBE44B54D}" destId="{4FE3BDCE-7C75-C749-8D39-CE3E85B1E003}" srcOrd="0" destOrd="0" presId="urn:microsoft.com/office/officeart/2009/3/layout/HorizontalOrganizationChart"/>
    <dgm:cxn modelId="{7F4FAE71-A3CD-B04E-9961-ABFDC22595D9}" type="presParOf" srcId="{36211310-127F-1143-9F97-7EDBBE44B54D}" destId="{DE61D5ED-4AC1-DA4B-BF35-DE6122556D8C}" srcOrd="1" destOrd="0" presId="urn:microsoft.com/office/officeart/2009/3/layout/HorizontalOrganizationChart"/>
    <dgm:cxn modelId="{885395D6-98B2-DA4D-866D-C554D3068542}" type="presParOf" srcId="{19D74314-E5C5-0F4F-8FF4-DFC81B50DFB1}" destId="{37712407-DD50-664E-9F73-4B3DAB541AA7}" srcOrd="1" destOrd="0" presId="urn:microsoft.com/office/officeart/2009/3/layout/HorizontalOrganizationChart"/>
    <dgm:cxn modelId="{613E577F-E237-D743-B40C-C1ABE71CBB78}" type="presParOf" srcId="{19D74314-E5C5-0F4F-8FF4-DFC81B50DFB1}" destId="{9004838B-2F40-D24E-9034-A35D7C67F8D9}" srcOrd="2" destOrd="0" presId="urn:microsoft.com/office/officeart/2009/3/layout/HorizontalOrganizationChart"/>
    <dgm:cxn modelId="{136F5131-A071-5844-BA13-6E5C247B36B7}" type="presParOf" srcId="{E3E42F81-A754-034D-A4C3-5864D96ACECC}" destId="{E4E87F00-D5CB-7949-A4BF-7ED01C48A50D}" srcOrd="2" destOrd="0" presId="urn:microsoft.com/office/officeart/2009/3/layout/HorizontalOrganizationChart"/>
    <dgm:cxn modelId="{8D58515F-2384-A441-A2A6-AC5E033473D7}" type="presParOf" srcId="{E3E42F81-A754-034D-A4C3-5864D96ACECC}" destId="{25D80A95-5E71-0C4F-8210-BF5F9ED4FE9C}" srcOrd="3" destOrd="0" presId="urn:microsoft.com/office/officeart/2009/3/layout/HorizontalOrganizationChart"/>
    <dgm:cxn modelId="{75881D8C-251B-7542-9D8A-04E241F44257}" type="presParOf" srcId="{25D80A95-5E71-0C4F-8210-BF5F9ED4FE9C}" destId="{183433AB-D5F2-5C40-B84F-EF70BFD5064D}" srcOrd="0" destOrd="0" presId="urn:microsoft.com/office/officeart/2009/3/layout/HorizontalOrganizationChart"/>
    <dgm:cxn modelId="{79F712BD-D7A7-DD40-A360-D74224FABBDE}" type="presParOf" srcId="{183433AB-D5F2-5C40-B84F-EF70BFD5064D}" destId="{12C4EBDC-E157-1941-85D0-C9F48C75D804}" srcOrd="0" destOrd="0" presId="urn:microsoft.com/office/officeart/2009/3/layout/HorizontalOrganizationChart"/>
    <dgm:cxn modelId="{AFE62D1F-150D-A549-8493-4B27952D4BA0}" type="presParOf" srcId="{183433AB-D5F2-5C40-B84F-EF70BFD5064D}" destId="{FF9D098E-50B2-CC4D-8271-678F00F17377}" srcOrd="1" destOrd="0" presId="urn:microsoft.com/office/officeart/2009/3/layout/HorizontalOrganizationChart"/>
    <dgm:cxn modelId="{751B9051-B3DA-F84A-BF86-06DB3313FEAC}" type="presParOf" srcId="{25D80A95-5E71-0C4F-8210-BF5F9ED4FE9C}" destId="{5A24C2BF-6DCE-0843-B7C2-A3DD97DC60D5}" srcOrd="1" destOrd="0" presId="urn:microsoft.com/office/officeart/2009/3/layout/HorizontalOrganizationChart"/>
    <dgm:cxn modelId="{2AE52978-29FB-864F-ABED-624A50DD57BB}" type="presParOf" srcId="{25D80A95-5E71-0C4F-8210-BF5F9ED4FE9C}" destId="{214DF81F-9BAF-004F-A4BE-E072DAB2237A}" srcOrd="2" destOrd="0" presId="urn:microsoft.com/office/officeart/2009/3/layout/HorizontalOrganizationChart"/>
    <dgm:cxn modelId="{7145B390-77BB-9344-AAFF-883E1739E1B6}" type="presParOf" srcId="{E3E42F81-A754-034D-A4C3-5864D96ACECC}" destId="{0ADE2668-F9D3-2E4D-9BB0-A317B89D6455}" srcOrd="4" destOrd="0" presId="urn:microsoft.com/office/officeart/2009/3/layout/HorizontalOrganizationChart"/>
    <dgm:cxn modelId="{9D548DC8-991E-8644-B10C-C7EAF3700C1C}" type="presParOf" srcId="{E3E42F81-A754-034D-A4C3-5864D96ACECC}" destId="{C12ED855-C0F5-0444-87A2-0F69576CB41F}" srcOrd="5" destOrd="0" presId="urn:microsoft.com/office/officeart/2009/3/layout/HorizontalOrganizationChart"/>
    <dgm:cxn modelId="{5DF86518-C893-9E40-9951-BBC7BCFDE8EC}" type="presParOf" srcId="{C12ED855-C0F5-0444-87A2-0F69576CB41F}" destId="{7DDFEDC6-18C1-AB4C-A1B0-55C652A6954C}" srcOrd="0" destOrd="0" presId="urn:microsoft.com/office/officeart/2009/3/layout/HorizontalOrganizationChart"/>
    <dgm:cxn modelId="{A84EDD76-EC3C-F948-9018-FD82FD24AFB0}" type="presParOf" srcId="{7DDFEDC6-18C1-AB4C-A1B0-55C652A6954C}" destId="{827FCEAC-2833-544B-8DAF-1BB527A544A9}" srcOrd="0" destOrd="0" presId="urn:microsoft.com/office/officeart/2009/3/layout/HorizontalOrganizationChart"/>
    <dgm:cxn modelId="{F4CE2C0E-F830-4441-A05A-6B6123483869}" type="presParOf" srcId="{7DDFEDC6-18C1-AB4C-A1B0-55C652A6954C}" destId="{B7740A33-2EB4-5E4F-8B19-2A2D3AC2721A}" srcOrd="1" destOrd="0" presId="urn:microsoft.com/office/officeart/2009/3/layout/HorizontalOrganizationChart"/>
    <dgm:cxn modelId="{0F13B1FF-8A63-2A42-A28E-55455C27C181}" type="presParOf" srcId="{C12ED855-C0F5-0444-87A2-0F69576CB41F}" destId="{9AC58F3F-2729-D643-8803-B11017F319DE}" srcOrd="1" destOrd="0" presId="urn:microsoft.com/office/officeart/2009/3/layout/HorizontalOrganizationChart"/>
    <dgm:cxn modelId="{9C2AF611-2D1E-2D43-AA9C-F1830BD1F241}" type="presParOf" srcId="{C12ED855-C0F5-0444-87A2-0F69576CB41F}" destId="{E02D1F0C-9372-9C4B-8FE1-C8B3EF11B861}" srcOrd="2" destOrd="0" presId="urn:microsoft.com/office/officeart/2009/3/layout/HorizontalOrganizationChart"/>
    <dgm:cxn modelId="{9C47D932-396D-D84B-B8A8-89DE51E567F5}" type="presParOf" srcId="{E7BEE468-F6E4-A241-968F-10753B9D3D91}" destId="{AA23AD7C-C3E3-3E4C-B3CC-83A1F6F5940B}" srcOrd="2" destOrd="0" presId="urn:microsoft.com/office/officeart/2009/3/layout/HorizontalOrganizationChart"/>
    <dgm:cxn modelId="{2E903198-36F1-D445-8553-D7162170899D}" type="presParOf" srcId="{B21A408E-A987-D64A-8ABD-4320BD699FFD}" destId="{64D05F6F-AC53-AC46-8FE4-1BD3B2B17019}" srcOrd="2" destOrd="0" presId="urn:microsoft.com/office/officeart/2009/3/layout/HorizontalOrganizationChart"/>
    <dgm:cxn modelId="{FDD47A0B-5F32-9D4E-94F9-ACB3B41DF41A}" type="presParOf" srcId="{9D5E0480-9961-4A4D-9D7F-91FF34717BEB}" destId="{17BE46D7-8FA9-B940-A990-A1D8A7C41AF5}" srcOrd="4" destOrd="0" presId="urn:microsoft.com/office/officeart/2009/3/layout/HorizontalOrganizationChart"/>
    <dgm:cxn modelId="{D06C1C42-092D-7349-8E37-92308F7964BA}" type="presParOf" srcId="{9D5E0480-9961-4A4D-9D7F-91FF34717BEB}" destId="{6337BC0F-B7C5-774C-A817-1C59AE3D406C}" srcOrd="5" destOrd="0" presId="urn:microsoft.com/office/officeart/2009/3/layout/HorizontalOrganizationChart"/>
    <dgm:cxn modelId="{EF681138-3D00-DB4E-B198-F54BC7A1D3B1}" type="presParOf" srcId="{6337BC0F-B7C5-774C-A817-1C59AE3D406C}" destId="{9FD9CEB7-8077-0649-A2B6-62E3D6849831}" srcOrd="0" destOrd="0" presId="urn:microsoft.com/office/officeart/2009/3/layout/HorizontalOrganizationChart"/>
    <dgm:cxn modelId="{BFE1D2D2-E38D-2746-89A5-3DA56E3C1E87}" type="presParOf" srcId="{9FD9CEB7-8077-0649-A2B6-62E3D6849831}" destId="{3677D6CE-8785-4A42-9746-9349CE18F86D}" srcOrd="0" destOrd="0" presId="urn:microsoft.com/office/officeart/2009/3/layout/HorizontalOrganizationChart"/>
    <dgm:cxn modelId="{28C4ABA5-053E-9C41-B5BD-000A1F9FF075}" type="presParOf" srcId="{9FD9CEB7-8077-0649-A2B6-62E3D6849831}" destId="{177E50AC-70FC-FF4C-8FD2-5AC0BFD6DA7D}" srcOrd="1" destOrd="0" presId="urn:microsoft.com/office/officeart/2009/3/layout/HorizontalOrganizationChart"/>
    <dgm:cxn modelId="{667C7713-3447-2742-AB1F-D496EC9A4D9E}" type="presParOf" srcId="{6337BC0F-B7C5-774C-A817-1C59AE3D406C}" destId="{9F0292AC-707D-9D4F-878A-4BA2A05B19F7}" srcOrd="1" destOrd="0" presId="urn:microsoft.com/office/officeart/2009/3/layout/HorizontalOrganizationChart"/>
    <dgm:cxn modelId="{BB3945FC-8013-2046-A98E-2E0E73F25D48}" type="presParOf" srcId="{9F0292AC-707D-9D4F-878A-4BA2A05B19F7}" destId="{A6FD4675-D837-CA40-B350-CC90CB33DDA7}" srcOrd="0" destOrd="0" presId="urn:microsoft.com/office/officeart/2009/3/layout/HorizontalOrganizationChart"/>
    <dgm:cxn modelId="{6EBF1FC0-0FCC-9844-AD1D-B63FC2EFF93E}" type="presParOf" srcId="{9F0292AC-707D-9D4F-878A-4BA2A05B19F7}" destId="{53A73968-B484-DC42-9560-4A9148687271}" srcOrd="1" destOrd="0" presId="urn:microsoft.com/office/officeart/2009/3/layout/HorizontalOrganizationChart"/>
    <dgm:cxn modelId="{53A0C403-DCF3-AE4C-870F-7741B637CE1C}" type="presParOf" srcId="{53A73968-B484-DC42-9560-4A9148687271}" destId="{38D8357A-1DEF-9743-9983-D64F6F128927}" srcOrd="0" destOrd="0" presId="urn:microsoft.com/office/officeart/2009/3/layout/HorizontalOrganizationChart"/>
    <dgm:cxn modelId="{F191A2EA-E50B-DB4E-82B7-E564024842A2}" type="presParOf" srcId="{38D8357A-1DEF-9743-9983-D64F6F128927}" destId="{2A15FD24-A3CB-A94E-93FB-5ED1E62BDC47}" srcOrd="0" destOrd="0" presId="urn:microsoft.com/office/officeart/2009/3/layout/HorizontalOrganizationChart"/>
    <dgm:cxn modelId="{1CA95CDA-B9C0-1640-81E7-63BCAF1D9B6F}" type="presParOf" srcId="{38D8357A-1DEF-9743-9983-D64F6F128927}" destId="{F80499BC-7303-0C47-BE18-F51ECCB08574}" srcOrd="1" destOrd="0" presId="urn:microsoft.com/office/officeart/2009/3/layout/HorizontalOrganizationChart"/>
    <dgm:cxn modelId="{E0BE418E-4C44-684C-88B0-CA808B425D78}" type="presParOf" srcId="{53A73968-B484-DC42-9560-4A9148687271}" destId="{A86D6CE5-4394-764A-8789-7D69F09D44B8}" srcOrd="1" destOrd="0" presId="urn:microsoft.com/office/officeart/2009/3/layout/HorizontalOrganizationChart"/>
    <dgm:cxn modelId="{D2BA2C5D-3DEB-2248-8898-F3CEC3DBF49B}" type="presParOf" srcId="{53A73968-B484-DC42-9560-4A9148687271}" destId="{6D067FB0-F583-CB43-A381-63534CDC4A70}" srcOrd="2" destOrd="0" presId="urn:microsoft.com/office/officeart/2009/3/layout/HorizontalOrganizationChart"/>
    <dgm:cxn modelId="{F331324B-C728-4C45-B356-34198E5ACD3B}" type="presParOf" srcId="{9F0292AC-707D-9D4F-878A-4BA2A05B19F7}" destId="{0B57EFA8-4A20-4549-8E7B-EBA849599B96}" srcOrd="2" destOrd="0" presId="urn:microsoft.com/office/officeart/2009/3/layout/HorizontalOrganizationChart"/>
    <dgm:cxn modelId="{B593855E-3085-2544-9F38-F551166CA53E}" type="presParOf" srcId="{9F0292AC-707D-9D4F-878A-4BA2A05B19F7}" destId="{E50B2C7E-FF8B-634B-8BD6-1CBEBE32DDA6}" srcOrd="3" destOrd="0" presId="urn:microsoft.com/office/officeart/2009/3/layout/HorizontalOrganizationChart"/>
    <dgm:cxn modelId="{06F81A90-8E1C-1441-A9C9-823D1205C6C9}" type="presParOf" srcId="{E50B2C7E-FF8B-634B-8BD6-1CBEBE32DDA6}" destId="{FADA00AF-13AE-DA46-A6A7-AC3F0DE97EF8}" srcOrd="0" destOrd="0" presId="urn:microsoft.com/office/officeart/2009/3/layout/HorizontalOrganizationChart"/>
    <dgm:cxn modelId="{868C4E33-D56A-AC46-AF6E-7DDE813C6D81}" type="presParOf" srcId="{FADA00AF-13AE-DA46-A6A7-AC3F0DE97EF8}" destId="{E2A4D993-EF01-5040-8FA0-70EAE9A6B028}" srcOrd="0" destOrd="0" presId="urn:microsoft.com/office/officeart/2009/3/layout/HorizontalOrganizationChart"/>
    <dgm:cxn modelId="{DB1C7975-54C4-7F4C-A66A-8B2DD8EFB168}" type="presParOf" srcId="{FADA00AF-13AE-DA46-A6A7-AC3F0DE97EF8}" destId="{90D273E4-8DA1-2044-9AFD-F800ADCE3015}" srcOrd="1" destOrd="0" presId="urn:microsoft.com/office/officeart/2009/3/layout/HorizontalOrganizationChart"/>
    <dgm:cxn modelId="{49CF52FC-30BC-C040-8D13-42438857D5B5}" type="presParOf" srcId="{E50B2C7E-FF8B-634B-8BD6-1CBEBE32DDA6}" destId="{86EF868B-F44F-784A-80D8-A92D466E1AF4}" srcOrd="1" destOrd="0" presId="urn:microsoft.com/office/officeart/2009/3/layout/HorizontalOrganizationChart"/>
    <dgm:cxn modelId="{40D9EF90-D987-6E46-AA84-35871D2983BE}" type="presParOf" srcId="{86EF868B-F44F-784A-80D8-A92D466E1AF4}" destId="{A0CB79F5-8E45-FE46-9E2A-87F00112A360}" srcOrd="0" destOrd="0" presId="urn:microsoft.com/office/officeart/2009/3/layout/HorizontalOrganizationChart"/>
    <dgm:cxn modelId="{F6474A3E-EFD3-AB4F-A352-0E9FFA444B1D}" type="presParOf" srcId="{86EF868B-F44F-784A-80D8-A92D466E1AF4}" destId="{0742D6FD-7A03-834C-B777-3EB3C6174A15}" srcOrd="1" destOrd="0" presId="urn:microsoft.com/office/officeart/2009/3/layout/HorizontalOrganizationChart"/>
    <dgm:cxn modelId="{B2E064A3-5B34-554C-B663-C0B97AE6117F}" type="presParOf" srcId="{0742D6FD-7A03-834C-B777-3EB3C6174A15}" destId="{FE870A5C-6C8A-1B45-872B-E460309F9775}" srcOrd="0" destOrd="0" presId="urn:microsoft.com/office/officeart/2009/3/layout/HorizontalOrganizationChart"/>
    <dgm:cxn modelId="{DD1F2F9B-B4D4-5748-91F3-D903718135E0}" type="presParOf" srcId="{FE870A5C-6C8A-1B45-872B-E460309F9775}" destId="{939635BB-F143-A241-B2A6-ED7DD8F58BB7}" srcOrd="0" destOrd="0" presId="urn:microsoft.com/office/officeart/2009/3/layout/HorizontalOrganizationChart"/>
    <dgm:cxn modelId="{DAF6267B-9CCA-E745-AF8D-183B9D7C9AF6}" type="presParOf" srcId="{FE870A5C-6C8A-1B45-872B-E460309F9775}" destId="{A5EACCDA-C944-374F-96BF-FC657DF3447D}" srcOrd="1" destOrd="0" presId="urn:microsoft.com/office/officeart/2009/3/layout/HorizontalOrganizationChart"/>
    <dgm:cxn modelId="{130D9637-58BC-464B-8635-B892F79FC61D}" type="presParOf" srcId="{0742D6FD-7A03-834C-B777-3EB3C6174A15}" destId="{CA5D62AE-A9DA-6849-BECF-6D2019F6DF04}" srcOrd="1" destOrd="0" presId="urn:microsoft.com/office/officeart/2009/3/layout/HorizontalOrganizationChart"/>
    <dgm:cxn modelId="{70C65F34-6256-294E-8221-CA54EA512E96}" type="presParOf" srcId="{0742D6FD-7A03-834C-B777-3EB3C6174A15}" destId="{D27FF111-8018-8945-B8BA-45637792EA3A}" srcOrd="2" destOrd="0" presId="urn:microsoft.com/office/officeart/2009/3/layout/HorizontalOrganizationChart"/>
    <dgm:cxn modelId="{33B3A3F5-D699-5B48-8796-C03ABCC4ABBC}" type="presParOf" srcId="{E50B2C7E-FF8B-634B-8BD6-1CBEBE32DDA6}" destId="{624163C0-222C-1E4E-80CD-BB899E592231}" srcOrd="2" destOrd="0" presId="urn:microsoft.com/office/officeart/2009/3/layout/HorizontalOrganizationChart"/>
    <dgm:cxn modelId="{2F3B5BA6-7AC1-514B-9E58-A156118D9337}" type="presParOf" srcId="{6337BC0F-B7C5-774C-A817-1C59AE3D406C}" destId="{EA2859E8-F4FE-1349-A2B2-0ADB14002D0B}" srcOrd="2" destOrd="0" presId="urn:microsoft.com/office/officeart/2009/3/layout/HorizontalOrganizationChart"/>
    <dgm:cxn modelId="{B9AE558C-6954-4E4E-987F-C97A83701C2F}" type="presParOf" srcId="{B537900A-6255-E540-955A-2624D10C5A92}" destId="{D806079F-735B-DA4F-AF5D-2827812F9DD2}"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B79F5-8E45-FE46-9E2A-87F00112A360}">
      <dsp:nvSpPr>
        <dsp:cNvPr id="0" name=""/>
        <dsp:cNvSpPr/>
      </dsp:nvSpPr>
      <dsp:spPr>
        <a:xfrm>
          <a:off x="3804046" y="3005911"/>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7EFA8-4A20-4549-8E7B-EBA849599B96}">
      <dsp:nvSpPr>
        <dsp:cNvPr id="0" name=""/>
        <dsp:cNvSpPr/>
      </dsp:nvSpPr>
      <dsp:spPr>
        <a:xfrm>
          <a:off x="2646759" y="2844284"/>
          <a:ext cx="192881" cy="207347"/>
        </a:xfrm>
        <a:custGeom>
          <a:avLst/>
          <a:gdLst/>
          <a:ahLst/>
          <a:cxnLst/>
          <a:rect l="0" t="0" r="0" b="0"/>
          <a:pathLst>
            <a:path>
              <a:moveTo>
                <a:pt x="0" y="0"/>
              </a:moveTo>
              <a:lnTo>
                <a:pt x="96440" y="0"/>
              </a:lnTo>
              <a:lnTo>
                <a:pt x="96440" y="207347"/>
              </a:lnTo>
              <a:lnTo>
                <a:pt x="192881" y="207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D4675-D837-CA40-B350-CC90CB33DDA7}">
      <dsp:nvSpPr>
        <dsp:cNvPr id="0" name=""/>
        <dsp:cNvSpPr/>
      </dsp:nvSpPr>
      <dsp:spPr>
        <a:xfrm>
          <a:off x="2646759" y="2636936"/>
          <a:ext cx="192881" cy="207347"/>
        </a:xfrm>
        <a:custGeom>
          <a:avLst/>
          <a:gdLst/>
          <a:ahLst/>
          <a:cxnLst/>
          <a:rect l="0" t="0" r="0" b="0"/>
          <a:pathLst>
            <a:path>
              <a:moveTo>
                <a:pt x="0" y="207347"/>
              </a:moveTo>
              <a:lnTo>
                <a:pt x="96440" y="207347"/>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BE46D7-8FA9-B940-A990-A1D8A7C41AF5}">
      <dsp:nvSpPr>
        <dsp:cNvPr id="0" name=""/>
        <dsp:cNvSpPr/>
      </dsp:nvSpPr>
      <dsp:spPr>
        <a:xfrm>
          <a:off x="1489471" y="1600199"/>
          <a:ext cx="192881" cy="1244084"/>
        </a:xfrm>
        <a:custGeom>
          <a:avLst/>
          <a:gdLst/>
          <a:ahLst/>
          <a:cxnLst/>
          <a:rect l="0" t="0" r="0" b="0"/>
          <a:pathLst>
            <a:path>
              <a:moveTo>
                <a:pt x="0" y="0"/>
              </a:moveTo>
              <a:lnTo>
                <a:pt x="96440" y="0"/>
              </a:lnTo>
              <a:lnTo>
                <a:pt x="96440" y="1244084"/>
              </a:lnTo>
              <a:lnTo>
                <a:pt x="192881" y="12440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E2668-F9D3-2E4D-9BB0-A317B89D6455}">
      <dsp:nvSpPr>
        <dsp:cNvPr id="0" name=""/>
        <dsp:cNvSpPr/>
      </dsp:nvSpPr>
      <dsp:spPr>
        <a:xfrm>
          <a:off x="3804046" y="2222242"/>
          <a:ext cx="192881" cy="414694"/>
        </a:xfrm>
        <a:custGeom>
          <a:avLst/>
          <a:gdLst/>
          <a:ahLst/>
          <a:cxnLst/>
          <a:rect l="0" t="0" r="0" b="0"/>
          <a:pathLst>
            <a:path>
              <a:moveTo>
                <a:pt x="0" y="0"/>
              </a:moveTo>
              <a:lnTo>
                <a:pt x="96440" y="0"/>
              </a:lnTo>
              <a:lnTo>
                <a:pt x="96440" y="414694"/>
              </a:lnTo>
              <a:lnTo>
                <a:pt x="192881" y="4146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E87F00-D5CB-7949-A4BF-7ED01C48A50D}">
      <dsp:nvSpPr>
        <dsp:cNvPr id="0" name=""/>
        <dsp:cNvSpPr/>
      </dsp:nvSpPr>
      <dsp:spPr>
        <a:xfrm>
          <a:off x="3804046" y="2176522"/>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6397CA-8276-AC4B-852A-A933ADCCD91F}">
      <dsp:nvSpPr>
        <dsp:cNvPr id="0" name=""/>
        <dsp:cNvSpPr/>
      </dsp:nvSpPr>
      <dsp:spPr>
        <a:xfrm>
          <a:off x="3804046" y="1807547"/>
          <a:ext cx="192881" cy="414694"/>
        </a:xfrm>
        <a:custGeom>
          <a:avLst/>
          <a:gdLst/>
          <a:ahLst/>
          <a:cxnLst/>
          <a:rect l="0" t="0" r="0" b="0"/>
          <a:pathLst>
            <a:path>
              <a:moveTo>
                <a:pt x="0" y="414694"/>
              </a:moveTo>
              <a:lnTo>
                <a:pt x="96440" y="414694"/>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ACC643-1153-9849-AD94-D0150E9B8838}">
      <dsp:nvSpPr>
        <dsp:cNvPr id="0" name=""/>
        <dsp:cNvSpPr/>
      </dsp:nvSpPr>
      <dsp:spPr>
        <a:xfrm>
          <a:off x="2646759" y="1600200"/>
          <a:ext cx="192881" cy="622042"/>
        </a:xfrm>
        <a:custGeom>
          <a:avLst/>
          <a:gdLst/>
          <a:ahLst/>
          <a:cxnLst/>
          <a:rect l="0" t="0" r="0" b="0"/>
          <a:pathLst>
            <a:path>
              <a:moveTo>
                <a:pt x="0" y="0"/>
              </a:moveTo>
              <a:lnTo>
                <a:pt x="96440" y="0"/>
              </a:lnTo>
              <a:lnTo>
                <a:pt x="96440" y="622042"/>
              </a:lnTo>
              <a:lnTo>
                <a:pt x="192881" y="6220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D5C4C-3CBE-2141-B098-CCD2DE7A30C1}">
      <dsp:nvSpPr>
        <dsp:cNvPr id="0" name=""/>
        <dsp:cNvSpPr/>
      </dsp:nvSpPr>
      <dsp:spPr>
        <a:xfrm>
          <a:off x="3804046" y="1347132"/>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8065B3-7C78-0B47-B642-5AB758AB0C1B}">
      <dsp:nvSpPr>
        <dsp:cNvPr id="0" name=""/>
        <dsp:cNvSpPr/>
      </dsp:nvSpPr>
      <dsp:spPr>
        <a:xfrm>
          <a:off x="2646759" y="1392852"/>
          <a:ext cx="192881" cy="207347"/>
        </a:xfrm>
        <a:custGeom>
          <a:avLst/>
          <a:gdLst/>
          <a:ahLst/>
          <a:cxnLst/>
          <a:rect l="0" t="0" r="0" b="0"/>
          <a:pathLst>
            <a:path>
              <a:moveTo>
                <a:pt x="0" y="207347"/>
              </a:moveTo>
              <a:lnTo>
                <a:pt x="96440" y="207347"/>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84066-C272-E34B-8A6B-D1062C377321}">
      <dsp:nvSpPr>
        <dsp:cNvPr id="0" name=""/>
        <dsp:cNvSpPr/>
      </dsp:nvSpPr>
      <dsp:spPr>
        <a:xfrm>
          <a:off x="3804046" y="932437"/>
          <a:ext cx="192881" cy="91440"/>
        </a:xfrm>
        <a:custGeom>
          <a:avLst/>
          <a:gdLst/>
          <a:ahLst/>
          <a:cxnLst/>
          <a:rect l="0" t="0" r="0" b="0"/>
          <a:pathLst>
            <a:path>
              <a:moveTo>
                <a:pt x="0" y="45720"/>
              </a:moveTo>
              <a:lnTo>
                <a:pt x="192881"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AC497A-1214-9F48-AA2A-7C71C9FEFBCB}">
      <dsp:nvSpPr>
        <dsp:cNvPr id="0" name=""/>
        <dsp:cNvSpPr/>
      </dsp:nvSpPr>
      <dsp:spPr>
        <a:xfrm>
          <a:off x="2646759" y="978157"/>
          <a:ext cx="192881" cy="622042"/>
        </a:xfrm>
        <a:custGeom>
          <a:avLst/>
          <a:gdLst/>
          <a:ahLst/>
          <a:cxnLst/>
          <a:rect l="0" t="0" r="0" b="0"/>
          <a:pathLst>
            <a:path>
              <a:moveTo>
                <a:pt x="0" y="622042"/>
              </a:moveTo>
              <a:lnTo>
                <a:pt x="96440" y="622042"/>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1767A4-6774-614E-8AF4-5AD9F43C812A}">
      <dsp:nvSpPr>
        <dsp:cNvPr id="0" name=""/>
        <dsp:cNvSpPr/>
      </dsp:nvSpPr>
      <dsp:spPr>
        <a:xfrm>
          <a:off x="1489471" y="1554479"/>
          <a:ext cx="192881" cy="91440"/>
        </a:xfrm>
        <a:custGeom>
          <a:avLst/>
          <a:gdLst/>
          <a:ahLst/>
          <a:cxnLst/>
          <a:rect l="0" t="0" r="0" b="0"/>
          <a:pathLst>
            <a:path>
              <a:moveTo>
                <a:pt x="0" y="45720"/>
              </a:moveTo>
              <a:lnTo>
                <a:pt x="19288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1F0A2-0728-1C4A-AEAF-66CE66D0CF25}">
      <dsp:nvSpPr>
        <dsp:cNvPr id="0" name=""/>
        <dsp:cNvSpPr/>
      </dsp:nvSpPr>
      <dsp:spPr>
        <a:xfrm>
          <a:off x="2646759" y="356115"/>
          <a:ext cx="192881" cy="207347"/>
        </a:xfrm>
        <a:custGeom>
          <a:avLst/>
          <a:gdLst/>
          <a:ahLst/>
          <a:cxnLst/>
          <a:rect l="0" t="0" r="0" b="0"/>
          <a:pathLst>
            <a:path>
              <a:moveTo>
                <a:pt x="0" y="0"/>
              </a:moveTo>
              <a:lnTo>
                <a:pt x="96440" y="0"/>
              </a:lnTo>
              <a:lnTo>
                <a:pt x="96440" y="207347"/>
              </a:lnTo>
              <a:lnTo>
                <a:pt x="192881" y="2073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70757A-037E-764F-9B8E-F3F8F28D60C4}">
      <dsp:nvSpPr>
        <dsp:cNvPr id="0" name=""/>
        <dsp:cNvSpPr/>
      </dsp:nvSpPr>
      <dsp:spPr>
        <a:xfrm>
          <a:off x="2646759" y="148768"/>
          <a:ext cx="192881" cy="207347"/>
        </a:xfrm>
        <a:custGeom>
          <a:avLst/>
          <a:gdLst/>
          <a:ahLst/>
          <a:cxnLst/>
          <a:rect l="0" t="0" r="0" b="0"/>
          <a:pathLst>
            <a:path>
              <a:moveTo>
                <a:pt x="0" y="207347"/>
              </a:moveTo>
              <a:lnTo>
                <a:pt x="96440" y="207347"/>
              </a:lnTo>
              <a:lnTo>
                <a:pt x="96440" y="0"/>
              </a:lnTo>
              <a:lnTo>
                <a:pt x="19288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CB45E1-953B-6148-B702-621EBC79E614}">
      <dsp:nvSpPr>
        <dsp:cNvPr id="0" name=""/>
        <dsp:cNvSpPr/>
      </dsp:nvSpPr>
      <dsp:spPr>
        <a:xfrm>
          <a:off x="1489471" y="356115"/>
          <a:ext cx="192881" cy="1244084"/>
        </a:xfrm>
        <a:custGeom>
          <a:avLst/>
          <a:gdLst/>
          <a:ahLst/>
          <a:cxnLst/>
          <a:rect l="0" t="0" r="0" b="0"/>
          <a:pathLst>
            <a:path>
              <a:moveTo>
                <a:pt x="0" y="1244084"/>
              </a:moveTo>
              <a:lnTo>
                <a:pt x="96440" y="1244084"/>
              </a:lnTo>
              <a:lnTo>
                <a:pt x="96440" y="0"/>
              </a:lnTo>
              <a:lnTo>
                <a:pt x="1928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7F401-33E2-7F4A-B04E-71D2014BC9E6}">
      <dsp:nvSpPr>
        <dsp:cNvPr id="0" name=""/>
        <dsp:cNvSpPr/>
      </dsp:nvSpPr>
      <dsp:spPr>
        <a:xfrm>
          <a:off x="525065" y="1453128"/>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IOWR-NIDS</a:t>
          </a:r>
        </a:p>
      </dsp:txBody>
      <dsp:txXfrm>
        <a:off x="525065" y="1453128"/>
        <a:ext cx="964406" cy="294143"/>
      </dsp:txXfrm>
    </dsp:sp>
    <dsp:sp modelId="{20EE8078-DD32-C847-8182-8DB2EC654333}">
      <dsp:nvSpPr>
        <dsp:cNvPr id="0" name=""/>
        <dsp:cNvSpPr/>
      </dsp:nvSpPr>
      <dsp:spPr>
        <a:xfrm>
          <a:off x="1682353" y="209043"/>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 Network Packet Collection</a:t>
          </a:r>
        </a:p>
      </dsp:txBody>
      <dsp:txXfrm>
        <a:off x="1682353" y="209043"/>
        <a:ext cx="964406" cy="294143"/>
      </dsp:txXfrm>
    </dsp:sp>
    <dsp:sp modelId="{5652040B-B756-514E-AA4C-59BECBD815A7}">
      <dsp:nvSpPr>
        <dsp:cNvPr id="0" name=""/>
        <dsp:cNvSpPr/>
      </dsp:nvSpPr>
      <dsp:spPr>
        <a:xfrm>
          <a:off x="2839640" y="1696"/>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1.1. Netork collection</a:t>
          </a:r>
        </a:p>
      </dsp:txBody>
      <dsp:txXfrm>
        <a:off x="2839640" y="1696"/>
        <a:ext cx="964406" cy="294143"/>
      </dsp:txXfrm>
    </dsp:sp>
    <dsp:sp modelId="{6544E80C-9525-5842-85FF-3F9957852CC3}">
      <dsp:nvSpPr>
        <dsp:cNvPr id="0" name=""/>
        <dsp:cNvSpPr/>
      </dsp:nvSpPr>
      <dsp:spPr>
        <a:xfrm>
          <a:off x="2839640" y="416391"/>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1.2. Netowrk Packet model feeding</a:t>
          </a:r>
        </a:p>
      </dsp:txBody>
      <dsp:txXfrm>
        <a:off x="2839640" y="416391"/>
        <a:ext cx="964406" cy="294143"/>
      </dsp:txXfrm>
    </dsp:sp>
    <dsp:sp modelId="{A27E088C-D4D1-3B44-880A-C75D533F67F1}">
      <dsp:nvSpPr>
        <dsp:cNvPr id="0" name=""/>
        <dsp:cNvSpPr/>
      </dsp:nvSpPr>
      <dsp:spPr>
        <a:xfrm>
          <a:off x="1682353" y="1453128"/>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 Machine Learning Model</a:t>
          </a:r>
        </a:p>
      </dsp:txBody>
      <dsp:txXfrm>
        <a:off x="1682353" y="1453128"/>
        <a:ext cx="964406" cy="294143"/>
      </dsp:txXfrm>
    </dsp:sp>
    <dsp:sp modelId="{5F15BDFE-DCD6-894B-8B5D-30534257AEA0}">
      <dsp:nvSpPr>
        <dsp:cNvPr id="0" name=""/>
        <dsp:cNvSpPr/>
      </dsp:nvSpPr>
      <dsp:spPr>
        <a:xfrm>
          <a:off x="2839640" y="831086"/>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2.1. Model structure</a:t>
          </a:r>
        </a:p>
      </dsp:txBody>
      <dsp:txXfrm>
        <a:off x="2839640" y="831086"/>
        <a:ext cx="964406" cy="294143"/>
      </dsp:txXfrm>
    </dsp:sp>
    <dsp:sp modelId="{5B5964B8-D8EE-2D49-AB96-E9228C2F4F51}">
      <dsp:nvSpPr>
        <dsp:cNvPr id="0" name=""/>
        <dsp:cNvSpPr/>
      </dsp:nvSpPr>
      <dsp:spPr>
        <a:xfrm>
          <a:off x="3996928" y="831086"/>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2.1.2 Revise Model Structure</a:t>
          </a:r>
        </a:p>
      </dsp:txBody>
      <dsp:txXfrm>
        <a:off x="3996928" y="831086"/>
        <a:ext cx="964406" cy="294143"/>
      </dsp:txXfrm>
    </dsp:sp>
    <dsp:sp modelId="{84C72527-889B-5E45-8199-FEA89813990E}">
      <dsp:nvSpPr>
        <dsp:cNvPr id="0" name=""/>
        <dsp:cNvSpPr/>
      </dsp:nvSpPr>
      <dsp:spPr>
        <a:xfrm>
          <a:off x="2839640" y="1245780"/>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2.2. Model Training</a:t>
          </a:r>
        </a:p>
      </dsp:txBody>
      <dsp:txXfrm>
        <a:off x="2839640" y="1245780"/>
        <a:ext cx="964406" cy="294143"/>
      </dsp:txXfrm>
    </dsp:sp>
    <dsp:sp modelId="{023CE0D3-0D14-4A4A-8EE1-6BA0899624AA}">
      <dsp:nvSpPr>
        <dsp:cNvPr id="0" name=""/>
        <dsp:cNvSpPr/>
      </dsp:nvSpPr>
      <dsp:spPr>
        <a:xfrm>
          <a:off x="3996928" y="1245780"/>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2.2.1. Allow Retraining of model</a:t>
          </a:r>
        </a:p>
      </dsp:txBody>
      <dsp:txXfrm>
        <a:off x="3996928" y="1245780"/>
        <a:ext cx="964406" cy="294143"/>
      </dsp:txXfrm>
    </dsp:sp>
    <dsp:sp modelId="{D088673E-89A2-224E-811A-93A84A4A3131}">
      <dsp:nvSpPr>
        <dsp:cNvPr id="0" name=""/>
        <dsp:cNvSpPr/>
      </dsp:nvSpPr>
      <dsp:spPr>
        <a:xfrm>
          <a:off x="2839640" y="2075170"/>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 Model Unknowns</a:t>
          </a:r>
        </a:p>
      </dsp:txBody>
      <dsp:txXfrm>
        <a:off x="2839640" y="2075170"/>
        <a:ext cx="964406" cy="294143"/>
      </dsp:txXfrm>
    </dsp:sp>
    <dsp:sp modelId="{4FE3BDCE-7C75-C749-8D39-CE3E85B1E003}">
      <dsp:nvSpPr>
        <dsp:cNvPr id="0" name=""/>
        <dsp:cNvSpPr/>
      </dsp:nvSpPr>
      <dsp:spPr>
        <a:xfrm>
          <a:off x="3996928" y="1660475"/>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2.3.1. Find Model Unknowns</a:t>
          </a:r>
        </a:p>
      </dsp:txBody>
      <dsp:txXfrm>
        <a:off x="3996928" y="1660475"/>
        <a:ext cx="964406" cy="294143"/>
      </dsp:txXfrm>
    </dsp:sp>
    <dsp:sp modelId="{12C4EBDC-E157-1941-85D0-C9F48C75D804}">
      <dsp:nvSpPr>
        <dsp:cNvPr id="0" name=""/>
        <dsp:cNvSpPr/>
      </dsp:nvSpPr>
      <dsp:spPr>
        <a:xfrm>
          <a:off x="3996928" y="2075170"/>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2.3.2 Create temparary label</a:t>
          </a:r>
        </a:p>
      </dsp:txBody>
      <dsp:txXfrm>
        <a:off x="3996928" y="2075170"/>
        <a:ext cx="964406" cy="294143"/>
      </dsp:txXfrm>
    </dsp:sp>
    <dsp:sp modelId="{827FCEAC-2833-544B-8DAF-1BB527A544A9}">
      <dsp:nvSpPr>
        <dsp:cNvPr id="0" name=""/>
        <dsp:cNvSpPr/>
      </dsp:nvSpPr>
      <dsp:spPr>
        <a:xfrm>
          <a:off x="3996928" y="2489864"/>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2.3.3 Allow Renaming of Unknown</a:t>
          </a:r>
        </a:p>
      </dsp:txBody>
      <dsp:txXfrm>
        <a:off x="3996928" y="2489864"/>
        <a:ext cx="964406" cy="294143"/>
      </dsp:txXfrm>
    </dsp:sp>
    <dsp:sp modelId="{3677D6CE-8785-4A42-9746-9349CE18F86D}">
      <dsp:nvSpPr>
        <dsp:cNvPr id="0" name=""/>
        <dsp:cNvSpPr/>
      </dsp:nvSpPr>
      <dsp:spPr>
        <a:xfrm>
          <a:off x="1682353" y="2697212"/>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 Dash Interface</a:t>
          </a:r>
        </a:p>
      </dsp:txBody>
      <dsp:txXfrm>
        <a:off x="1682353" y="2697212"/>
        <a:ext cx="964406" cy="294143"/>
      </dsp:txXfrm>
    </dsp:sp>
    <dsp:sp modelId="{2A15FD24-A3CB-A94E-93FB-5ED1E62BDC47}">
      <dsp:nvSpPr>
        <dsp:cNvPr id="0" name=""/>
        <dsp:cNvSpPr/>
      </dsp:nvSpPr>
      <dsp:spPr>
        <a:xfrm>
          <a:off x="2839640" y="2489864"/>
          <a:ext cx="964406" cy="294143"/>
        </a:xfrm>
        <a:prstGeom prst="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3.1. Wireframes</a:t>
          </a:r>
        </a:p>
      </dsp:txBody>
      <dsp:txXfrm>
        <a:off x="2839640" y="2489864"/>
        <a:ext cx="964406" cy="294143"/>
      </dsp:txXfrm>
    </dsp:sp>
    <dsp:sp modelId="{E2A4D993-EF01-5040-8FA0-70EAE9A6B028}">
      <dsp:nvSpPr>
        <dsp:cNvPr id="0" name=""/>
        <dsp:cNvSpPr/>
      </dsp:nvSpPr>
      <dsp:spPr>
        <a:xfrm>
          <a:off x="2839640" y="2904559"/>
          <a:ext cx="964406" cy="294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3.2. Final Model</a:t>
          </a:r>
        </a:p>
      </dsp:txBody>
      <dsp:txXfrm>
        <a:off x="2839640" y="2904559"/>
        <a:ext cx="964406" cy="294143"/>
      </dsp:txXfrm>
    </dsp:sp>
    <dsp:sp modelId="{939635BB-F143-A241-B2A6-ED7DD8F58BB7}">
      <dsp:nvSpPr>
        <dsp:cNvPr id="0" name=""/>
        <dsp:cNvSpPr/>
      </dsp:nvSpPr>
      <dsp:spPr>
        <a:xfrm>
          <a:off x="3996928" y="2904559"/>
          <a:ext cx="964406" cy="294143"/>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3.3. Interactions</a:t>
          </a:r>
        </a:p>
      </dsp:txBody>
      <dsp:txXfrm>
        <a:off x="3996928" y="2904559"/>
        <a:ext cx="964406" cy="29414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E:\New-204\195A\Final-Web-Sub-313\rup_SWDEvelopmentPlan.dot</Template>
  <TotalTime>51</TotalTime>
  <Pages>11</Pages>
  <Words>2107</Words>
  <Characters>12012</Characters>
  <Application>Microsoft Office Word</Application>
  <DocSecurity>0</DocSecurity>
  <Lines>100</Lines>
  <Paragraphs>28</Paragraphs>
  <ScaleCrop>false</ScaleCrop>
  <Manager/>
  <Company>UMass Dartmouth</Company>
  <LinksUpToDate>false</LinksUpToDate>
  <CharactersWithSpaces>14091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IOWR-NIDS</dc:title>
  <dc:subject>Implementation of an Open-World Recognition-capable Network Intrusion Detection System</dc:subject>
  <dc:creator>Mohamed E. Fayad</dc:creator>
  <cp:keywords/>
  <dc:description/>
  <cp:lastModifiedBy>Alexandre M Broggi</cp:lastModifiedBy>
  <cp:revision>14</cp:revision>
  <cp:lastPrinted>1900-01-01T05:00:00Z</cp:lastPrinted>
  <dcterms:created xsi:type="dcterms:W3CDTF">2023-10-18T16:39:00Z</dcterms:created>
  <dcterms:modified xsi:type="dcterms:W3CDTF">2023-12-11T15:05:00Z</dcterms:modified>
  <cp:category/>
</cp:coreProperties>
</file>